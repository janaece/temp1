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763C" w:rsidRPr="00D20B86" w:rsidRDefault="00F9763C" w:rsidP="00B865B1">
      <w:pPr>
        <w:pStyle w:val="BodyText"/>
        <w:ind w:left="0"/>
        <w:jc w:val="center"/>
        <w:rPr>
          <w:rFonts w:ascii="Calibri" w:hAnsi="Calibri"/>
          <w:sz w:val="24"/>
          <w:szCs w:val="24"/>
        </w:rPr>
      </w:pPr>
    </w:p>
    <w:p w:rsidR="00F9763C" w:rsidRPr="00D20B86" w:rsidRDefault="00B865B1" w:rsidP="00F9763C">
      <w:pPr>
        <w:pStyle w:val="BodyText"/>
        <w:ind w:left="0"/>
        <w:jc w:val="right"/>
        <w:rPr>
          <w:rFonts w:ascii="Calibri" w:hAnsi="Calibri"/>
          <w:sz w:val="24"/>
          <w:szCs w:val="24"/>
        </w:rPr>
      </w:pPr>
      <w:r w:rsidRPr="00D20B86">
        <w:rPr>
          <w:rFonts w:ascii="Calibri" w:hAnsi="Calibri"/>
          <w:noProof/>
          <w:sz w:val="24"/>
          <w:szCs w:val="24"/>
        </w:rPr>
        <mc:AlternateContent>
          <mc:Choice Requires="wpg">
            <w:drawing>
              <wp:anchor distT="0" distB="0" distL="114300" distR="114300" simplePos="0" relativeHeight="251657728" behindDoc="0" locked="0" layoutInCell="1" allowOverlap="1" wp14:anchorId="1A54DA4C" wp14:editId="44474B1C">
                <wp:simplePos x="0" y="0"/>
                <wp:positionH relativeFrom="column">
                  <wp:posOffset>197485</wp:posOffset>
                </wp:positionH>
                <wp:positionV relativeFrom="paragraph">
                  <wp:posOffset>94615</wp:posOffset>
                </wp:positionV>
                <wp:extent cx="7695565" cy="2905125"/>
                <wp:effectExtent l="0" t="0" r="635" b="9525"/>
                <wp:wrapNone/>
                <wp:docPr id="3"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5565" cy="2905125"/>
                          <a:chOff x="-4" y="2669"/>
                          <a:chExt cx="12354" cy="4575"/>
                        </a:xfrm>
                      </wpg:grpSpPr>
                      <wps:wsp>
                        <wps:cNvPr id="4" name="Freeform 53"/>
                        <wps:cNvSpPr>
                          <a:spLocks/>
                        </wps:cNvSpPr>
                        <wps:spPr bwMode="auto">
                          <a:xfrm>
                            <a:off x="1141" y="2669"/>
                            <a:ext cx="1145" cy="1147"/>
                          </a:xfrm>
                          <a:custGeom>
                            <a:avLst/>
                            <a:gdLst>
                              <a:gd name="T0" fmla="*/ 1145 w 288"/>
                              <a:gd name="T1" fmla="*/ 1147 h 289"/>
                              <a:gd name="T2" fmla="*/ 0 w 288"/>
                              <a:gd name="T3" fmla="*/ 0 h 289"/>
                              <a:gd name="T4" fmla="*/ 0 w 288"/>
                              <a:gd name="T5" fmla="*/ 1147 h 289"/>
                              <a:gd name="T6" fmla="*/ 1145 w 288"/>
                              <a:gd name="T7" fmla="*/ 1147 h 289"/>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88" h="289">
                                <a:moveTo>
                                  <a:pt x="288" y="289"/>
                                </a:moveTo>
                                <a:cubicBezTo>
                                  <a:pt x="243" y="194"/>
                                  <a:pt x="168" y="0"/>
                                  <a:pt x="0" y="0"/>
                                </a:cubicBezTo>
                                <a:cubicBezTo>
                                  <a:pt x="0" y="289"/>
                                  <a:pt x="0" y="289"/>
                                  <a:pt x="0" y="289"/>
                                </a:cubicBezTo>
                                <a:lnTo>
                                  <a:pt x="288" y="289"/>
                                </a:lnTo>
                                <a:close/>
                              </a:path>
                            </a:pathLst>
                          </a:custGeom>
                          <a:solidFill>
                            <a:srgbClr val="91AED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54"/>
                        <wps:cNvSpPr>
                          <a:spLocks/>
                        </wps:cNvSpPr>
                        <wps:spPr bwMode="auto">
                          <a:xfrm>
                            <a:off x="-4" y="2669"/>
                            <a:ext cx="1077" cy="1147"/>
                          </a:xfrm>
                          <a:custGeom>
                            <a:avLst/>
                            <a:gdLst>
                              <a:gd name="T0" fmla="*/ 1049 w 271"/>
                              <a:gd name="T1" fmla="*/ 0 h 289"/>
                              <a:gd name="T2" fmla="*/ 1077 w 271"/>
                              <a:gd name="T3" fmla="*/ 0 h 289"/>
                              <a:gd name="T4" fmla="*/ 0 w 271"/>
                              <a:gd name="T5" fmla="*/ 0 h 289"/>
                              <a:gd name="T6" fmla="*/ 0 w 271"/>
                              <a:gd name="T7" fmla="*/ 1147 h 289"/>
                              <a:gd name="T8" fmla="*/ 4 w 271"/>
                              <a:gd name="T9" fmla="*/ 1147 h 289"/>
                              <a:gd name="T10" fmla="*/ 1049 w 271"/>
                              <a:gd name="T11" fmla="*/ 0 h 289"/>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71" h="289">
                                <a:moveTo>
                                  <a:pt x="264" y="0"/>
                                </a:moveTo>
                                <a:cubicBezTo>
                                  <a:pt x="266" y="0"/>
                                  <a:pt x="268" y="0"/>
                                  <a:pt x="271" y="0"/>
                                </a:cubicBezTo>
                                <a:cubicBezTo>
                                  <a:pt x="0" y="0"/>
                                  <a:pt x="0" y="0"/>
                                  <a:pt x="0" y="0"/>
                                </a:cubicBezTo>
                                <a:cubicBezTo>
                                  <a:pt x="0" y="289"/>
                                  <a:pt x="0" y="289"/>
                                  <a:pt x="0" y="289"/>
                                </a:cubicBezTo>
                                <a:cubicBezTo>
                                  <a:pt x="1" y="289"/>
                                  <a:pt x="1" y="289"/>
                                  <a:pt x="1" y="289"/>
                                </a:cubicBezTo>
                                <a:cubicBezTo>
                                  <a:pt x="19" y="47"/>
                                  <a:pt x="151" y="0"/>
                                  <a:pt x="264" y="0"/>
                                </a:cubicBezTo>
                              </a:path>
                            </a:pathLst>
                          </a:custGeom>
                          <a:solidFill>
                            <a:srgbClr val="EEA61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55"/>
                        <wps:cNvSpPr>
                          <a:spLocks/>
                        </wps:cNvSpPr>
                        <wps:spPr bwMode="auto">
                          <a:xfrm>
                            <a:off x="1141" y="3816"/>
                            <a:ext cx="572" cy="1144"/>
                          </a:xfrm>
                          <a:custGeom>
                            <a:avLst/>
                            <a:gdLst>
                              <a:gd name="T0" fmla="*/ 0 w 572"/>
                              <a:gd name="T1" fmla="*/ 1144 h 1144"/>
                              <a:gd name="T2" fmla="*/ 572 w 572"/>
                              <a:gd name="T3" fmla="*/ 1144 h 1144"/>
                              <a:gd name="T4" fmla="*/ 0 w 572"/>
                              <a:gd name="T5" fmla="*/ 0 h 1144"/>
                              <a:gd name="T6" fmla="*/ 0 w 572"/>
                              <a:gd name="T7" fmla="*/ 1144 h 114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72" h="1144">
                                <a:moveTo>
                                  <a:pt x="0" y="1144"/>
                                </a:moveTo>
                                <a:lnTo>
                                  <a:pt x="572" y="1144"/>
                                </a:lnTo>
                                <a:lnTo>
                                  <a:pt x="0" y="0"/>
                                </a:lnTo>
                                <a:lnTo>
                                  <a:pt x="0" y="1144"/>
                                </a:lnTo>
                                <a:close/>
                              </a:path>
                            </a:pathLst>
                          </a:custGeom>
                          <a:solidFill>
                            <a:srgbClr val="747E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56"/>
                        <wps:cNvSpPr>
                          <a:spLocks/>
                        </wps:cNvSpPr>
                        <wps:spPr bwMode="auto">
                          <a:xfrm>
                            <a:off x="2286" y="3816"/>
                            <a:ext cx="576" cy="1144"/>
                          </a:xfrm>
                          <a:custGeom>
                            <a:avLst/>
                            <a:gdLst>
                              <a:gd name="T0" fmla="*/ 576 w 576"/>
                              <a:gd name="T1" fmla="*/ 1144 h 1144"/>
                              <a:gd name="T2" fmla="*/ 0 w 576"/>
                              <a:gd name="T3" fmla="*/ 0 h 1144"/>
                              <a:gd name="T4" fmla="*/ 0 w 576"/>
                              <a:gd name="T5" fmla="*/ 1144 h 1144"/>
                              <a:gd name="T6" fmla="*/ 576 w 576"/>
                              <a:gd name="T7" fmla="*/ 1144 h 114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76" h="1144">
                                <a:moveTo>
                                  <a:pt x="576" y="1144"/>
                                </a:moveTo>
                                <a:lnTo>
                                  <a:pt x="0" y="0"/>
                                </a:lnTo>
                                <a:lnTo>
                                  <a:pt x="0" y="1144"/>
                                </a:lnTo>
                                <a:lnTo>
                                  <a:pt x="576" y="1144"/>
                                </a:lnTo>
                                <a:close/>
                              </a:path>
                            </a:pathLst>
                          </a:custGeom>
                          <a:solidFill>
                            <a:srgbClr val="3BAAD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57"/>
                        <wps:cNvSpPr>
                          <a:spLocks/>
                        </wps:cNvSpPr>
                        <wps:spPr bwMode="auto">
                          <a:xfrm>
                            <a:off x="1" y="2674"/>
                            <a:ext cx="1141" cy="1147"/>
                          </a:xfrm>
                          <a:custGeom>
                            <a:avLst/>
                            <a:gdLst>
                              <a:gd name="T0" fmla="*/ 0 w 287"/>
                              <a:gd name="T1" fmla="*/ 1147 h 289"/>
                              <a:gd name="T2" fmla="*/ 1141 w 287"/>
                              <a:gd name="T3" fmla="*/ 1147 h 289"/>
                              <a:gd name="T4" fmla="*/ 1141 w 287"/>
                              <a:gd name="T5" fmla="*/ 0 h 289"/>
                              <a:gd name="T6" fmla="*/ 1073 w 287"/>
                              <a:gd name="T7" fmla="*/ 0 h 289"/>
                              <a:gd name="T8" fmla="*/ 1046 w 287"/>
                              <a:gd name="T9" fmla="*/ 0 h 289"/>
                              <a:gd name="T10" fmla="*/ 0 w 287"/>
                              <a:gd name="T11" fmla="*/ 1147 h 289"/>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87" h="289">
                                <a:moveTo>
                                  <a:pt x="0" y="289"/>
                                </a:moveTo>
                                <a:cubicBezTo>
                                  <a:pt x="287" y="289"/>
                                  <a:pt x="287" y="289"/>
                                  <a:pt x="287" y="289"/>
                                </a:cubicBezTo>
                                <a:cubicBezTo>
                                  <a:pt x="287" y="0"/>
                                  <a:pt x="287" y="0"/>
                                  <a:pt x="287" y="0"/>
                                </a:cubicBezTo>
                                <a:cubicBezTo>
                                  <a:pt x="270" y="0"/>
                                  <a:pt x="270" y="0"/>
                                  <a:pt x="270" y="0"/>
                                </a:cubicBezTo>
                                <a:cubicBezTo>
                                  <a:pt x="267" y="0"/>
                                  <a:pt x="265" y="0"/>
                                  <a:pt x="263" y="0"/>
                                </a:cubicBezTo>
                                <a:cubicBezTo>
                                  <a:pt x="150" y="0"/>
                                  <a:pt x="18" y="47"/>
                                  <a:pt x="0" y="289"/>
                                </a:cubicBezTo>
                              </a:path>
                            </a:pathLst>
                          </a:custGeom>
                          <a:solidFill>
                            <a:srgbClr val="CF3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58"/>
                        <wps:cNvSpPr>
                          <a:spLocks/>
                        </wps:cNvSpPr>
                        <wps:spPr bwMode="auto">
                          <a:xfrm>
                            <a:off x="1142" y="2674"/>
                            <a:ext cx="1145" cy="1147"/>
                          </a:xfrm>
                          <a:custGeom>
                            <a:avLst/>
                            <a:gdLst>
                              <a:gd name="T0" fmla="*/ 1145 w 288"/>
                              <a:gd name="T1" fmla="*/ 1147 h 289"/>
                              <a:gd name="T2" fmla="*/ 1145 w 288"/>
                              <a:gd name="T3" fmla="*/ 0 h 289"/>
                              <a:gd name="T4" fmla="*/ 0 w 288"/>
                              <a:gd name="T5" fmla="*/ 0 h 289"/>
                              <a:gd name="T6" fmla="*/ 1145 w 288"/>
                              <a:gd name="T7" fmla="*/ 1147 h 289"/>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88" h="289">
                                <a:moveTo>
                                  <a:pt x="288" y="289"/>
                                </a:moveTo>
                                <a:cubicBezTo>
                                  <a:pt x="288" y="0"/>
                                  <a:pt x="288" y="0"/>
                                  <a:pt x="288" y="0"/>
                                </a:cubicBezTo>
                                <a:cubicBezTo>
                                  <a:pt x="0" y="0"/>
                                  <a:pt x="0" y="0"/>
                                  <a:pt x="0" y="0"/>
                                </a:cubicBezTo>
                                <a:cubicBezTo>
                                  <a:pt x="168" y="0"/>
                                  <a:pt x="243" y="194"/>
                                  <a:pt x="288" y="289"/>
                                </a:cubicBezTo>
                              </a:path>
                            </a:pathLst>
                          </a:custGeom>
                          <a:solidFill>
                            <a:srgbClr val="5087C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Rectangle 59"/>
                        <wps:cNvSpPr>
                          <a:spLocks noChangeArrowheads="1"/>
                        </wps:cNvSpPr>
                        <wps:spPr bwMode="auto">
                          <a:xfrm>
                            <a:off x="2287" y="2674"/>
                            <a:ext cx="1149" cy="1147"/>
                          </a:xfrm>
                          <a:prstGeom prst="rect">
                            <a:avLst/>
                          </a:prstGeom>
                          <a:solidFill>
                            <a:srgbClr val="7299D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Freeform 60"/>
                        <wps:cNvSpPr>
                          <a:spLocks/>
                        </wps:cNvSpPr>
                        <wps:spPr bwMode="auto">
                          <a:xfrm>
                            <a:off x="-3" y="3821"/>
                            <a:ext cx="1145" cy="1144"/>
                          </a:xfrm>
                          <a:custGeom>
                            <a:avLst/>
                            <a:gdLst>
                              <a:gd name="T0" fmla="*/ 1145 w 1145"/>
                              <a:gd name="T1" fmla="*/ 0 h 1144"/>
                              <a:gd name="T2" fmla="*/ 4 w 1145"/>
                              <a:gd name="T3" fmla="*/ 0 h 1144"/>
                              <a:gd name="T4" fmla="*/ 0 w 1145"/>
                              <a:gd name="T5" fmla="*/ 0 h 1144"/>
                              <a:gd name="T6" fmla="*/ 0 w 1145"/>
                              <a:gd name="T7" fmla="*/ 1144 h 1144"/>
                              <a:gd name="T8" fmla="*/ 1145 w 1145"/>
                              <a:gd name="T9" fmla="*/ 1144 h 1144"/>
                              <a:gd name="T10" fmla="*/ 1145 w 1145"/>
                              <a:gd name="T11" fmla="*/ 0 h 1144"/>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145" h="1144">
                                <a:moveTo>
                                  <a:pt x="1145" y="0"/>
                                </a:moveTo>
                                <a:lnTo>
                                  <a:pt x="4" y="0"/>
                                </a:lnTo>
                                <a:lnTo>
                                  <a:pt x="0" y="0"/>
                                </a:lnTo>
                                <a:lnTo>
                                  <a:pt x="0" y="1144"/>
                                </a:lnTo>
                                <a:lnTo>
                                  <a:pt x="1145" y="1144"/>
                                </a:lnTo>
                                <a:lnTo>
                                  <a:pt x="1145" y="0"/>
                                </a:lnTo>
                                <a:close/>
                              </a:path>
                            </a:pathLst>
                          </a:custGeom>
                          <a:solidFill>
                            <a:srgbClr val="0084B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61"/>
                        <wps:cNvSpPr>
                          <a:spLocks/>
                        </wps:cNvSpPr>
                        <wps:spPr bwMode="auto">
                          <a:xfrm>
                            <a:off x="1142" y="3821"/>
                            <a:ext cx="1145" cy="1144"/>
                          </a:xfrm>
                          <a:custGeom>
                            <a:avLst/>
                            <a:gdLst>
                              <a:gd name="T0" fmla="*/ 572 w 1145"/>
                              <a:gd name="T1" fmla="*/ 1144 h 1144"/>
                              <a:gd name="T2" fmla="*/ 1145 w 1145"/>
                              <a:gd name="T3" fmla="*/ 1144 h 1144"/>
                              <a:gd name="T4" fmla="*/ 1145 w 1145"/>
                              <a:gd name="T5" fmla="*/ 0 h 1144"/>
                              <a:gd name="T6" fmla="*/ 0 w 1145"/>
                              <a:gd name="T7" fmla="*/ 0 h 1144"/>
                              <a:gd name="T8" fmla="*/ 572 w 1145"/>
                              <a:gd name="T9" fmla="*/ 1144 h 114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145" h="1144">
                                <a:moveTo>
                                  <a:pt x="572" y="1144"/>
                                </a:moveTo>
                                <a:lnTo>
                                  <a:pt x="1145" y="1144"/>
                                </a:lnTo>
                                <a:lnTo>
                                  <a:pt x="1145" y="0"/>
                                </a:lnTo>
                                <a:lnTo>
                                  <a:pt x="0" y="0"/>
                                </a:lnTo>
                                <a:lnTo>
                                  <a:pt x="572" y="1144"/>
                                </a:lnTo>
                                <a:close/>
                              </a:path>
                            </a:pathLst>
                          </a:custGeom>
                          <a:solidFill>
                            <a:srgbClr val="45537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62"/>
                        <wps:cNvSpPr>
                          <a:spLocks/>
                        </wps:cNvSpPr>
                        <wps:spPr bwMode="auto">
                          <a:xfrm>
                            <a:off x="2287" y="3821"/>
                            <a:ext cx="1149" cy="1144"/>
                          </a:xfrm>
                          <a:custGeom>
                            <a:avLst/>
                            <a:gdLst>
                              <a:gd name="T0" fmla="*/ 576 w 1149"/>
                              <a:gd name="T1" fmla="*/ 1144 h 1144"/>
                              <a:gd name="T2" fmla="*/ 1149 w 1149"/>
                              <a:gd name="T3" fmla="*/ 1144 h 1144"/>
                              <a:gd name="T4" fmla="*/ 1149 w 1149"/>
                              <a:gd name="T5" fmla="*/ 0 h 1144"/>
                              <a:gd name="T6" fmla="*/ 0 w 1149"/>
                              <a:gd name="T7" fmla="*/ 0 h 1144"/>
                              <a:gd name="T8" fmla="*/ 576 w 1149"/>
                              <a:gd name="T9" fmla="*/ 1144 h 114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149" h="1144">
                                <a:moveTo>
                                  <a:pt x="576" y="1144"/>
                                </a:moveTo>
                                <a:lnTo>
                                  <a:pt x="1149" y="1144"/>
                                </a:lnTo>
                                <a:lnTo>
                                  <a:pt x="1149" y="0"/>
                                </a:lnTo>
                                <a:lnTo>
                                  <a:pt x="0" y="0"/>
                                </a:lnTo>
                                <a:lnTo>
                                  <a:pt x="576" y="1144"/>
                                </a:lnTo>
                                <a:close/>
                              </a:path>
                            </a:pathLst>
                          </a:custGeom>
                          <a:solidFill>
                            <a:srgbClr val="91AED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Rectangle 63"/>
                        <wps:cNvSpPr>
                          <a:spLocks noChangeArrowheads="1"/>
                        </wps:cNvSpPr>
                        <wps:spPr bwMode="auto">
                          <a:xfrm>
                            <a:off x="-3" y="4965"/>
                            <a:ext cx="1145" cy="1143"/>
                          </a:xfrm>
                          <a:prstGeom prst="rect">
                            <a:avLst/>
                          </a:prstGeom>
                          <a:solidFill>
                            <a:srgbClr val="7299D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Freeform 64"/>
                        <wps:cNvSpPr>
                          <a:spLocks/>
                        </wps:cNvSpPr>
                        <wps:spPr bwMode="auto">
                          <a:xfrm>
                            <a:off x="1142" y="4965"/>
                            <a:ext cx="1145" cy="1143"/>
                          </a:xfrm>
                          <a:custGeom>
                            <a:avLst/>
                            <a:gdLst>
                              <a:gd name="T0" fmla="*/ 572 w 1145"/>
                              <a:gd name="T1" fmla="*/ 0 h 1143"/>
                              <a:gd name="T2" fmla="*/ 0 w 1145"/>
                              <a:gd name="T3" fmla="*/ 0 h 1143"/>
                              <a:gd name="T4" fmla="*/ 0 w 1145"/>
                              <a:gd name="T5" fmla="*/ 1143 h 1143"/>
                              <a:gd name="T6" fmla="*/ 1145 w 1145"/>
                              <a:gd name="T7" fmla="*/ 1143 h 1143"/>
                              <a:gd name="T8" fmla="*/ 1145 w 1145"/>
                              <a:gd name="T9" fmla="*/ 0 h 1143"/>
                              <a:gd name="T10" fmla="*/ 572 w 1145"/>
                              <a:gd name="T11" fmla="*/ 0 h 114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145" h="1143">
                                <a:moveTo>
                                  <a:pt x="572" y="0"/>
                                </a:moveTo>
                                <a:lnTo>
                                  <a:pt x="0" y="0"/>
                                </a:lnTo>
                                <a:lnTo>
                                  <a:pt x="0" y="1143"/>
                                </a:lnTo>
                                <a:lnTo>
                                  <a:pt x="1145" y="1143"/>
                                </a:lnTo>
                                <a:lnTo>
                                  <a:pt x="1145" y="0"/>
                                </a:lnTo>
                                <a:lnTo>
                                  <a:pt x="572" y="0"/>
                                </a:lnTo>
                                <a:close/>
                              </a:path>
                            </a:pathLst>
                          </a:custGeom>
                          <a:solidFill>
                            <a:srgbClr val="91AED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65"/>
                        <wps:cNvSpPr>
                          <a:spLocks/>
                        </wps:cNvSpPr>
                        <wps:spPr bwMode="auto">
                          <a:xfrm>
                            <a:off x="2287" y="4965"/>
                            <a:ext cx="1149" cy="1143"/>
                          </a:xfrm>
                          <a:custGeom>
                            <a:avLst/>
                            <a:gdLst>
                              <a:gd name="T0" fmla="*/ 576 w 1149"/>
                              <a:gd name="T1" fmla="*/ 0 h 1143"/>
                              <a:gd name="T2" fmla="*/ 0 w 1149"/>
                              <a:gd name="T3" fmla="*/ 0 h 1143"/>
                              <a:gd name="T4" fmla="*/ 0 w 1149"/>
                              <a:gd name="T5" fmla="*/ 1143 h 1143"/>
                              <a:gd name="T6" fmla="*/ 1149 w 1149"/>
                              <a:gd name="T7" fmla="*/ 1143 h 1143"/>
                              <a:gd name="T8" fmla="*/ 1149 w 1149"/>
                              <a:gd name="T9" fmla="*/ 0 h 1143"/>
                              <a:gd name="T10" fmla="*/ 576 w 1149"/>
                              <a:gd name="T11" fmla="*/ 0 h 114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149" h="1143">
                                <a:moveTo>
                                  <a:pt x="576" y="0"/>
                                </a:moveTo>
                                <a:lnTo>
                                  <a:pt x="0" y="0"/>
                                </a:lnTo>
                                <a:lnTo>
                                  <a:pt x="0" y="1143"/>
                                </a:lnTo>
                                <a:lnTo>
                                  <a:pt x="1149" y="1143"/>
                                </a:lnTo>
                                <a:lnTo>
                                  <a:pt x="1149" y="0"/>
                                </a:lnTo>
                                <a:lnTo>
                                  <a:pt x="576" y="0"/>
                                </a:lnTo>
                                <a:close/>
                              </a:path>
                            </a:pathLst>
                          </a:custGeom>
                          <a:solidFill>
                            <a:srgbClr val="B4C5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70"/>
                        <wps:cNvSpPr>
                          <a:spLocks/>
                        </wps:cNvSpPr>
                        <wps:spPr bwMode="auto">
                          <a:xfrm>
                            <a:off x="3436" y="2672"/>
                            <a:ext cx="8914" cy="3434"/>
                          </a:xfrm>
                          <a:custGeom>
                            <a:avLst/>
                            <a:gdLst>
                              <a:gd name="T0" fmla="*/ 30 w 6027"/>
                              <a:gd name="T1" fmla="*/ 0 h 3434"/>
                              <a:gd name="T2" fmla="*/ 0 w 6027"/>
                              <a:gd name="T3" fmla="*/ 0 h 3434"/>
                              <a:gd name="T4" fmla="*/ 0 w 6027"/>
                              <a:gd name="T5" fmla="*/ 3434 h 3434"/>
                              <a:gd name="T6" fmla="*/ 8914 w 6027"/>
                              <a:gd name="T7" fmla="*/ 3434 h 3434"/>
                              <a:gd name="T8" fmla="*/ 8914 w 6027"/>
                              <a:gd name="T9" fmla="*/ 0 h 3434"/>
                              <a:gd name="T10" fmla="*/ 30 w 6027"/>
                              <a:gd name="T11" fmla="*/ 0 h 3434"/>
                              <a:gd name="T12" fmla="*/ 0 60000 65536"/>
                              <a:gd name="T13" fmla="*/ 0 60000 65536"/>
                              <a:gd name="T14" fmla="*/ 0 60000 65536"/>
                              <a:gd name="T15" fmla="*/ 0 60000 65536"/>
                              <a:gd name="T16" fmla="*/ 0 60000 65536"/>
                              <a:gd name="T17" fmla="*/ 0 60000 65536"/>
                              <a:gd name="T18" fmla="*/ 0 w 6027"/>
                              <a:gd name="T19" fmla="*/ 0 h 3434"/>
                              <a:gd name="T20" fmla="*/ 6027 w 6027"/>
                              <a:gd name="T21" fmla="*/ 3434 h 3434"/>
                            </a:gdLst>
                            <a:ahLst/>
                            <a:cxnLst>
                              <a:cxn ang="T12">
                                <a:pos x="T0" y="T1"/>
                              </a:cxn>
                              <a:cxn ang="T13">
                                <a:pos x="T2" y="T3"/>
                              </a:cxn>
                              <a:cxn ang="T14">
                                <a:pos x="T4" y="T5"/>
                              </a:cxn>
                              <a:cxn ang="T15">
                                <a:pos x="T6" y="T7"/>
                              </a:cxn>
                              <a:cxn ang="T16">
                                <a:pos x="T8" y="T9"/>
                              </a:cxn>
                              <a:cxn ang="T17">
                                <a:pos x="T10" y="T11"/>
                              </a:cxn>
                            </a:cxnLst>
                            <a:rect l="T18" t="T19" r="T20" b="T21"/>
                            <a:pathLst>
                              <a:path w="6027" h="3434">
                                <a:moveTo>
                                  <a:pt x="20" y="0"/>
                                </a:moveTo>
                                <a:lnTo>
                                  <a:pt x="0" y="0"/>
                                </a:lnTo>
                                <a:lnTo>
                                  <a:pt x="0" y="3434"/>
                                </a:lnTo>
                                <a:lnTo>
                                  <a:pt x="6027" y="3434"/>
                                </a:lnTo>
                                <a:lnTo>
                                  <a:pt x="6027" y="0"/>
                                </a:lnTo>
                                <a:lnTo>
                                  <a:pt x="20" y="0"/>
                                </a:lnTo>
                                <a:close/>
                              </a:path>
                            </a:pathLst>
                          </a:custGeom>
                          <a:solidFill>
                            <a:srgbClr val="4F87C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5F5249" w:rsidRPr="00DD060F" w:rsidRDefault="005F5249" w:rsidP="008660A4">
                              <w:pPr>
                                <w:rPr>
                                  <w:rFonts w:ascii="Calibri" w:hAnsi="Calibri"/>
                                  <w:color w:val="FFFFFF"/>
                                  <w:sz w:val="48"/>
                                  <w:szCs w:val="48"/>
                                </w:rPr>
                              </w:pPr>
                              <w:r w:rsidRPr="00DD060F">
                                <w:rPr>
                                  <w:rFonts w:ascii="Calibri" w:hAnsi="Calibri"/>
                                  <w:color w:val="FFFFFF"/>
                                  <w:sz w:val="48"/>
                                  <w:szCs w:val="48"/>
                                </w:rPr>
                                <w:fldChar w:fldCharType="begin"/>
                              </w:r>
                              <w:r w:rsidRPr="00DD060F">
                                <w:rPr>
                                  <w:rFonts w:ascii="Calibri" w:hAnsi="Calibri"/>
                                  <w:color w:val="FFFFFF"/>
                                  <w:sz w:val="48"/>
                                  <w:szCs w:val="48"/>
                                </w:rPr>
                                <w:instrText xml:space="preserve"> DOCPROPERTY  Company  \* MERGEFORMAT </w:instrText>
                              </w:r>
                              <w:r w:rsidRPr="00DD060F">
                                <w:rPr>
                                  <w:rFonts w:ascii="Calibri" w:hAnsi="Calibri"/>
                                  <w:color w:val="FFFFFF"/>
                                  <w:sz w:val="48"/>
                                  <w:szCs w:val="48"/>
                                </w:rPr>
                                <w:fldChar w:fldCharType="separate"/>
                              </w:r>
                              <w:r>
                                <w:rPr>
                                  <w:rFonts w:ascii="Calibri" w:hAnsi="Calibri"/>
                                  <w:color w:val="FFFFFF"/>
                                  <w:sz w:val="48"/>
                                  <w:szCs w:val="48"/>
                                </w:rPr>
                                <w:t>Global Classroom</w:t>
                              </w:r>
                              <w:r w:rsidRPr="00DD060F">
                                <w:rPr>
                                  <w:rFonts w:ascii="Calibri" w:hAnsi="Calibri"/>
                                  <w:color w:val="FFFFFF"/>
                                  <w:sz w:val="48"/>
                                  <w:szCs w:val="48"/>
                                </w:rPr>
                                <w:fldChar w:fldCharType="end"/>
                              </w:r>
                            </w:p>
                            <w:p w:rsidR="005F5249" w:rsidRDefault="005F5249" w:rsidP="008660A4">
                              <w:pPr>
                                <w:rPr>
                                  <w:rFonts w:ascii="Calibri" w:hAnsi="Calibri"/>
                                  <w:color w:val="FFFFFF"/>
                                  <w:sz w:val="48"/>
                                  <w:szCs w:val="48"/>
                                </w:rPr>
                              </w:pPr>
                              <w:r w:rsidRPr="008660A4">
                                <w:rPr>
                                  <w:rFonts w:ascii="Calibri" w:hAnsi="Calibri"/>
                                  <w:color w:val="FFFFFF"/>
                                  <w:sz w:val="48"/>
                                  <w:szCs w:val="48"/>
                                </w:rPr>
                                <w:fldChar w:fldCharType="begin"/>
                              </w:r>
                              <w:r w:rsidRPr="008660A4">
                                <w:rPr>
                                  <w:rFonts w:ascii="Calibri" w:hAnsi="Calibri"/>
                                  <w:color w:val="FFFFFF"/>
                                  <w:sz w:val="48"/>
                                  <w:szCs w:val="48"/>
                                </w:rPr>
                                <w:instrText xml:space="preserve"> TITLE  \* MERGEFORMAT </w:instrText>
                              </w:r>
                              <w:r w:rsidRPr="008660A4">
                                <w:rPr>
                                  <w:rFonts w:ascii="Calibri" w:hAnsi="Calibri"/>
                                  <w:color w:val="FFFFFF"/>
                                  <w:sz w:val="48"/>
                                  <w:szCs w:val="48"/>
                                </w:rPr>
                                <w:fldChar w:fldCharType="separate"/>
                              </w:r>
                              <w:r>
                                <w:rPr>
                                  <w:rFonts w:ascii="Calibri" w:hAnsi="Calibri"/>
                                  <w:color w:val="FFFFFF"/>
                                  <w:sz w:val="48"/>
                                  <w:szCs w:val="48"/>
                                </w:rPr>
                                <w:t>Customer Course Enrollment Process</w:t>
                              </w:r>
                              <w:r w:rsidRPr="008660A4">
                                <w:rPr>
                                  <w:rFonts w:ascii="Calibri" w:hAnsi="Calibri"/>
                                  <w:color w:val="FFFFFF"/>
                                  <w:sz w:val="48"/>
                                  <w:szCs w:val="48"/>
                                </w:rPr>
                                <w:fldChar w:fldCharType="end"/>
                              </w:r>
                            </w:p>
                            <w:p w:rsidR="005F5249" w:rsidRDefault="005F5249" w:rsidP="008660A4">
                              <w:pPr>
                                <w:rPr>
                                  <w:rFonts w:ascii="Calibri" w:hAnsi="Calibri"/>
                                  <w:color w:val="FFFFFF"/>
                                  <w:sz w:val="48"/>
                                  <w:szCs w:val="48"/>
                                </w:rPr>
                              </w:pPr>
                              <w:r>
                                <w:rPr>
                                  <w:rFonts w:ascii="Calibri" w:hAnsi="Calibri"/>
                                  <w:color w:val="FFFFFF"/>
                                  <w:sz w:val="48"/>
                                  <w:szCs w:val="48"/>
                                </w:rPr>
                                <w:t>High Level QA Test Scenarios</w:t>
                              </w:r>
                            </w:p>
                            <w:p w:rsidR="005F5249" w:rsidRPr="008660A4" w:rsidRDefault="005F5249" w:rsidP="008660A4">
                              <w:pPr>
                                <w:rPr>
                                  <w:rFonts w:ascii="Calibri" w:hAnsi="Calibri"/>
                                  <w:color w:val="FFFFFF"/>
                                  <w:sz w:val="48"/>
                                  <w:szCs w:val="48"/>
                                </w:rPr>
                              </w:pPr>
                              <w:r>
                                <w:rPr>
                                  <w:rFonts w:ascii="Calibri" w:hAnsi="Calibri"/>
                                  <w:color w:val="FFFFFF"/>
                                  <w:sz w:val="48"/>
                                  <w:szCs w:val="48"/>
                                </w:rPr>
                                <w:t>Version 1.0 Rev 1</w:t>
                              </w:r>
                            </w:p>
                            <w:p w:rsidR="005F5249" w:rsidRDefault="005F5249" w:rsidP="008660A4">
                              <w:pPr>
                                <w:rPr>
                                  <w:rFonts w:ascii="Calibri" w:hAnsi="Calibri"/>
                                </w:rPr>
                              </w:pPr>
                              <w:r w:rsidRPr="005679C3">
                                <w:rPr>
                                  <w:rFonts w:ascii="Calibri" w:hAnsi="Calibri"/>
                                  <w:sz w:val="48"/>
                                  <w:szCs w:val="48"/>
                                </w:rPr>
                                <w:br/>
                              </w:r>
                            </w:p>
                            <w:p w:rsidR="005F5249" w:rsidRDefault="005F5249" w:rsidP="008660A4">
                              <w:pPr>
                                <w:rPr>
                                  <w:rFonts w:ascii="Calibri" w:hAnsi="Calibri"/>
                                </w:rPr>
                              </w:pPr>
                            </w:p>
                            <w:p w:rsidR="005F5249" w:rsidRDefault="005F5249" w:rsidP="008660A4">
                              <w:pPr>
                                <w:rPr>
                                  <w:rFonts w:ascii="Calibri" w:hAnsi="Calibri"/>
                                </w:rPr>
                              </w:pPr>
                            </w:p>
                            <w:p w:rsidR="005F5249" w:rsidRPr="00DD060F" w:rsidRDefault="005F5249" w:rsidP="008660A4">
                              <w:pPr>
                                <w:jc w:val="right"/>
                                <w:rPr>
                                  <w:rFonts w:ascii="Calibri" w:hAnsi="Calibri"/>
                                  <w:color w:val="FFFFFF"/>
                                </w:rPr>
                              </w:pPr>
                            </w:p>
                            <w:p w:rsidR="005F5249" w:rsidRPr="005679C3" w:rsidRDefault="005F5249" w:rsidP="008660A4">
                              <w:pPr>
                                <w:jc w:val="right"/>
                                <w:rPr>
                                  <w:rFonts w:ascii="Calibri" w:hAnsi="Calibri"/>
                                </w:rPr>
                              </w:pPr>
                            </w:p>
                          </w:txbxContent>
                        </wps:txbx>
                        <wps:bodyPr rot="0" vert="horz" wrap="square" lIns="91440" tIns="45720" rIns="91440" bIns="45720" anchor="t" anchorCtr="0" upright="1">
                          <a:noAutofit/>
                        </wps:bodyPr>
                      </wps:wsp>
                      <wps:wsp>
                        <wps:cNvPr id="18" name="Freeform 67"/>
                        <wps:cNvSpPr>
                          <a:spLocks/>
                        </wps:cNvSpPr>
                        <wps:spPr bwMode="auto">
                          <a:xfrm>
                            <a:off x="3436" y="6101"/>
                            <a:ext cx="8914" cy="1143"/>
                          </a:xfrm>
                          <a:custGeom>
                            <a:avLst/>
                            <a:gdLst>
                              <a:gd name="T0" fmla="*/ 4456 w 6027"/>
                              <a:gd name="T1" fmla="*/ 0 h 1143"/>
                              <a:gd name="T2" fmla="*/ 0 w 6027"/>
                              <a:gd name="T3" fmla="*/ 0 h 1143"/>
                              <a:gd name="T4" fmla="*/ 0 w 6027"/>
                              <a:gd name="T5" fmla="*/ 1143 h 1143"/>
                              <a:gd name="T6" fmla="*/ 8914 w 6027"/>
                              <a:gd name="T7" fmla="*/ 1143 h 1143"/>
                              <a:gd name="T8" fmla="*/ 8914 w 6027"/>
                              <a:gd name="T9" fmla="*/ 0 h 1143"/>
                              <a:gd name="T10" fmla="*/ 4456 w 6027"/>
                              <a:gd name="T11" fmla="*/ 0 h 114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6027" h="1143">
                                <a:moveTo>
                                  <a:pt x="3013" y="0"/>
                                </a:moveTo>
                                <a:lnTo>
                                  <a:pt x="0" y="0"/>
                                </a:lnTo>
                                <a:lnTo>
                                  <a:pt x="0" y="1143"/>
                                </a:lnTo>
                                <a:lnTo>
                                  <a:pt x="6027" y="1143"/>
                                </a:lnTo>
                                <a:lnTo>
                                  <a:pt x="6027" y="0"/>
                                </a:lnTo>
                                <a:lnTo>
                                  <a:pt x="3013" y="0"/>
                                </a:lnTo>
                                <a:close/>
                              </a:path>
                            </a:pathLst>
                          </a:custGeom>
                          <a:solidFill>
                            <a:srgbClr val="1015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54DA4C" id="Group 75" o:spid="_x0000_s1026" style="position:absolute;left:0;text-align:left;margin-left:15.55pt;margin-top:7.45pt;width:605.95pt;height:228.75pt;z-index:251657728" coordorigin="-4,2669" coordsize="12354,4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">
                <v:shape id="Freeform 53" o:spid="_x0000_s1027" style="position:absolute;left:1141;top:2669;width:1145;height:1147;visibility:visible;mso-wrap-style:square;v-text-anchor:top" coordsize="288,2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LFSMUA&#10;AADaAAAADwAAAGRycy9kb3ducmV2LnhtbESPQWvCQBSE74X+h+UVeim6qViR6BrEGhB6KNWCeHtk&#10;n9mQ7NuQXTXNr+8WCh6HmfmGWWa9bcSVOl85VvA6TkAQF05XXCr4PuSjOQgfkDU2jknBD3nIVo8P&#10;S0y1u/EXXfehFBHCPkUFJoQ2ldIXhiz6sWuJo3d2ncUQZVdK3eEtwm0jJ0kykxYrjgsGW9oYKur9&#10;xSrg5u3jcB5mn6aYv1yO9fs2H06JUs9P/XoBIlAf7uH/9k4rmMLflXgD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sVIxQAAANoAAAAPAAAAAAAAAAAAAAAAAJgCAABkcnMv&#10;ZG93bnJldi54bWxQSwUGAAAAAAQABAD1AAAAigMAAAAA&#10;" path="m288,289c243,194,168,,,,,289,,289,,289r288,xe" fillcolor="#91aedb" stroked="f">
                  <v:path arrowok="t" o:connecttype="custom" o:connectlocs="4552,4552;0,0;0,4552;4552,4552" o:connectangles="0,0,0,0"/>
                </v:shape>
                <v:shape id="Freeform 54" o:spid="_x0000_s1028" style="position:absolute;left:-4;top:2669;width:1077;height:1147;visibility:visible;mso-wrap-style:square;v-text-anchor:top" coordsize="271,2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NcEcIA&#10;AADaAAAADwAAAGRycy9kb3ducmV2LnhtbESP0WoCMRRE34X+Q7iFvmliobJujSKFQrFQrOYDrpvb&#10;zeLmZtmk7vr3jSD0cZiZM8xqM/pWXKiPTWAN85kCQVwF23CtwRzfpwWImJAttoFJw5UibNYPkxWW&#10;Ngz8TZdDqkWGcCxRg0upK6WMlSOPcRY64uz9hN5jyrKvpe1xyHDfymelFtJjw3nBYUdvjqrz4ddr&#10;2O3NrpDKuKtxy69zoT7Ncjhp/fQ4bl9BJBrTf/je/rAaXuB2Jd8A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01wRwgAAANoAAAAPAAAAAAAAAAAAAAAAAJgCAABkcnMvZG93&#10;bnJldi54bWxQSwUGAAAAAAQABAD1AAAAhwMAAAAA&#10;" path="m264,v2,,4,,7,c,,,,,,,289,,289,,289v1,,1,,1,c19,47,151,,264,e" fillcolor="#eea616" stroked="f">
                  <v:path arrowok="t" o:connecttype="custom" o:connectlocs="4169,0;4280,0;0,0;0,4552;16,4552;4169,0" o:connectangles="0,0,0,0,0,0"/>
                </v:shape>
                <v:shape id="Freeform 55" o:spid="_x0000_s1029" style="position:absolute;left:1141;top:3816;width:572;height:1144;visibility:visible;mso-wrap-style:square;v-text-anchor:top" coordsize="572,1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i7xMIA&#10;AADaAAAADwAAAGRycy9kb3ducmV2LnhtbESP3YrCMBSE7wXfIRzBO00VEekaZVkQFAR/KhTvDs2x&#10;LduclCbW+vZGELwcZuYbZrnuTCVaalxpWcFkHIEgzqwuOVdwSTajBQjnkTVWlknBkxysV/3eEmNt&#10;H3yi9uxzESDsYlRQeF/HUrqsIINubGvi4N1sY9AH2eRSN/gIcFPJaRTNpcGSw0KBNf0VlP2f70ZB&#10;Wx/36fUy2yWnNKWd17PbId8qNRx0vz8gPHX+G/60t1rBHN5Xwg2Qq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6LvEwgAAANoAAAAPAAAAAAAAAAAAAAAAAJgCAABkcnMvZG93&#10;bnJldi54bWxQSwUGAAAAAAQABAD1AAAAhwMAAAAA&#10;" path="m,1144r572,l,,,1144xe" fillcolor="#747ea2" stroked="f">
                  <v:path arrowok="t" o:connecttype="custom" o:connectlocs="0,1144;572,1144;0,0;0,1144" o:connectangles="0,0,0,0"/>
                </v:shape>
                <v:shape id="Freeform 56" o:spid="_x0000_s1030" style="position:absolute;left:2286;top:3816;width:576;height:1144;visibility:visible;mso-wrap-style:square;v-text-anchor:top" coordsize="576,1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VXMEA&#10;AADaAAAADwAAAGRycy9kb3ducmV2LnhtbESPQWsCMRSE70L/Q3gFb5ptEa1bo4hQ8FRYFbbHx+Z1&#10;E9y8bDdxXf99Iwgeh5n5hlltBteInrpgPSt4m2YgiCuvLdcKTsevyQeIEJE1Np5JwY0CbNYvoxXm&#10;2l+5oP4Qa5EgHHJUYGJscylDZchhmPqWOHm/vnMYk+xqqTu8Jrhr5HuWzaVDy2nBYEs7Q9X5cHEK&#10;ZqY4y0v5V1j7vfTU1/pHl0ulxq/D9hNEpCE+w4/2XitYwP1KugF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t1VzBAAAA2gAAAA8AAAAAAAAAAAAAAAAAmAIAAGRycy9kb3du&#10;cmV2LnhtbFBLBQYAAAAABAAEAPUAAACGAwAAAAA=&#10;" path="m576,1144l,,,1144r576,xe" fillcolor="#3baad0" stroked="f">
                  <v:path arrowok="t" o:connecttype="custom" o:connectlocs="576,1144;0,0;0,1144;576,1144" o:connectangles="0,0,0,0"/>
                </v:shape>
                <v:shape id="Freeform 57" o:spid="_x0000_s1031" style="position:absolute;left:1;top:2674;width:1141;height:1147;visibility:visible;mso-wrap-style:square;v-text-anchor:top" coordsize="287,2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AWm74A&#10;AADaAAAADwAAAGRycy9kb3ducmV2LnhtbERPzYrCMBC+C/sOYRa8aaqHRapRXFFYvIg/DzDbzLbV&#10;ZtJtxra+vTkIHj++/8Wqd5VqqQmlZwOTcQKKOPO25NzA5bwbzUAFQbZYeSYDDwqwWn4MFpha3/GR&#10;2pPkKoZwSNFAIVKnWoesIIdh7GviyP35xqFE2OTaNtjFcFfpaZJ8aYclx4YCa9oUlN1Od2fAX/8x&#10;bM5Zu09kIt+H0G33v2tjhp/9eg5KqJe3+OX+sQbi1ngl3gC9fA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KAFpu+AAAA2gAAAA8AAAAAAAAAAAAAAAAAmAIAAGRycy9kb3ducmV2&#10;LnhtbFBLBQYAAAAABAAEAPUAAACDAwAAAAA=&#10;" path="m,289v287,,287,,287,c287,,287,,287,,270,,270,,270,v-3,,-5,,-7,c150,,18,47,,289e" fillcolor="#cf3829" stroked="f">
                  <v:path arrowok="t" o:connecttype="custom" o:connectlocs="0,4552;4536,4552;4536,0;4266,0;4158,0;0,4552" o:connectangles="0,0,0,0,0,0"/>
                </v:shape>
                <v:shape id="Freeform 58" o:spid="_x0000_s1032" style="position:absolute;left:1142;top:2674;width:1145;height:1147;visibility:visible;mso-wrap-style:square;v-text-anchor:top" coordsize="288,2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m5psEA&#10;AADaAAAADwAAAGRycy9kb3ducmV2LnhtbESPUWvCQBCE3wv+h2MF3+rFIFJTT6miID5Iq/0BS26b&#10;hOb2Ym418d97QqGPw8x8wyxWvavVjdpQeTYwGSegiHNvKy4MfJ93r2+ggiBbrD2TgTsFWC0HLwvM&#10;rO/4i24nKVSEcMjQQCnSZFqHvCSHYewb4uj9+NahRNkW2rbYRbirdZokM+2w4rhQYkObkvLf09UZ&#10;6G2aop5etgfqZH3cyvz6eRZjRsP+4x2UUC//4b/23hqYw/NKvAF6+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ipuabBAAAA2gAAAA8AAAAAAAAAAAAAAAAAmAIAAGRycy9kb3du&#10;cmV2LnhtbFBLBQYAAAAABAAEAPUAAACGAwAAAAA=&#10;" path="m288,289c288,,288,,288,,,,,,,,168,,243,194,288,289e" fillcolor="#5087c7" stroked="f">
                  <v:path arrowok="t" o:connecttype="custom" o:connectlocs="4552,4552;4552,0;0,0;4552,4552" o:connectangles="0,0,0,0"/>
                </v:shape>
                <v:rect id="Rectangle 59" o:spid="_x0000_s1033" style="position:absolute;left:2287;top:2674;width:1149;height:1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InL8UA&#10;AADbAAAADwAAAGRycy9kb3ducmV2LnhtbESPT2vCQBDF7wW/wzJCL0U39lBidJUiCCI91D9Qehuz&#10;Y7I0Oxuya4zfvnMo9DbDe/Peb5brwTeqpy66wAZm0wwUcRms48rA+bSd5KBiQrbYBCYDD4qwXo2e&#10;lljYcOcD9cdUKQnhWKCBOqW20DqWNXmM09ASi3YNnccka1dp2+Fdwn2jX7PsTXt0LA01trSpqfw5&#10;3ryB+cvl2x1OpfuiffOx/+zzx4ZyY57Hw/sCVKIh/Zv/rndW8IVefpEB9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UicvxQAAANsAAAAPAAAAAAAAAAAAAAAAAJgCAABkcnMv&#10;ZG93bnJldi54bWxQSwUGAAAAAAQABAD1AAAAigMAAAAA&#10;" fillcolor="#7299d0" stroked="f"/>
                <v:shape id="Freeform 60" o:spid="_x0000_s1034" style="position:absolute;left:-3;top:3821;width:1145;height:1144;visibility:visible;mso-wrap-style:square;v-text-anchor:top" coordsize="1145,1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yx78A&#10;AADbAAAADwAAAGRycy9kb3ducmV2LnhtbERPzWoCMRC+C75DmII3zVrK0m6NIkKlUC+1PsCwGTer&#10;m0nYjLq+fSMUepuP73cWq8F36kp9agMbmM8KUMR1sC03Bg4/H9NXUEmQLXaBycCdEqyW49ECKxtu&#10;/E3XvTQqh3Cq0IATiZXWqXbkMc1CJM7cMfQeJcO+0bbHWw73nX4uilJ7bDk3OIy0cVSf9xdvAGW7&#10;3p1ieTiHt5evkxxd6eJgzORpWL+DEhrkX/zn/rR5/hwev+QD9PI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9c3LHvwAAANsAAAAPAAAAAAAAAAAAAAAAAJgCAABkcnMvZG93bnJl&#10;di54bWxQSwUGAAAAAAQABAD1AAAAhAMAAAAA&#10;" path="m1145,l4,,,,,1144r1145,l1145,xe" fillcolor="#0084b6" stroked="f">
                  <v:path arrowok="t" o:connecttype="custom" o:connectlocs="1145,0;4,0;0,0;0,1144;1145,1144;1145,0" o:connectangles="0,0,0,0,0,0"/>
                </v:shape>
                <v:shape id="Freeform 61" o:spid="_x0000_s1035" style="position:absolute;left:1142;top:3821;width:1145;height:1144;visibility:visible;mso-wrap-style:square;v-text-anchor:top" coordsize="1145,1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h7w8IA&#10;AADbAAAADwAAAGRycy9kb3ducmV2LnhtbERPPWvDMBDdA/0P4grdYrkZTOJaCaFQyBAKdlJKt8O6&#10;WCbWyViq7fbXR4VCtnu8zyt2s+3ESINvHSt4TlIQxLXTLTcKzqe35RqED8gaO8ek4Ic87LYPiwJz&#10;7SYuaaxCI2II+xwVmBD6XEpfG7LoE9cTR+7iBoshwqGResAphttOrtI0kxZbjg0Ge3o1VF+rb6vg&#10;vfNfMhw/P6bruBkP2dFU9rdU6ulx3r+ACDSHu/jffdBx/gr+fokHyO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HvDwgAAANsAAAAPAAAAAAAAAAAAAAAAAJgCAABkcnMvZG93&#10;bnJldi54bWxQSwUGAAAAAAQABAD1AAAAhwMAAAAA&#10;" path="m572,1144r573,l1145,,,,572,1144xe" fillcolor="#45537d" stroked="f">
                  <v:path arrowok="t" o:connecttype="custom" o:connectlocs="572,1144;1145,1144;1145,0;0,0;572,1144" o:connectangles="0,0,0,0,0"/>
                </v:shape>
                <v:shape id="Freeform 62" o:spid="_x0000_s1036" style="position:absolute;left:2287;top:3821;width:1149;height:1144;visibility:visible;mso-wrap-style:square;v-text-anchor:top" coordsize="1149,1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VvFMMA&#10;AADbAAAADwAAAGRycy9kb3ducmV2LnhtbERPTUsDMRC9C/6HMII3m7ViXdamixUsHorQtRdvw2a6&#10;SbuZrEncrv/eCIK3ebzPWdaT68VIIVrPCm5nBQji1mvLnYL9+8tNCSImZI29Z1LwTRHq1eXFEivt&#10;z7yjsUmdyCEcK1RgUhoqKWNryGGc+YE4cwcfHKYMQyd1wHMOd72cF8VCOrScGwwO9GyoPTVfTkF/&#10;2q7N53a/uV+UD2Hz9mGn5miVur6anh5BJJrSv/jP/arz/Dv4/SUfIF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VvFMMAAADbAAAADwAAAAAAAAAAAAAAAACYAgAAZHJzL2Rv&#10;d25yZXYueG1sUEsFBgAAAAAEAAQA9QAAAIgDAAAAAA==&#10;" path="m576,1144r573,l1149,,,,576,1144xe" fillcolor="#91aedb" stroked="f">
                  <v:path arrowok="t" o:connecttype="custom" o:connectlocs="576,1144;1149,1144;1149,0;0,0;576,1144" o:connectangles="0,0,0,0,0"/>
                </v:shape>
                <v:rect id="Rectangle 63" o:spid="_x0000_s1037" style="position:absolute;left:-3;top:4965;width:1145;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khLMMA&#10;AADbAAAADwAAAGRycy9kb3ducmV2LnhtbERPTWvCQBC9F/oflin0UnTTIpLGbKQIhSI91CgUb2N2&#10;TBazsyG7jfHfuwXB2zze5+TL0bZioN4bxwpepwkI4sppw7WC3fZzkoLwAVlj65gUXMjDsnh8yDHT&#10;7swbGspQixjCPkMFTQhdJqWvGrLop64jjtzR9RZDhH0tdY/nGG5b+ZYkc2nRcGxosKNVQ9Wp/LMK&#10;3l8Oe7PZVuaX1u33+mdILytKlXp+Gj8WIAKN4S6+ub90nD+D/1/iAbK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GkhLMMAAADbAAAADwAAAAAAAAAAAAAAAACYAgAAZHJzL2Rv&#10;d25yZXYueG1sUEsFBgAAAAAEAAQA9QAAAIgDAAAAAA==&#10;" fillcolor="#7299d0" stroked="f"/>
                <v:shape id="Freeform 64" o:spid="_x0000_s1038" style="position:absolute;left:1142;top:4965;width:1145;height:1143;visibility:visible;mso-wrap-style:square;v-text-anchor:top" coordsize="1145,11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c2DcEA&#10;AADbAAAADwAAAGRycy9kb3ducmV2LnhtbERPzWrCQBC+F/oOyxS8lLpRbAnRVaooKD2Z9gHG7DRZ&#10;zM6G7BqjT+8Kgrf5+H5ntuhtLTpqvXGsYDRMQBAXThsuFfz9bj5SED4ga6wdk4ILeVjMX19mmGl3&#10;5j11eShFDGGfoYIqhCaT0hcVWfRD1xBH7t+1FkOEbSl1i+cYbms5TpIvadFwbKiwoVVFxTE/WQV1&#10;Pjma67tL1+Nu1JjdQS/3P1qpwVv/PQURqA9P8cO91XH+J9x/iQ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qHNg3BAAAA2wAAAA8AAAAAAAAAAAAAAAAAmAIAAGRycy9kb3du&#10;cmV2LnhtbFBLBQYAAAAABAAEAPUAAACGAwAAAAA=&#10;" path="m572,l,,,1143r1145,l1145,,572,xe" fillcolor="#91aedb" stroked="f">
                  <v:path arrowok="t" o:connecttype="custom" o:connectlocs="572,0;0,0;0,1143;1145,1143;1145,0;572,0" o:connectangles="0,0,0,0,0,0"/>
                </v:shape>
                <v:shape id="Freeform 65" o:spid="_x0000_s1039" style="position:absolute;left:2287;top:4965;width:1149;height:1143;visibility:visible;mso-wrap-style:square;v-text-anchor:top" coordsize="1149,11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FFTL4A&#10;AADbAAAADwAAAGRycy9kb3ducmV2LnhtbERPTYvCMBC9C/sfwgjeNHEXdekaZRGEvVYFexyasSk2&#10;k9LE2v33RhC8zeN9zno7uEb01IXas4b5TIEgLr2pudJwOu6n3yBCRDbYeCYN/xRgu/kYrTEz/s45&#10;9YdYiRTCIUMNNsY2kzKUlhyGmW+JE3fxncOYYFdJ0+E9hbtGfiq1lA5rTg0WW9pZKq+Hm9OwCl/n&#10;vMGi97kqL4VfXNXeKq0n4+H3B0SkIb7FL/efSfOX8PwlHSA3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ARRUy+AAAA2wAAAA8AAAAAAAAAAAAAAAAAmAIAAGRycy9kb3ducmV2&#10;LnhtbFBLBQYAAAAABAAEAPUAAACDAwAAAAA=&#10;" path="m576,l,,,1143r1149,l1149,,576,xe" fillcolor="#b4c5e6" stroked="f">
                  <v:path arrowok="t" o:connecttype="custom" o:connectlocs="576,0;0,0;0,1143;1149,1143;1149,0;576,0" o:connectangles="0,0,0,0,0,0"/>
                </v:shape>
                <v:shape id="Freeform 70" o:spid="_x0000_s1040" style="position:absolute;left:3436;top:2672;width:8914;height:3434;visibility:visible;mso-wrap-style:square;v-text-anchor:top" coordsize="6027,343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yxA8AA&#10;AADbAAAADwAAAGRycy9kb3ducmV2LnhtbERPTYvCMBC9L/gfwgje1tRV1rUaZREEPa6tsN6GZGyL&#10;zaQ0sdZ/b4SFvc3jfc5q09tadNT6yrGCyTgBQaydqbhQkGe79y8QPiAbrB2Tggd52KwHbytMjbvz&#10;D3XHUIgYwj5FBWUITSql1yVZ9GPXEEfu4lqLIcK2kKbFewy3tfxIkk9pseLYUGJD25L09XizCjqW&#10;epHl0+yUn3WX5afD7NcelBoN++8liEB9+Bf/ufcmzp/D65d4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byxA8AAAADbAAAADwAAAAAAAAAAAAAAAACYAgAAZHJzL2Rvd25y&#10;ZXYueG1sUEsFBgAAAAAEAAQA9QAAAIUDAAAAAA==&#10;" adj="-11796480,,5400" path="m20,l,,,3434r6027,l6027,,20,xe" fillcolor="#4f87c6" stroked="f">
                  <v:stroke joinstyle="round"/>
                  <v:formulas/>
                  <v:path arrowok="t" o:connecttype="custom" o:connectlocs="44,0;0,0;0,3434;13184,3434;13184,0;44,0" o:connectangles="0,0,0,0,0,0" textboxrect="0,0,6027,3434"/>
                  <v:textbox>
                    <w:txbxContent>
                      <w:p w:rsidR="005F5249" w:rsidRPr="00DD060F" w:rsidRDefault="005F5249" w:rsidP="008660A4">
                        <w:pPr>
                          <w:rPr>
                            <w:rFonts w:ascii="Calibri" w:hAnsi="Calibri"/>
                            <w:color w:val="FFFFFF"/>
                            <w:sz w:val="48"/>
                            <w:szCs w:val="48"/>
                          </w:rPr>
                        </w:pPr>
                        <w:r w:rsidRPr="00DD060F">
                          <w:rPr>
                            <w:rFonts w:ascii="Calibri" w:hAnsi="Calibri"/>
                            <w:color w:val="FFFFFF"/>
                            <w:sz w:val="48"/>
                            <w:szCs w:val="48"/>
                          </w:rPr>
                          <w:fldChar w:fldCharType="begin"/>
                        </w:r>
                        <w:r w:rsidRPr="00DD060F">
                          <w:rPr>
                            <w:rFonts w:ascii="Calibri" w:hAnsi="Calibri"/>
                            <w:color w:val="FFFFFF"/>
                            <w:sz w:val="48"/>
                            <w:szCs w:val="48"/>
                          </w:rPr>
                          <w:instrText xml:space="preserve"> DOCPROPERTY  Company  \* MERGEFORMAT </w:instrText>
                        </w:r>
                        <w:r w:rsidRPr="00DD060F">
                          <w:rPr>
                            <w:rFonts w:ascii="Calibri" w:hAnsi="Calibri"/>
                            <w:color w:val="FFFFFF"/>
                            <w:sz w:val="48"/>
                            <w:szCs w:val="48"/>
                          </w:rPr>
                          <w:fldChar w:fldCharType="separate"/>
                        </w:r>
                        <w:r>
                          <w:rPr>
                            <w:rFonts w:ascii="Calibri" w:hAnsi="Calibri"/>
                            <w:color w:val="FFFFFF"/>
                            <w:sz w:val="48"/>
                            <w:szCs w:val="48"/>
                          </w:rPr>
                          <w:t>Global Classroom</w:t>
                        </w:r>
                        <w:r w:rsidRPr="00DD060F">
                          <w:rPr>
                            <w:rFonts w:ascii="Calibri" w:hAnsi="Calibri"/>
                            <w:color w:val="FFFFFF"/>
                            <w:sz w:val="48"/>
                            <w:szCs w:val="48"/>
                          </w:rPr>
                          <w:fldChar w:fldCharType="end"/>
                        </w:r>
                      </w:p>
                      <w:p w:rsidR="005F5249" w:rsidRDefault="005F5249" w:rsidP="008660A4">
                        <w:pPr>
                          <w:rPr>
                            <w:rFonts w:ascii="Calibri" w:hAnsi="Calibri"/>
                            <w:color w:val="FFFFFF"/>
                            <w:sz w:val="48"/>
                            <w:szCs w:val="48"/>
                          </w:rPr>
                        </w:pPr>
                        <w:r w:rsidRPr="008660A4">
                          <w:rPr>
                            <w:rFonts w:ascii="Calibri" w:hAnsi="Calibri"/>
                            <w:color w:val="FFFFFF"/>
                            <w:sz w:val="48"/>
                            <w:szCs w:val="48"/>
                          </w:rPr>
                          <w:fldChar w:fldCharType="begin"/>
                        </w:r>
                        <w:r w:rsidRPr="008660A4">
                          <w:rPr>
                            <w:rFonts w:ascii="Calibri" w:hAnsi="Calibri"/>
                            <w:color w:val="FFFFFF"/>
                            <w:sz w:val="48"/>
                            <w:szCs w:val="48"/>
                          </w:rPr>
                          <w:instrText xml:space="preserve"> TITLE  \* MERGEFORMAT </w:instrText>
                        </w:r>
                        <w:r w:rsidRPr="008660A4">
                          <w:rPr>
                            <w:rFonts w:ascii="Calibri" w:hAnsi="Calibri"/>
                            <w:color w:val="FFFFFF"/>
                            <w:sz w:val="48"/>
                            <w:szCs w:val="48"/>
                          </w:rPr>
                          <w:fldChar w:fldCharType="separate"/>
                        </w:r>
                        <w:r>
                          <w:rPr>
                            <w:rFonts w:ascii="Calibri" w:hAnsi="Calibri"/>
                            <w:color w:val="FFFFFF"/>
                            <w:sz w:val="48"/>
                            <w:szCs w:val="48"/>
                          </w:rPr>
                          <w:t>Customer Course Enrollment Process</w:t>
                        </w:r>
                        <w:r w:rsidRPr="008660A4">
                          <w:rPr>
                            <w:rFonts w:ascii="Calibri" w:hAnsi="Calibri"/>
                            <w:color w:val="FFFFFF"/>
                            <w:sz w:val="48"/>
                            <w:szCs w:val="48"/>
                          </w:rPr>
                          <w:fldChar w:fldCharType="end"/>
                        </w:r>
                      </w:p>
                      <w:p w:rsidR="005F5249" w:rsidRDefault="005F5249" w:rsidP="008660A4">
                        <w:pPr>
                          <w:rPr>
                            <w:rFonts w:ascii="Calibri" w:hAnsi="Calibri"/>
                            <w:color w:val="FFFFFF"/>
                            <w:sz w:val="48"/>
                            <w:szCs w:val="48"/>
                          </w:rPr>
                        </w:pPr>
                        <w:r>
                          <w:rPr>
                            <w:rFonts w:ascii="Calibri" w:hAnsi="Calibri"/>
                            <w:color w:val="FFFFFF"/>
                            <w:sz w:val="48"/>
                            <w:szCs w:val="48"/>
                          </w:rPr>
                          <w:t>High Level QA Test Scenarios</w:t>
                        </w:r>
                      </w:p>
                      <w:p w:rsidR="005F5249" w:rsidRPr="008660A4" w:rsidRDefault="005F5249" w:rsidP="008660A4">
                        <w:pPr>
                          <w:rPr>
                            <w:rFonts w:ascii="Calibri" w:hAnsi="Calibri"/>
                            <w:color w:val="FFFFFF"/>
                            <w:sz w:val="48"/>
                            <w:szCs w:val="48"/>
                          </w:rPr>
                        </w:pPr>
                        <w:r>
                          <w:rPr>
                            <w:rFonts w:ascii="Calibri" w:hAnsi="Calibri"/>
                            <w:color w:val="FFFFFF"/>
                            <w:sz w:val="48"/>
                            <w:szCs w:val="48"/>
                          </w:rPr>
                          <w:t>Version 1.0 Rev 1</w:t>
                        </w:r>
                      </w:p>
                      <w:p w:rsidR="005F5249" w:rsidRDefault="005F5249" w:rsidP="008660A4">
                        <w:pPr>
                          <w:rPr>
                            <w:rFonts w:ascii="Calibri" w:hAnsi="Calibri"/>
                          </w:rPr>
                        </w:pPr>
                        <w:r w:rsidRPr="005679C3">
                          <w:rPr>
                            <w:rFonts w:ascii="Calibri" w:hAnsi="Calibri"/>
                            <w:sz w:val="48"/>
                            <w:szCs w:val="48"/>
                          </w:rPr>
                          <w:br/>
                        </w:r>
                      </w:p>
                      <w:p w:rsidR="005F5249" w:rsidRDefault="005F5249" w:rsidP="008660A4">
                        <w:pPr>
                          <w:rPr>
                            <w:rFonts w:ascii="Calibri" w:hAnsi="Calibri"/>
                          </w:rPr>
                        </w:pPr>
                      </w:p>
                      <w:p w:rsidR="005F5249" w:rsidRDefault="005F5249" w:rsidP="008660A4">
                        <w:pPr>
                          <w:rPr>
                            <w:rFonts w:ascii="Calibri" w:hAnsi="Calibri"/>
                          </w:rPr>
                        </w:pPr>
                      </w:p>
                      <w:p w:rsidR="005F5249" w:rsidRPr="00DD060F" w:rsidRDefault="005F5249" w:rsidP="008660A4">
                        <w:pPr>
                          <w:jc w:val="right"/>
                          <w:rPr>
                            <w:rFonts w:ascii="Calibri" w:hAnsi="Calibri"/>
                            <w:color w:val="FFFFFF"/>
                          </w:rPr>
                        </w:pPr>
                      </w:p>
                      <w:p w:rsidR="005F5249" w:rsidRPr="005679C3" w:rsidRDefault="005F5249" w:rsidP="008660A4">
                        <w:pPr>
                          <w:jc w:val="right"/>
                          <w:rPr>
                            <w:rFonts w:ascii="Calibri" w:hAnsi="Calibri"/>
                          </w:rPr>
                        </w:pPr>
                      </w:p>
                    </w:txbxContent>
                  </v:textbox>
                </v:shape>
                <v:shape id="Freeform 67" o:spid="_x0000_s1041" style="position:absolute;left:3436;top:6101;width:8914;height:1143;visibility:visible;mso-wrap-style:square;v-text-anchor:top" coordsize="6027,11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P8EcQA&#10;AADbAAAADwAAAGRycy9kb3ducmV2LnhtbESP3WrCQBCF7wt9h2WE3hTdtFiR6CqlIAgFW38eYMiO&#10;STQ7G3fXmL5950LwboZz5pxv5sveNaqjEGvPBt5GGSjiwtuaSwOH/Wo4BRUTssXGMxn4owjLxfPT&#10;HHPrb7ylbpdKJSEcczRQpdTmWseiIodx5Fti0Y4+OEyyhlLbgDcJd41+z7KJdlizNFTY0ldFxXl3&#10;dQY4nPav+Dvefq+n5Ye/XI4/vOmMeRn0nzNQifr0MN+v11bwBVZ+kQH0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D/BHEAAAA2wAAAA8AAAAAAAAAAAAAAAAAmAIAAGRycy9k&#10;b3ducmV2LnhtbFBLBQYAAAAABAAEAPUAAACJAwAAAAA=&#10;" path="m3013,l,,,1143r6027,l6027,,3013,xe" fillcolor="#101540" stroked="f">
                  <v:path arrowok="t" o:connecttype="custom" o:connectlocs="6590,0;0,0;0,1143;13184,1143;13184,0;6590,0" o:connectangles="0,0,0,0,0,0"/>
                </v:shape>
              </v:group>
            </w:pict>
          </mc:Fallback>
        </mc:AlternateContent>
      </w:r>
    </w:p>
    <w:p w:rsidR="00F9763C" w:rsidRPr="00D20B86" w:rsidRDefault="00F9763C" w:rsidP="00F9763C">
      <w:pPr>
        <w:pStyle w:val="BodyText"/>
        <w:ind w:left="0"/>
        <w:jc w:val="right"/>
        <w:rPr>
          <w:rFonts w:ascii="Calibri" w:hAnsi="Calibri"/>
          <w:sz w:val="24"/>
          <w:szCs w:val="24"/>
        </w:rPr>
      </w:pPr>
    </w:p>
    <w:p w:rsidR="00F9763C" w:rsidRPr="00D20B86" w:rsidRDefault="00F9763C" w:rsidP="00F9763C">
      <w:pPr>
        <w:pStyle w:val="BodyText"/>
        <w:ind w:left="0"/>
        <w:jc w:val="right"/>
        <w:rPr>
          <w:rFonts w:ascii="Calibri" w:hAnsi="Calibri"/>
          <w:sz w:val="24"/>
          <w:szCs w:val="24"/>
        </w:rPr>
      </w:pPr>
    </w:p>
    <w:p w:rsidR="00F9763C" w:rsidRPr="00D20B86" w:rsidRDefault="00F9763C" w:rsidP="00F9763C">
      <w:pPr>
        <w:pStyle w:val="BodyText"/>
        <w:ind w:left="0"/>
        <w:jc w:val="right"/>
        <w:rPr>
          <w:rFonts w:ascii="Calibri" w:hAnsi="Calibri"/>
          <w:sz w:val="24"/>
          <w:szCs w:val="24"/>
        </w:rPr>
      </w:pPr>
    </w:p>
    <w:p w:rsidR="00F9763C" w:rsidRPr="00D20B86" w:rsidRDefault="00F9763C" w:rsidP="00F9763C">
      <w:pPr>
        <w:pStyle w:val="BodyText"/>
        <w:ind w:left="0"/>
        <w:jc w:val="right"/>
        <w:rPr>
          <w:rFonts w:ascii="Calibri" w:hAnsi="Calibri"/>
          <w:sz w:val="24"/>
          <w:szCs w:val="24"/>
        </w:rPr>
      </w:pPr>
    </w:p>
    <w:p w:rsidR="00F9763C" w:rsidRPr="00D20B86" w:rsidRDefault="00F9763C" w:rsidP="00F9763C">
      <w:pPr>
        <w:pStyle w:val="BodyText"/>
        <w:ind w:left="0"/>
        <w:jc w:val="right"/>
        <w:rPr>
          <w:rFonts w:ascii="Calibri" w:hAnsi="Calibri"/>
          <w:sz w:val="24"/>
          <w:szCs w:val="24"/>
        </w:rPr>
      </w:pPr>
    </w:p>
    <w:p w:rsidR="00F9763C" w:rsidRPr="00D20B86" w:rsidRDefault="00F9763C" w:rsidP="00F9763C">
      <w:pPr>
        <w:pStyle w:val="BodyText"/>
        <w:ind w:left="0"/>
        <w:jc w:val="right"/>
        <w:rPr>
          <w:rFonts w:ascii="Calibri" w:hAnsi="Calibri"/>
          <w:sz w:val="24"/>
          <w:szCs w:val="24"/>
        </w:rPr>
      </w:pPr>
    </w:p>
    <w:p w:rsidR="00F9763C" w:rsidRPr="00D20B86" w:rsidRDefault="00F9763C" w:rsidP="00F9763C">
      <w:pPr>
        <w:pStyle w:val="BodyText"/>
        <w:ind w:left="0"/>
        <w:jc w:val="right"/>
        <w:rPr>
          <w:rFonts w:ascii="Calibri" w:hAnsi="Calibri"/>
          <w:sz w:val="24"/>
          <w:szCs w:val="24"/>
        </w:rPr>
      </w:pPr>
    </w:p>
    <w:p w:rsidR="00F9763C" w:rsidRPr="00D20B86" w:rsidRDefault="00F9763C" w:rsidP="00F9763C">
      <w:pPr>
        <w:pStyle w:val="BodyText"/>
        <w:ind w:left="0"/>
        <w:jc w:val="right"/>
        <w:rPr>
          <w:rFonts w:ascii="Calibri" w:hAnsi="Calibri"/>
          <w:sz w:val="24"/>
          <w:szCs w:val="24"/>
        </w:rPr>
      </w:pPr>
    </w:p>
    <w:p w:rsidR="00F9763C" w:rsidRPr="00D20B86" w:rsidRDefault="00F9763C" w:rsidP="00F9763C">
      <w:pPr>
        <w:pStyle w:val="BodyText"/>
        <w:ind w:left="0"/>
        <w:jc w:val="right"/>
        <w:rPr>
          <w:rFonts w:ascii="Calibri" w:hAnsi="Calibri"/>
          <w:sz w:val="24"/>
          <w:szCs w:val="24"/>
        </w:rPr>
      </w:pPr>
    </w:p>
    <w:p w:rsidR="00B865B1" w:rsidRDefault="00B865B1" w:rsidP="00F9763C">
      <w:pPr>
        <w:pStyle w:val="BodyText"/>
        <w:ind w:left="0"/>
        <w:jc w:val="right"/>
        <w:rPr>
          <w:rFonts w:ascii="Calibri" w:hAnsi="Calibri"/>
          <w:sz w:val="24"/>
          <w:szCs w:val="24"/>
        </w:rPr>
      </w:pPr>
    </w:p>
    <w:p w:rsidR="00B865B1" w:rsidRDefault="00B865B1" w:rsidP="00F9763C">
      <w:pPr>
        <w:pStyle w:val="BodyText"/>
        <w:ind w:left="0"/>
        <w:jc w:val="right"/>
        <w:rPr>
          <w:rFonts w:ascii="Calibri" w:hAnsi="Calibri"/>
          <w:sz w:val="24"/>
          <w:szCs w:val="24"/>
        </w:rPr>
      </w:pPr>
    </w:p>
    <w:p w:rsidR="00B865B1" w:rsidRDefault="00B865B1" w:rsidP="00F9763C">
      <w:pPr>
        <w:pStyle w:val="BodyText"/>
        <w:ind w:left="0"/>
        <w:jc w:val="right"/>
        <w:rPr>
          <w:rFonts w:ascii="Calibri" w:hAnsi="Calibri"/>
          <w:sz w:val="24"/>
          <w:szCs w:val="24"/>
        </w:rPr>
      </w:pPr>
    </w:p>
    <w:p w:rsidR="00AB55F1" w:rsidRPr="00D20B86" w:rsidRDefault="00F9763C" w:rsidP="00F9763C">
      <w:pPr>
        <w:pStyle w:val="BodyText"/>
        <w:ind w:left="0"/>
        <w:jc w:val="right"/>
        <w:rPr>
          <w:rFonts w:ascii="Calibri" w:hAnsi="Calibri"/>
          <w:sz w:val="24"/>
          <w:szCs w:val="24"/>
        </w:rPr>
      </w:pPr>
      <w:r w:rsidRPr="00D20B86">
        <w:rPr>
          <w:rFonts w:ascii="Calibri" w:hAnsi="Calibri"/>
          <w:sz w:val="28"/>
          <w:szCs w:val="28"/>
        </w:rPr>
        <w:fldChar w:fldCharType="begin"/>
      </w:r>
      <w:r w:rsidRPr="00D20B86">
        <w:rPr>
          <w:rFonts w:ascii="Calibri" w:hAnsi="Calibri"/>
          <w:sz w:val="28"/>
          <w:szCs w:val="28"/>
        </w:rPr>
        <w:instrText xml:space="preserve"> KEYWORDS   \* MERGEFORMAT </w:instrText>
      </w:r>
      <w:r w:rsidRPr="00D20B86">
        <w:rPr>
          <w:rFonts w:ascii="Calibri" w:hAnsi="Calibri"/>
          <w:sz w:val="28"/>
          <w:szCs w:val="28"/>
        </w:rPr>
        <w:fldChar w:fldCharType="separate"/>
      </w:r>
      <w:r w:rsidR="00162176">
        <w:rPr>
          <w:rFonts w:ascii="Calibri" w:hAnsi="Calibri"/>
          <w:sz w:val="28"/>
          <w:szCs w:val="28"/>
        </w:rPr>
        <w:t>Version</w:t>
      </w:r>
      <w:r w:rsidR="00162176" w:rsidRPr="00162176">
        <w:rPr>
          <w:rFonts w:ascii="Calibri" w:hAnsi="Calibri"/>
          <w:sz w:val="24"/>
          <w:szCs w:val="24"/>
        </w:rPr>
        <w:t xml:space="preserve"> 1.0</w:t>
      </w:r>
      <w:r w:rsidRPr="00D20B86">
        <w:rPr>
          <w:rFonts w:ascii="Calibri" w:hAnsi="Calibri"/>
          <w:sz w:val="24"/>
          <w:szCs w:val="24"/>
        </w:rPr>
        <w:fldChar w:fldCharType="end"/>
      </w:r>
    </w:p>
    <w:p w:rsidR="00AB55F1" w:rsidRDefault="00AB55F1">
      <w:pPr>
        <w:sectPr w:rsidR="00AB55F1" w:rsidSect="00741565">
          <w:headerReference w:type="default" r:id="rId8"/>
          <w:endnotePr>
            <w:numFmt w:val="decimal"/>
          </w:endnotePr>
          <w:pgSz w:w="15840" w:h="12240" w:orient="landscape"/>
          <w:pgMar w:top="-1131" w:right="1440" w:bottom="1440" w:left="1440" w:header="720" w:footer="475" w:gutter="0"/>
          <w:cols w:space="720"/>
          <w:vAlign w:val="center"/>
          <w:docGrid w:linePitch="272"/>
        </w:sectPr>
      </w:pPr>
    </w:p>
    <w:p w:rsidR="00AB55F1" w:rsidRDefault="00AB55F1">
      <w:pPr>
        <w:pStyle w:val="Title"/>
      </w:pPr>
      <w:r>
        <w:lastRenderedPageBreak/>
        <w:t>Revision History</w:t>
      </w:r>
    </w:p>
    <w:p w:rsidR="00741565" w:rsidRPr="00741565" w:rsidRDefault="00741565" w:rsidP="00741565"/>
    <w:tbl>
      <w:tblPr>
        <w:tblW w:w="0" w:type="auto"/>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6732"/>
        <w:gridCol w:w="2304"/>
      </w:tblGrid>
      <w:tr w:rsidR="00AB55F1" w:rsidTr="00D95C54">
        <w:tc>
          <w:tcPr>
            <w:tcW w:w="2304" w:type="dxa"/>
          </w:tcPr>
          <w:p w:rsidR="00AB55F1" w:rsidRDefault="00AB55F1">
            <w:pPr>
              <w:pStyle w:val="Tabletext"/>
              <w:jc w:val="center"/>
              <w:rPr>
                <w:b/>
              </w:rPr>
            </w:pPr>
            <w:r>
              <w:rPr>
                <w:b/>
              </w:rPr>
              <w:t>Date</w:t>
            </w:r>
          </w:p>
        </w:tc>
        <w:tc>
          <w:tcPr>
            <w:tcW w:w="1152" w:type="dxa"/>
          </w:tcPr>
          <w:p w:rsidR="00AB55F1" w:rsidRDefault="00AB55F1">
            <w:pPr>
              <w:pStyle w:val="Tabletext"/>
              <w:jc w:val="center"/>
              <w:rPr>
                <w:b/>
              </w:rPr>
            </w:pPr>
            <w:r>
              <w:rPr>
                <w:b/>
              </w:rPr>
              <w:t>Version</w:t>
            </w:r>
          </w:p>
        </w:tc>
        <w:tc>
          <w:tcPr>
            <w:tcW w:w="6732" w:type="dxa"/>
          </w:tcPr>
          <w:p w:rsidR="00AB55F1" w:rsidRDefault="00AB55F1">
            <w:pPr>
              <w:pStyle w:val="Tabletext"/>
              <w:jc w:val="center"/>
              <w:rPr>
                <w:b/>
              </w:rPr>
            </w:pPr>
            <w:r>
              <w:rPr>
                <w:b/>
              </w:rPr>
              <w:t>Description</w:t>
            </w:r>
          </w:p>
        </w:tc>
        <w:tc>
          <w:tcPr>
            <w:tcW w:w="2304" w:type="dxa"/>
          </w:tcPr>
          <w:p w:rsidR="00AB55F1" w:rsidRDefault="00AB55F1">
            <w:pPr>
              <w:pStyle w:val="Tabletext"/>
              <w:jc w:val="center"/>
              <w:rPr>
                <w:b/>
              </w:rPr>
            </w:pPr>
            <w:r>
              <w:rPr>
                <w:b/>
              </w:rPr>
              <w:t>Author</w:t>
            </w:r>
          </w:p>
        </w:tc>
      </w:tr>
      <w:tr w:rsidR="00AB55F1" w:rsidTr="00D95C54">
        <w:tc>
          <w:tcPr>
            <w:tcW w:w="2304" w:type="dxa"/>
          </w:tcPr>
          <w:p w:rsidR="00AB55F1" w:rsidRDefault="00741565" w:rsidP="00D95C54">
            <w:pPr>
              <w:pStyle w:val="Tabletext"/>
            </w:pPr>
            <w:r>
              <w:t>7/22/2015</w:t>
            </w:r>
          </w:p>
        </w:tc>
        <w:tc>
          <w:tcPr>
            <w:tcW w:w="1152" w:type="dxa"/>
          </w:tcPr>
          <w:p w:rsidR="00AB55F1" w:rsidRDefault="00CA407C" w:rsidP="003103E3">
            <w:pPr>
              <w:pStyle w:val="Tabletext"/>
            </w:pPr>
            <w:r>
              <w:t>1.0</w:t>
            </w:r>
          </w:p>
        </w:tc>
        <w:tc>
          <w:tcPr>
            <w:tcW w:w="6732" w:type="dxa"/>
          </w:tcPr>
          <w:p w:rsidR="00AB55F1" w:rsidRDefault="00CA407C">
            <w:pPr>
              <w:pStyle w:val="Tabletext"/>
            </w:pPr>
            <w:r>
              <w:t>Initial Draft</w:t>
            </w:r>
          </w:p>
        </w:tc>
        <w:tc>
          <w:tcPr>
            <w:tcW w:w="2304" w:type="dxa"/>
          </w:tcPr>
          <w:p w:rsidR="00AB55F1" w:rsidRDefault="00D95C54">
            <w:pPr>
              <w:pStyle w:val="Tabletext"/>
            </w:pPr>
            <w:r>
              <w:t>Mohan  Venkataramana</w:t>
            </w:r>
          </w:p>
        </w:tc>
      </w:tr>
      <w:tr w:rsidR="00AB55F1" w:rsidTr="00D95C54">
        <w:tc>
          <w:tcPr>
            <w:tcW w:w="2304" w:type="dxa"/>
          </w:tcPr>
          <w:p w:rsidR="00AB55F1" w:rsidRDefault="00AB55F1">
            <w:pPr>
              <w:pStyle w:val="Tabletext"/>
            </w:pPr>
          </w:p>
        </w:tc>
        <w:tc>
          <w:tcPr>
            <w:tcW w:w="1152" w:type="dxa"/>
          </w:tcPr>
          <w:p w:rsidR="00AB55F1" w:rsidRDefault="00AB55F1">
            <w:pPr>
              <w:pStyle w:val="Tabletext"/>
            </w:pPr>
          </w:p>
        </w:tc>
        <w:tc>
          <w:tcPr>
            <w:tcW w:w="6732" w:type="dxa"/>
          </w:tcPr>
          <w:p w:rsidR="00AB55F1" w:rsidRDefault="00AB55F1">
            <w:pPr>
              <w:pStyle w:val="Tabletext"/>
            </w:pPr>
          </w:p>
        </w:tc>
        <w:tc>
          <w:tcPr>
            <w:tcW w:w="2304" w:type="dxa"/>
          </w:tcPr>
          <w:p w:rsidR="00AB55F1" w:rsidRDefault="00AB55F1">
            <w:pPr>
              <w:pStyle w:val="Tabletext"/>
            </w:pPr>
          </w:p>
        </w:tc>
      </w:tr>
      <w:tr w:rsidR="00AB55F1" w:rsidTr="00D95C54">
        <w:tc>
          <w:tcPr>
            <w:tcW w:w="2304" w:type="dxa"/>
          </w:tcPr>
          <w:p w:rsidR="00AB55F1" w:rsidRDefault="00AB55F1" w:rsidP="00092689">
            <w:pPr>
              <w:pStyle w:val="Tabletext"/>
            </w:pPr>
          </w:p>
        </w:tc>
        <w:tc>
          <w:tcPr>
            <w:tcW w:w="1152" w:type="dxa"/>
          </w:tcPr>
          <w:p w:rsidR="00AB55F1" w:rsidRDefault="00AB55F1" w:rsidP="00092689">
            <w:pPr>
              <w:pStyle w:val="Tabletext"/>
            </w:pPr>
          </w:p>
        </w:tc>
        <w:tc>
          <w:tcPr>
            <w:tcW w:w="6732" w:type="dxa"/>
          </w:tcPr>
          <w:p w:rsidR="00AB55F1" w:rsidRDefault="00AB55F1" w:rsidP="00092689">
            <w:pPr>
              <w:pStyle w:val="Tabletext"/>
            </w:pPr>
          </w:p>
        </w:tc>
        <w:tc>
          <w:tcPr>
            <w:tcW w:w="2304" w:type="dxa"/>
          </w:tcPr>
          <w:p w:rsidR="00AB55F1" w:rsidRDefault="00AB55F1">
            <w:pPr>
              <w:pStyle w:val="Tabletext"/>
            </w:pPr>
          </w:p>
        </w:tc>
      </w:tr>
      <w:tr w:rsidR="00AB55F1" w:rsidTr="00D95C54">
        <w:tc>
          <w:tcPr>
            <w:tcW w:w="2304" w:type="dxa"/>
          </w:tcPr>
          <w:p w:rsidR="00AB55F1" w:rsidRDefault="00AB55F1">
            <w:pPr>
              <w:pStyle w:val="Tabletext"/>
            </w:pPr>
          </w:p>
        </w:tc>
        <w:tc>
          <w:tcPr>
            <w:tcW w:w="1152" w:type="dxa"/>
          </w:tcPr>
          <w:p w:rsidR="00AB55F1" w:rsidRDefault="00AB55F1">
            <w:pPr>
              <w:pStyle w:val="Tabletext"/>
            </w:pPr>
          </w:p>
        </w:tc>
        <w:tc>
          <w:tcPr>
            <w:tcW w:w="6732" w:type="dxa"/>
          </w:tcPr>
          <w:p w:rsidR="00AB55F1" w:rsidRDefault="00AB55F1">
            <w:pPr>
              <w:pStyle w:val="Tabletext"/>
            </w:pPr>
          </w:p>
        </w:tc>
        <w:tc>
          <w:tcPr>
            <w:tcW w:w="2304" w:type="dxa"/>
          </w:tcPr>
          <w:p w:rsidR="00AB55F1" w:rsidRDefault="00AB55F1">
            <w:pPr>
              <w:pStyle w:val="Tabletext"/>
            </w:pPr>
          </w:p>
        </w:tc>
      </w:tr>
    </w:tbl>
    <w:p w:rsidR="00AB55F1" w:rsidRDefault="00AB55F1"/>
    <w:p w:rsidR="003103E3" w:rsidRDefault="00AB55F1" w:rsidP="004B0DCA">
      <w:pPr>
        <w:pStyle w:val="BodyText"/>
      </w:pPr>
      <w:r>
        <w:br w:type="page"/>
      </w:r>
    </w:p>
    <w:p w:rsidR="00E916D1" w:rsidRDefault="00E916D1">
      <w:pPr>
        <w:widowControl/>
        <w:spacing w:line="240" w:lineRule="auto"/>
        <w:rPr>
          <w:b/>
          <w:sz w:val="24"/>
          <w:szCs w:val="24"/>
        </w:rPr>
      </w:pPr>
    </w:p>
    <w:p w:rsidR="008872A9" w:rsidRPr="008872A9" w:rsidRDefault="00AB55F1" w:rsidP="008872A9">
      <w:pPr>
        <w:pStyle w:val="BodyText"/>
        <w:jc w:val="center"/>
        <w:rPr>
          <w:rFonts w:ascii="Arial Rounded MT Bold" w:hAnsi="Arial Rounded MT Bold"/>
          <w:sz w:val="36"/>
          <w:szCs w:val="36"/>
        </w:rPr>
      </w:pPr>
      <w:r w:rsidRPr="008872A9">
        <w:rPr>
          <w:rFonts w:ascii="Arial Rounded MT Bold" w:hAnsi="Arial Rounded MT Bold"/>
          <w:sz w:val="36"/>
          <w:szCs w:val="36"/>
        </w:rPr>
        <w:t>Table of Contents</w:t>
      </w:r>
    </w:p>
    <w:p w:rsidR="008872A9" w:rsidRDefault="008872A9" w:rsidP="008872A9">
      <w:pPr>
        <w:pStyle w:val="BodyText"/>
      </w:pPr>
    </w:p>
    <w:p w:rsidR="008872A9" w:rsidRDefault="008872A9">
      <w:pPr>
        <w:pStyle w:val="TOC3"/>
        <w:ind w:left="446"/>
      </w:pPr>
    </w:p>
    <w:p w:rsidR="008872A9" w:rsidRDefault="008872A9">
      <w:pPr>
        <w:pStyle w:val="TOC1"/>
        <w:tabs>
          <w:tab w:val="left" w:pos="600"/>
          <w:tab w:val="right" w:leader="underscore" w:pos="12950"/>
        </w:tabs>
        <w:rPr>
          <w:rFonts w:eastAsiaTheme="minorEastAsia" w:cstheme="minorBidi"/>
          <w:b w:val="0"/>
          <w:bCs w:val="0"/>
          <w:i w:val="0"/>
          <w:iCs w:val="0"/>
          <w:noProof/>
          <w:sz w:val="22"/>
          <w:szCs w:val="22"/>
        </w:rPr>
      </w:pPr>
      <w:r>
        <w:rPr>
          <w:b w:val="0"/>
          <w:bCs w:val="0"/>
          <w:i w:val="0"/>
          <w:iCs w:val="0"/>
        </w:rPr>
        <w:fldChar w:fldCharType="begin"/>
      </w:r>
      <w:r>
        <w:rPr>
          <w:b w:val="0"/>
          <w:bCs w:val="0"/>
          <w:i w:val="0"/>
          <w:iCs w:val="0"/>
        </w:rPr>
        <w:instrText xml:space="preserve"> TOC \o "1-3" \h \z \u </w:instrText>
      </w:r>
      <w:r>
        <w:rPr>
          <w:b w:val="0"/>
          <w:bCs w:val="0"/>
          <w:i w:val="0"/>
          <w:iCs w:val="0"/>
        </w:rPr>
        <w:fldChar w:fldCharType="separate"/>
      </w:r>
      <w:hyperlink w:anchor="_Toc425373716" w:history="1">
        <w:r w:rsidRPr="001E04A2">
          <w:rPr>
            <w:rStyle w:val="Hyperlink"/>
            <w:noProof/>
          </w:rPr>
          <w:t>1.</w:t>
        </w:r>
        <w:r>
          <w:rPr>
            <w:rFonts w:eastAsiaTheme="minorEastAsia" w:cstheme="minorBidi"/>
            <w:b w:val="0"/>
            <w:bCs w:val="0"/>
            <w:i w:val="0"/>
            <w:iCs w:val="0"/>
            <w:noProof/>
            <w:sz w:val="22"/>
            <w:szCs w:val="22"/>
          </w:rPr>
          <w:tab/>
        </w:r>
        <w:r w:rsidRPr="001E04A2">
          <w:rPr>
            <w:rStyle w:val="Hyperlink"/>
            <w:noProof/>
          </w:rPr>
          <w:t>Overview</w:t>
        </w:r>
        <w:r>
          <w:rPr>
            <w:noProof/>
            <w:webHidden/>
          </w:rPr>
          <w:tab/>
        </w:r>
        <w:r>
          <w:rPr>
            <w:noProof/>
            <w:webHidden/>
          </w:rPr>
          <w:fldChar w:fldCharType="begin"/>
        </w:r>
        <w:r>
          <w:rPr>
            <w:noProof/>
            <w:webHidden/>
          </w:rPr>
          <w:instrText xml:space="preserve"> PAGEREF _Toc425373716 \h </w:instrText>
        </w:r>
        <w:r>
          <w:rPr>
            <w:noProof/>
            <w:webHidden/>
          </w:rPr>
        </w:r>
        <w:r>
          <w:rPr>
            <w:noProof/>
            <w:webHidden/>
          </w:rPr>
          <w:fldChar w:fldCharType="separate"/>
        </w:r>
        <w:r>
          <w:rPr>
            <w:noProof/>
            <w:webHidden/>
          </w:rPr>
          <w:t>1</w:t>
        </w:r>
        <w:r>
          <w:rPr>
            <w:noProof/>
            <w:webHidden/>
          </w:rPr>
          <w:fldChar w:fldCharType="end"/>
        </w:r>
      </w:hyperlink>
    </w:p>
    <w:p w:rsidR="008872A9" w:rsidRDefault="005F5249">
      <w:pPr>
        <w:pStyle w:val="TOC1"/>
        <w:tabs>
          <w:tab w:val="left" w:pos="600"/>
          <w:tab w:val="right" w:leader="underscore" w:pos="12950"/>
        </w:tabs>
        <w:rPr>
          <w:rFonts w:eastAsiaTheme="minorEastAsia" w:cstheme="minorBidi"/>
          <w:b w:val="0"/>
          <w:bCs w:val="0"/>
          <w:i w:val="0"/>
          <w:iCs w:val="0"/>
          <w:noProof/>
          <w:sz w:val="22"/>
          <w:szCs w:val="22"/>
        </w:rPr>
      </w:pPr>
      <w:hyperlink w:anchor="_Toc425373717" w:history="1">
        <w:r w:rsidR="008872A9" w:rsidRPr="001E04A2">
          <w:rPr>
            <w:rStyle w:val="Hyperlink"/>
            <w:noProof/>
          </w:rPr>
          <w:t>2.</w:t>
        </w:r>
        <w:r w:rsidR="008872A9">
          <w:rPr>
            <w:rFonts w:eastAsiaTheme="minorEastAsia" w:cstheme="minorBidi"/>
            <w:b w:val="0"/>
            <w:bCs w:val="0"/>
            <w:i w:val="0"/>
            <w:iCs w:val="0"/>
            <w:noProof/>
            <w:sz w:val="22"/>
            <w:szCs w:val="22"/>
          </w:rPr>
          <w:tab/>
        </w:r>
        <w:r w:rsidR="008872A9" w:rsidRPr="001E04A2">
          <w:rPr>
            <w:rStyle w:val="Hyperlink"/>
            <w:noProof/>
          </w:rPr>
          <w:t>Global Classroom System Components</w:t>
        </w:r>
        <w:r w:rsidR="008872A9">
          <w:rPr>
            <w:noProof/>
            <w:webHidden/>
          </w:rPr>
          <w:tab/>
        </w:r>
        <w:r w:rsidR="008872A9">
          <w:rPr>
            <w:noProof/>
            <w:webHidden/>
          </w:rPr>
          <w:fldChar w:fldCharType="begin"/>
        </w:r>
        <w:r w:rsidR="008872A9">
          <w:rPr>
            <w:noProof/>
            <w:webHidden/>
          </w:rPr>
          <w:instrText xml:space="preserve"> PAGEREF _Toc425373717 \h </w:instrText>
        </w:r>
        <w:r w:rsidR="008872A9">
          <w:rPr>
            <w:noProof/>
            <w:webHidden/>
          </w:rPr>
        </w:r>
        <w:r w:rsidR="008872A9">
          <w:rPr>
            <w:noProof/>
            <w:webHidden/>
          </w:rPr>
          <w:fldChar w:fldCharType="separate"/>
        </w:r>
        <w:r w:rsidR="008872A9">
          <w:rPr>
            <w:noProof/>
            <w:webHidden/>
          </w:rPr>
          <w:t>1</w:t>
        </w:r>
        <w:r w:rsidR="008872A9">
          <w:rPr>
            <w:noProof/>
            <w:webHidden/>
          </w:rPr>
          <w:fldChar w:fldCharType="end"/>
        </w:r>
      </w:hyperlink>
    </w:p>
    <w:p w:rsidR="008872A9" w:rsidRDefault="005F5249">
      <w:pPr>
        <w:pStyle w:val="TOC1"/>
        <w:tabs>
          <w:tab w:val="left" w:pos="600"/>
          <w:tab w:val="right" w:leader="underscore" w:pos="12950"/>
        </w:tabs>
        <w:rPr>
          <w:rFonts w:eastAsiaTheme="minorEastAsia" w:cstheme="minorBidi"/>
          <w:b w:val="0"/>
          <w:bCs w:val="0"/>
          <w:i w:val="0"/>
          <w:iCs w:val="0"/>
          <w:noProof/>
          <w:sz w:val="22"/>
          <w:szCs w:val="22"/>
        </w:rPr>
      </w:pPr>
      <w:hyperlink w:anchor="_Toc425373718" w:history="1">
        <w:r w:rsidR="008872A9" w:rsidRPr="001E04A2">
          <w:rPr>
            <w:rStyle w:val="Hyperlink"/>
            <w:noProof/>
          </w:rPr>
          <w:t>3.</w:t>
        </w:r>
        <w:r w:rsidR="008872A9">
          <w:rPr>
            <w:rFonts w:eastAsiaTheme="minorEastAsia" w:cstheme="minorBidi"/>
            <w:b w:val="0"/>
            <w:bCs w:val="0"/>
            <w:i w:val="0"/>
            <w:iCs w:val="0"/>
            <w:noProof/>
            <w:sz w:val="22"/>
            <w:szCs w:val="22"/>
          </w:rPr>
          <w:tab/>
        </w:r>
        <w:r w:rsidR="008872A9" w:rsidRPr="001E04A2">
          <w:rPr>
            <w:rStyle w:val="Hyperlink"/>
            <w:noProof/>
          </w:rPr>
          <w:t>Test Scenarios</w:t>
        </w:r>
        <w:r w:rsidR="008872A9">
          <w:rPr>
            <w:noProof/>
            <w:webHidden/>
          </w:rPr>
          <w:tab/>
        </w:r>
        <w:r w:rsidR="008872A9">
          <w:rPr>
            <w:noProof/>
            <w:webHidden/>
          </w:rPr>
          <w:fldChar w:fldCharType="begin"/>
        </w:r>
        <w:r w:rsidR="008872A9">
          <w:rPr>
            <w:noProof/>
            <w:webHidden/>
          </w:rPr>
          <w:instrText xml:space="preserve"> PAGEREF _Toc425373718 \h </w:instrText>
        </w:r>
        <w:r w:rsidR="008872A9">
          <w:rPr>
            <w:noProof/>
            <w:webHidden/>
          </w:rPr>
        </w:r>
        <w:r w:rsidR="008872A9">
          <w:rPr>
            <w:noProof/>
            <w:webHidden/>
          </w:rPr>
          <w:fldChar w:fldCharType="separate"/>
        </w:r>
        <w:r w:rsidR="008872A9">
          <w:rPr>
            <w:noProof/>
            <w:webHidden/>
          </w:rPr>
          <w:t>2</w:t>
        </w:r>
        <w:r w:rsidR="008872A9">
          <w:rPr>
            <w:noProof/>
            <w:webHidden/>
          </w:rPr>
          <w:fldChar w:fldCharType="end"/>
        </w:r>
      </w:hyperlink>
    </w:p>
    <w:p w:rsidR="008872A9" w:rsidRDefault="005F5249">
      <w:pPr>
        <w:pStyle w:val="TOC2"/>
        <w:tabs>
          <w:tab w:val="left" w:pos="800"/>
          <w:tab w:val="right" w:leader="underscore" w:pos="12950"/>
        </w:tabs>
        <w:rPr>
          <w:rFonts w:eastAsiaTheme="minorEastAsia" w:cstheme="minorBidi"/>
          <w:b w:val="0"/>
          <w:bCs w:val="0"/>
          <w:noProof/>
        </w:rPr>
      </w:pPr>
      <w:hyperlink w:anchor="_Toc425373719" w:history="1">
        <w:r w:rsidR="008872A9" w:rsidRPr="001E04A2">
          <w:rPr>
            <w:rStyle w:val="Hyperlink"/>
            <w:rFonts w:ascii="Times New Roman" w:hAnsi="Times New Roman"/>
            <w:noProof/>
          </w:rPr>
          <w:t>3.1</w:t>
        </w:r>
        <w:r w:rsidR="008872A9">
          <w:rPr>
            <w:rFonts w:eastAsiaTheme="minorEastAsia" w:cstheme="minorBidi"/>
            <w:b w:val="0"/>
            <w:bCs w:val="0"/>
            <w:noProof/>
          </w:rPr>
          <w:tab/>
        </w:r>
        <w:r w:rsidR="008872A9" w:rsidRPr="001E04A2">
          <w:rPr>
            <w:rStyle w:val="Hyperlink"/>
            <w:rFonts w:ascii="Times New Roman" w:hAnsi="Times New Roman"/>
            <w:noProof/>
          </w:rPr>
          <w:t>END-TO-END Service Testing</w:t>
        </w:r>
        <w:r w:rsidR="008872A9">
          <w:rPr>
            <w:noProof/>
            <w:webHidden/>
          </w:rPr>
          <w:tab/>
        </w:r>
        <w:r w:rsidR="008872A9">
          <w:rPr>
            <w:noProof/>
            <w:webHidden/>
          </w:rPr>
          <w:fldChar w:fldCharType="begin"/>
        </w:r>
        <w:r w:rsidR="008872A9">
          <w:rPr>
            <w:noProof/>
            <w:webHidden/>
          </w:rPr>
          <w:instrText xml:space="preserve"> PAGEREF _Toc425373719 \h </w:instrText>
        </w:r>
        <w:r w:rsidR="008872A9">
          <w:rPr>
            <w:noProof/>
            <w:webHidden/>
          </w:rPr>
        </w:r>
        <w:r w:rsidR="008872A9">
          <w:rPr>
            <w:noProof/>
            <w:webHidden/>
          </w:rPr>
          <w:fldChar w:fldCharType="separate"/>
        </w:r>
        <w:r w:rsidR="008872A9">
          <w:rPr>
            <w:noProof/>
            <w:webHidden/>
          </w:rPr>
          <w:t>2</w:t>
        </w:r>
        <w:r w:rsidR="008872A9">
          <w:rPr>
            <w:noProof/>
            <w:webHidden/>
          </w:rPr>
          <w:fldChar w:fldCharType="end"/>
        </w:r>
      </w:hyperlink>
    </w:p>
    <w:p w:rsidR="008872A9" w:rsidRDefault="005F5249">
      <w:pPr>
        <w:pStyle w:val="TOC3"/>
        <w:tabs>
          <w:tab w:val="left" w:pos="1200"/>
          <w:tab w:val="right" w:leader="underscore" w:pos="12950"/>
        </w:tabs>
        <w:rPr>
          <w:rFonts w:eastAsiaTheme="minorEastAsia" w:cstheme="minorBidi"/>
          <w:noProof/>
          <w:sz w:val="22"/>
          <w:szCs w:val="22"/>
        </w:rPr>
      </w:pPr>
      <w:hyperlink w:anchor="_Toc425373720" w:history="1">
        <w:r w:rsidR="008872A9" w:rsidRPr="001E04A2">
          <w:rPr>
            <w:rStyle w:val="Hyperlink"/>
            <w:rFonts w:ascii="Times New Roman" w:hAnsi="Times New Roman"/>
            <w:b/>
            <w:noProof/>
          </w:rPr>
          <w:t>3.1.1</w:t>
        </w:r>
        <w:r w:rsidR="008872A9">
          <w:rPr>
            <w:rFonts w:eastAsiaTheme="minorEastAsia" w:cstheme="minorBidi"/>
            <w:noProof/>
            <w:sz w:val="22"/>
            <w:szCs w:val="22"/>
          </w:rPr>
          <w:tab/>
        </w:r>
        <w:r w:rsidR="008872A9" w:rsidRPr="001E04A2">
          <w:rPr>
            <w:rStyle w:val="Hyperlink"/>
            <w:rFonts w:ascii="Times New Roman" w:hAnsi="Times New Roman"/>
            <w:b/>
            <w:noProof/>
          </w:rPr>
          <w:t>CCE-A-1 Register and Login as a non-Administrative User</w:t>
        </w:r>
        <w:r w:rsidR="008872A9">
          <w:rPr>
            <w:noProof/>
            <w:webHidden/>
          </w:rPr>
          <w:tab/>
        </w:r>
        <w:r w:rsidR="008872A9">
          <w:rPr>
            <w:noProof/>
            <w:webHidden/>
          </w:rPr>
          <w:fldChar w:fldCharType="begin"/>
        </w:r>
        <w:r w:rsidR="008872A9">
          <w:rPr>
            <w:noProof/>
            <w:webHidden/>
          </w:rPr>
          <w:instrText xml:space="preserve"> PAGEREF _Toc425373720 \h </w:instrText>
        </w:r>
        <w:r w:rsidR="008872A9">
          <w:rPr>
            <w:noProof/>
            <w:webHidden/>
          </w:rPr>
        </w:r>
        <w:r w:rsidR="008872A9">
          <w:rPr>
            <w:noProof/>
            <w:webHidden/>
          </w:rPr>
          <w:fldChar w:fldCharType="separate"/>
        </w:r>
        <w:r w:rsidR="008872A9">
          <w:rPr>
            <w:noProof/>
            <w:webHidden/>
          </w:rPr>
          <w:t>2</w:t>
        </w:r>
        <w:r w:rsidR="008872A9">
          <w:rPr>
            <w:noProof/>
            <w:webHidden/>
          </w:rPr>
          <w:fldChar w:fldCharType="end"/>
        </w:r>
      </w:hyperlink>
    </w:p>
    <w:p w:rsidR="008872A9" w:rsidRDefault="005F5249">
      <w:pPr>
        <w:pStyle w:val="TOC3"/>
        <w:tabs>
          <w:tab w:val="left" w:pos="1200"/>
          <w:tab w:val="right" w:leader="underscore" w:pos="12950"/>
        </w:tabs>
        <w:rPr>
          <w:rFonts w:eastAsiaTheme="minorEastAsia" w:cstheme="minorBidi"/>
          <w:noProof/>
          <w:sz w:val="22"/>
          <w:szCs w:val="22"/>
        </w:rPr>
      </w:pPr>
      <w:hyperlink w:anchor="_Toc425373721" w:history="1">
        <w:r w:rsidR="008872A9" w:rsidRPr="001E04A2">
          <w:rPr>
            <w:rStyle w:val="Hyperlink"/>
            <w:rFonts w:ascii="Times New Roman" w:hAnsi="Times New Roman"/>
            <w:b/>
            <w:noProof/>
          </w:rPr>
          <w:t>3.1.2</w:t>
        </w:r>
        <w:r w:rsidR="008872A9">
          <w:rPr>
            <w:rFonts w:eastAsiaTheme="minorEastAsia" w:cstheme="minorBidi"/>
            <w:noProof/>
            <w:sz w:val="22"/>
            <w:szCs w:val="22"/>
          </w:rPr>
          <w:tab/>
        </w:r>
        <w:r w:rsidR="008872A9" w:rsidRPr="001E04A2">
          <w:rPr>
            <w:rStyle w:val="Hyperlink"/>
            <w:rFonts w:ascii="Times New Roman" w:hAnsi="Times New Roman"/>
            <w:b/>
            <w:noProof/>
          </w:rPr>
          <w:t>CCE-A-2 Purchase a New Subscription Library</w:t>
        </w:r>
        <w:r w:rsidR="008872A9">
          <w:rPr>
            <w:noProof/>
            <w:webHidden/>
          </w:rPr>
          <w:tab/>
        </w:r>
        <w:r w:rsidR="008872A9">
          <w:rPr>
            <w:noProof/>
            <w:webHidden/>
          </w:rPr>
          <w:fldChar w:fldCharType="begin"/>
        </w:r>
        <w:r w:rsidR="008872A9">
          <w:rPr>
            <w:noProof/>
            <w:webHidden/>
          </w:rPr>
          <w:instrText xml:space="preserve"> PAGEREF _Toc425373721 \h </w:instrText>
        </w:r>
        <w:r w:rsidR="008872A9">
          <w:rPr>
            <w:noProof/>
            <w:webHidden/>
          </w:rPr>
        </w:r>
        <w:r w:rsidR="008872A9">
          <w:rPr>
            <w:noProof/>
            <w:webHidden/>
          </w:rPr>
          <w:fldChar w:fldCharType="separate"/>
        </w:r>
        <w:r w:rsidR="008872A9">
          <w:rPr>
            <w:noProof/>
            <w:webHidden/>
          </w:rPr>
          <w:t>4</w:t>
        </w:r>
        <w:r w:rsidR="008872A9">
          <w:rPr>
            <w:noProof/>
            <w:webHidden/>
          </w:rPr>
          <w:fldChar w:fldCharType="end"/>
        </w:r>
      </w:hyperlink>
    </w:p>
    <w:p w:rsidR="008872A9" w:rsidRDefault="005F5249">
      <w:pPr>
        <w:pStyle w:val="TOC3"/>
        <w:tabs>
          <w:tab w:val="left" w:pos="1200"/>
          <w:tab w:val="right" w:leader="underscore" w:pos="12950"/>
        </w:tabs>
        <w:rPr>
          <w:rFonts w:eastAsiaTheme="minorEastAsia" w:cstheme="minorBidi"/>
          <w:noProof/>
          <w:sz w:val="22"/>
          <w:szCs w:val="22"/>
        </w:rPr>
      </w:pPr>
      <w:hyperlink w:anchor="_Toc425373722" w:history="1">
        <w:r w:rsidR="008872A9" w:rsidRPr="001E04A2">
          <w:rPr>
            <w:rStyle w:val="Hyperlink"/>
            <w:rFonts w:ascii="Times New Roman" w:hAnsi="Times New Roman"/>
            <w:b/>
            <w:noProof/>
          </w:rPr>
          <w:t>3.1.3</w:t>
        </w:r>
        <w:r w:rsidR="008872A9">
          <w:rPr>
            <w:rFonts w:eastAsiaTheme="minorEastAsia" w:cstheme="minorBidi"/>
            <w:noProof/>
            <w:sz w:val="22"/>
            <w:szCs w:val="22"/>
          </w:rPr>
          <w:tab/>
        </w:r>
        <w:r w:rsidR="008872A9" w:rsidRPr="001E04A2">
          <w:rPr>
            <w:rStyle w:val="Hyperlink"/>
            <w:rFonts w:ascii="Times New Roman" w:hAnsi="Times New Roman"/>
            <w:b/>
            <w:noProof/>
          </w:rPr>
          <w:t>CCE-A-3 Browse the list of Courses in a Purchased Library</w:t>
        </w:r>
        <w:r w:rsidR="008872A9">
          <w:rPr>
            <w:noProof/>
            <w:webHidden/>
          </w:rPr>
          <w:tab/>
        </w:r>
        <w:r w:rsidR="008872A9">
          <w:rPr>
            <w:noProof/>
            <w:webHidden/>
          </w:rPr>
          <w:fldChar w:fldCharType="begin"/>
        </w:r>
        <w:r w:rsidR="008872A9">
          <w:rPr>
            <w:noProof/>
            <w:webHidden/>
          </w:rPr>
          <w:instrText xml:space="preserve"> PAGEREF _Toc425373722 \h </w:instrText>
        </w:r>
        <w:r w:rsidR="008872A9">
          <w:rPr>
            <w:noProof/>
            <w:webHidden/>
          </w:rPr>
        </w:r>
        <w:r w:rsidR="008872A9">
          <w:rPr>
            <w:noProof/>
            <w:webHidden/>
          </w:rPr>
          <w:fldChar w:fldCharType="separate"/>
        </w:r>
        <w:r w:rsidR="008872A9">
          <w:rPr>
            <w:noProof/>
            <w:webHidden/>
          </w:rPr>
          <w:t>5</w:t>
        </w:r>
        <w:r w:rsidR="008872A9">
          <w:rPr>
            <w:noProof/>
            <w:webHidden/>
          </w:rPr>
          <w:fldChar w:fldCharType="end"/>
        </w:r>
      </w:hyperlink>
    </w:p>
    <w:p w:rsidR="008872A9" w:rsidRDefault="005F5249">
      <w:pPr>
        <w:pStyle w:val="TOC3"/>
        <w:tabs>
          <w:tab w:val="left" w:pos="1200"/>
          <w:tab w:val="right" w:leader="underscore" w:pos="12950"/>
        </w:tabs>
        <w:rPr>
          <w:rFonts w:eastAsiaTheme="minorEastAsia" w:cstheme="minorBidi"/>
          <w:noProof/>
          <w:sz w:val="22"/>
          <w:szCs w:val="22"/>
        </w:rPr>
      </w:pPr>
      <w:hyperlink w:anchor="_Toc425373723" w:history="1">
        <w:r w:rsidR="008872A9" w:rsidRPr="001E04A2">
          <w:rPr>
            <w:rStyle w:val="Hyperlink"/>
            <w:rFonts w:ascii="Times New Roman" w:hAnsi="Times New Roman"/>
            <w:b/>
            <w:noProof/>
          </w:rPr>
          <w:t>3.1.4</w:t>
        </w:r>
        <w:r w:rsidR="008872A9">
          <w:rPr>
            <w:rFonts w:eastAsiaTheme="minorEastAsia" w:cstheme="minorBidi"/>
            <w:noProof/>
            <w:sz w:val="22"/>
            <w:szCs w:val="22"/>
          </w:rPr>
          <w:tab/>
        </w:r>
        <w:r w:rsidR="008872A9" w:rsidRPr="001E04A2">
          <w:rPr>
            <w:rStyle w:val="Hyperlink"/>
            <w:rFonts w:ascii="Times New Roman" w:hAnsi="Times New Roman"/>
            <w:b/>
            <w:noProof/>
          </w:rPr>
          <w:t>CCE-A-4 Browse the list of Courses in a Free Library</w:t>
        </w:r>
        <w:r w:rsidR="008872A9">
          <w:rPr>
            <w:noProof/>
            <w:webHidden/>
          </w:rPr>
          <w:tab/>
        </w:r>
        <w:r w:rsidR="008872A9">
          <w:rPr>
            <w:noProof/>
            <w:webHidden/>
          </w:rPr>
          <w:fldChar w:fldCharType="begin"/>
        </w:r>
        <w:r w:rsidR="008872A9">
          <w:rPr>
            <w:noProof/>
            <w:webHidden/>
          </w:rPr>
          <w:instrText xml:space="preserve"> PAGEREF _Toc425373723 \h </w:instrText>
        </w:r>
        <w:r w:rsidR="008872A9">
          <w:rPr>
            <w:noProof/>
            <w:webHidden/>
          </w:rPr>
        </w:r>
        <w:r w:rsidR="008872A9">
          <w:rPr>
            <w:noProof/>
            <w:webHidden/>
          </w:rPr>
          <w:fldChar w:fldCharType="separate"/>
        </w:r>
        <w:r w:rsidR="008872A9">
          <w:rPr>
            <w:noProof/>
            <w:webHidden/>
          </w:rPr>
          <w:t>6</w:t>
        </w:r>
        <w:r w:rsidR="008872A9">
          <w:rPr>
            <w:noProof/>
            <w:webHidden/>
          </w:rPr>
          <w:fldChar w:fldCharType="end"/>
        </w:r>
      </w:hyperlink>
    </w:p>
    <w:p w:rsidR="008872A9" w:rsidRDefault="005F5249">
      <w:pPr>
        <w:pStyle w:val="TOC3"/>
        <w:tabs>
          <w:tab w:val="left" w:pos="1200"/>
          <w:tab w:val="right" w:leader="underscore" w:pos="12950"/>
        </w:tabs>
        <w:rPr>
          <w:rFonts w:eastAsiaTheme="minorEastAsia" w:cstheme="minorBidi"/>
          <w:noProof/>
          <w:sz w:val="22"/>
          <w:szCs w:val="22"/>
        </w:rPr>
      </w:pPr>
      <w:hyperlink w:anchor="_Toc425373724" w:history="1">
        <w:r w:rsidR="008872A9" w:rsidRPr="001E04A2">
          <w:rPr>
            <w:rStyle w:val="Hyperlink"/>
            <w:rFonts w:ascii="Times New Roman" w:hAnsi="Times New Roman"/>
            <w:b/>
            <w:noProof/>
          </w:rPr>
          <w:t>3.1.5</w:t>
        </w:r>
        <w:r w:rsidR="008872A9">
          <w:rPr>
            <w:rFonts w:eastAsiaTheme="minorEastAsia" w:cstheme="minorBidi"/>
            <w:noProof/>
            <w:sz w:val="22"/>
            <w:szCs w:val="22"/>
          </w:rPr>
          <w:tab/>
        </w:r>
        <w:r w:rsidR="008872A9" w:rsidRPr="001E04A2">
          <w:rPr>
            <w:rStyle w:val="Hyperlink"/>
            <w:rFonts w:ascii="Times New Roman" w:hAnsi="Times New Roman"/>
            <w:b/>
            <w:noProof/>
          </w:rPr>
          <w:t>CCE-A-5 Enroll in a Free Course from a list of Courses in a Subscription.</w:t>
        </w:r>
        <w:r w:rsidR="008872A9">
          <w:rPr>
            <w:noProof/>
            <w:webHidden/>
          </w:rPr>
          <w:tab/>
        </w:r>
        <w:r w:rsidR="008872A9">
          <w:rPr>
            <w:noProof/>
            <w:webHidden/>
          </w:rPr>
          <w:fldChar w:fldCharType="begin"/>
        </w:r>
        <w:r w:rsidR="008872A9">
          <w:rPr>
            <w:noProof/>
            <w:webHidden/>
          </w:rPr>
          <w:instrText xml:space="preserve"> PAGEREF _Toc425373724 \h </w:instrText>
        </w:r>
        <w:r w:rsidR="008872A9">
          <w:rPr>
            <w:noProof/>
            <w:webHidden/>
          </w:rPr>
        </w:r>
        <w:r w:rsidR="008872A9">
          <w:rPr>
            <w:noProof/>
            <w:webHidden/>
          </w:rPr>
          <w:fldChar w:fldCharType="separate"/>
        </w:r>
        <w:r w:rsidR="008872A9">
          <w:rPr>
            <w:noProof/>
            <w:webHidden/>
          </w:rPr>
          <w:t>7</w:t>
        </w:r>
        <w:r w:rsidR="008872A9">
          <w:rPr>
            <w:noProof/>
            <w:webHidden/>
          </w:rPr>
          <w:fldChar w:fldCharType="end"/>
        </w:r>
      </w:hyperlink>
    </w:p>
    <w:p w:rsidR="008872A9" w:rsidRDefault="005F5249">
      <w:pPr>
        <w:pStyle w:val="TOC3"/>
        <w:tabs>
          <w:tab w:val="left" w:pos="1200"/>
          <w:tab w:val="right" w:leader="underscore" w:pos="12950"/>
        </w:tabs>
        <w:rPr>
          <w:rFonts w:eastAsiaTheme="minorEastAsia" w:cstheme="minorBidi"/>
          <w:noProof/>
          <w:sz w:val="22"/>
          <w:szCs w:val="22"/>
        </w:rPr>
      </w:pPr>
      <w:hyperlink w:anchor="_Toc425373725" w:history="1">
        <w:r w:rsidR="008872A9" w:rsidRPr="001E04A2">
          <w:rPr>
            <w:rStyle w:val="Hyperlink"/>
            <w:rFonts w:ascii="Times New Roman" w:hAnsi="Times New Roman"/>
            <w:b/>
            <w:noProof/>
          </w:rPr>
          <w:t>3.1.6</w:t>
        </w:r>
        <w:r w:rsidR="008872A9">
          <w:rPr>
            <w:rFonts w:eastAsiaTheme="minorEastAsia" w:cstheme="minorBidi"/>
            <w:noProof/>
            <w:sz w:val="22"/>
            <w:szCs w:val="22"/>
          </w:rPr>
          <w:tab/>
        </w:r>
        <w:r w:rsidR="008872A9" w:rsidRPr="001E04A2">
          <w:rPr>
            <w:rStyle w:val="Hyperlink"/>
            <w:rFonts w:ascii="Times New Roman" w:hAnsi="Times New Roman"/>
            <w:b/>
            <w:noProof/>
          </w:rPr>
          <w:t>CCE-A-6 Browse the list of Courses in a Individual Catalog from Courses menu</w:t>
        </w:r>
        <w:r w:rsidR="008872A9">
          <w:rPr>
            <w:noProof/>
            <w:webHidden/>
          </w:rPr>
          <w:tab/>
        </w:r>
        <w:r w:rsidR="008872A9">
          <w:rPr>
            <w:noProof/>
            <w:webHidden/>
          </w:rPr>
          <w:fldChar w:fldCharType="begin"/>
        </w:r>
        <w:r w:rsidR="008872A9">
          <w:rPr>
            <w:noProof/>
            <w:webHidden/>
          </w:rPr>
          <w:instrText xml:space="preserve"> PAGEREF _Toc425373725 \h </w:instrText>
        </w:r>
        <w:r w:rsidR="008872A9">
          <w:rPr>
            <w:noProof/>
            <w:webHidden/>
          </w:rPr>
        </w:r>
        <w:r w:rsidR="008872A9">
          <w:rPr>
            <w:noProof/>
            <w:webHidden/>
          </w:rPr>
          <w:fldChar w:fldCharType="separate"/>
        </w:r>
        <w:r w:rsidR="008872A9">
          <w:rPr>
            <w:noProof/>
            <w:webHidden/>
          </w:rPr>
          <w:t>8</w:t>
        </w:r>
        <w:r w:rsidR="008872A9">
          <w:rPr>
            <w:noProof/>
            <w:webHidden/>
          </w:rPr>
          <w:fldChar w:fldCharType="end"/>
        </w:r>
      </w:hyperlink>
    </w:p>
    <w:p w:rsidR="008872A9" w:rsidRDefault="005F5249">
      <w:pPr>
        <w:pStyle w:val="TOC3"/>
        <w:tabs>
          <w:tab w:val="left" w:pos="1200"/>
          <w:tab w:val="right" w:leader="underscore" w:pos="12950"/>
        </w:tabs>
        <w:rPr>
          <w:rFonts w:eastAsiaTheme="minorEastAsia" w:cstheme="minorBidi"/>
          <w:noProof/>
          <w:sz w:val="22"/>
          <w:szCs w:val="22"/>
        </w:rPr>
      </w:pPr>
      <w:hyperlink w:anchor="_Toc425373726" w:history="1">
        <w:r w:rsidR="008872A9" w:rsidRPr="001E04A2">
          <w:rPr>
            <w:rStyle w:val="Hyperlink"/>
            <w:rFonts w:ascii="Times New Roman" w:hAnsi="Times New Roman"/>
            <w:b/>
            <w:noProof/>
          </w:rPr>
          <w:t>3.1.7</w:t>
        </w:r>
        <w:r w:rsidR="008872A9">
          <w:rPr>
            <w:rFonts w:eastAsiaTheme="minorEastAsia" w:cstheme="minorBidi"/>
            <w:noProof/>
            <w:sz w:val="22"/>
            <w:szCs w:val="22"/>
          </w:rPr>
          <w:tab/>
        </w:r>
        <w:r w:rsidR="008872A9" w:rsidRPr="001E04A2">
          <w:rPr>
            <w:rStyle w:val="Hyperlink"/>
            <w:rFonts w:ascii="Times New Roman" w:hAnsi="Times New Roman"/>
            <w:b/>
            <w:noProof/>
          </w:rPr>
          <w:t>CCE-A-7 Select and Enroll in a free course from the list of Courses in a Individual Catalog from Courses menu</w:t>
        </w:r>
        <w:r w:rsidR="008872A9">
          <w:rPr>
            <w:noProof/>
            <w:webHidden/>
          </w:rPr>
          <w:tab/>
        </w:r>
        <w:r w:rsidR="008872A9">
          <w:rPr>
            <w:noProof/>
            <w:webHidden/>
          </w:rPr>
          <w:fldChar w:fldCharType="begin"/>
        </w:r>
        <w:r w:rsidR="008872A9">
          <w:rPr>
            <w:noProof/>
            <w:webHidden/>
          </w:rPr>
          <w:instrText xml:space="preserve"> PAGEREF _Toc425373726 \h </w:instrText>
        </w:r>
        <w:r w:rsidR="008872A9">
          <w:rPr>
            <w:noProof/>
            <w:webHidden/>
          </w:rPr>
        </w:r>
        <w:r w:rsidR="008872A9">
          <w:rPr>
            <w:noProof/>
            <w:webHidden/>
          </w:rPr>
          <w:fldChar w:fldCharType="separate"/>
        </w:r>
        <w:r w:rsidR="008872A9">
          <w:rPr>
            <w:noProof/>
            <w:webHidden/>
          </w:rPr>
          <w:t>9</w:t>
        </w:r>
        <w:r w:rsidR="008872A9">
          <w:rPr>
            <w:noProof/>
            <w:webHidden/>
          </w:rPr>
          <w:fldChar w:fldCharType="end"/>
        </w:r>
      </w:hyperlink>
    </w:p>
    <w:p w:rsidR="008872A9" w:rsidRDefault="005F5249">
      <w:pPr>
        <w:pStyle w:val="TOC3"/>
        <w:tabs>
          <w:tab w:val="left" w:pos="1200"/>
          <w:tab w:val="right" w:leader="underscore" w:pos="12950"/>
        </w:tabs>
        <w:rPr>
          <w:rFonts w:eastAsiaTheme="minorEastAsia" w:cstheme="minorBidi"/>
          <w:noProof/>
          <w:sz w:val="22"/>
          <w:szCs w:val="22"/>
        </w:rPr>
      </w:pPr>
      <w:hyperlink w:anchor="_Toc425373727" w:history="1">
        <w:r w:rsidR="008872A9" w:rsidRPr="001E04A2">
          <w:rPr>
            <w:rStyle w:val="Hyperlink"/>
            <w:rFonts w:ascii="Times New Roman" w:hAnsi="Times New Roman"/>
            <w:b/>
            <w:noProof/>
          </w:rPr>
          <w:t>3.1.8</w:t>
        </w:r>
        <w:r w:rsidR="008872A9">
          <w:rPr>
            <w:rFonts w:eastAsiaTheme="minorEastAsia" w:cstheme="minorBidi"/>
            <w:noProof/>
            <w:sz w:val="22"/>
            <w:szCs w:val="22"/>
          </w:rPr>
          <w:tab/>
        </w:r>
        <w:r w:rsidR="008872A9" w:rsidRPr="001E04A2">
          <w:rPr>
            <w:rStyle w:val="Hyperlink"/>
            <w:rFonts w:ascii="Times New Roman" w:hAnsi="Times New Roman"/>
            <w:b/>
            <w:noProof/>
          </w:rPr>
          <w:t>CCE-A-8 Select and Enroll in a non-free course from the list of Courses in a Individual Catalog from Courses menu</w:t>
        </w:r>
        <w:r w:rsidR="008872A9">
          <w:rPr>
            <w:noProof/>
            <w:webHidden/>
          </w:rPr>
          <w:tab/>
        </w:r>
        <w:r w:rsidR="008872A9">
          <w:rPr>
            <w:noProof/>
            <w:webHidden/>
          </w:rPr>
          <w:fldChar w:fldCharType="begin"/>
        </w:r>
        <w:r w:rsidR="008872A9">
          <w:rPr>
            <w:noProof/>
            <w:webHidden/>
          </w:rPr>
          <w:instrText xml:space="preserve"> PAGEREF _Toc425373727 \h </w:instrText>
        </w:r>
        <w:r w:rsidR="008872A9">
          <w:rPr>
            <w:noProof/>
            <w:webHidden/>
          </w:rPr>
        </w:r>
        <w:r w:rsidR="008872A9">
          <w:rPr>
            <w:noProof/>
            <w:webHidden/>
          </w:rPr>
          <w:fldChar w:fldCharType="separate"/>
        </w:r>
        <w:r w:rsidR="008872A9">
          <w:rPr>
            <w:noProof/>
            <w:webHidden/>
          </w:rPr>
          <w:t>10</w:t>
        </w:r>
        <w:r w:rsidR="008872A9">
          <w:rPr>
            <w:noProof/>
            <w:webHidden/>
          </w:rPr>
          <w:fldChar w:fldCharType="end"/>
        </w:r>
      </w:hyperlink>
    </w:p>
    <w:p w:rsidR="008872A9" w:rsidRDefault="005F5249">
      <w:pPr>
        <w:pStyle w:val="TOC3"/>
        <w:tabs>
          <w:tab w:val="left" w:pos="1200"/>
          <w:tab w:val="right" w:leader="underscore" w:pos="12950"/>
        </w:tabs>
        <w:rPr>
          <w:rFonts w:eastAsiaTheme="minorEastAsia" w:cstheme="minorBidi"/>
          <w:noProof/>
          <w:sz w:val="22"/>
          <w:szCs w:val="22"/>
        </w:rPr>
      </w:pPr>
      <w:hyperlink w:anchor="_Toc425373728" w:history="1">
        <w:r w:rsidR="008872A9" w:rsidRPr="001E04A2">
          <w:rPr>
            <w:rStyle w:val="Hyperlink"/>
            <w:rFonts w:ascii="Times New Roman" w:hAnsi="Times New Roman"/>
            <w:b/>
            <w:noProof/>
          </w:rPr>
          <w:t>3.1.9</w:t>
        </w:r>
        <w:r w:rsidR="008872A9">
          <w:rPr>
            <w:rFonts w:eastAsiaTheme="minorEastAsia" w:cstheme="minorBidi"/>
            <w:noProof/>
            <w:sz w:val="22"/>
            <w:szCs w:val="22"/>
          </w:rPr>
          <w:tab/>
        </w:r>
        <w:r w:rsidR="008872A9" w:rsidRPr="001E04A2">
          <w:rPr>
            <w:rStyle w:val="Hyperlink"/>
            <w:rFonts w:ascii="Times New Roman" w:hAnsi="Times New Roman"/>
            <w:b/>
            <w:noProof/>
          </w:rPr>
          <w:t>CCE-A-9 Browse the list of Certifications from the Courses Menu</w:t>
        </w:r>
        <w:r w:rsidR="008872A9">
          <w:rPr>
            <w:noProof/>
            <w:webHidden/>
          </w:rPr>
          <w:tab/>
        </w:r>
        <w:r w:rsidR="008872A9">
          <w:rPr>
            <w:noProof/>
            <w:webHidden/>
          </w:rPr>
          <w:fldChar w:fldCharType="begin"/>
        </w:r>
        <w:r w:rsidR="008872A9">
          <w:rPr>
            <w:noProof/>
            <w:webHidden/>
          </w:rPr>
          <w:instrText xml:space="preserve"> PAGEREF _Toc425373728 \h </w:instrText>
        </w:r>
        <w:r w:rsidR="008872A9">
          <w:rPr>
            <w:noProof/>
            <w:webHidden/>
          </w:rPr>
        </w:r>
        <w:r w:rsidR="008872A9">
          <w:rPr>
            <w:noProof/>
            <w:webHidden/>
          </w:rPr>
          <w:fldChar w:fldCharType="separate"/>
        </w:r>
        <w:r w:rsidR="008872A9">
          <w:rPr>
            <w:noProof/>
            <w:webHidden/>
          </w:rPr>
          <w:t>11</w:t>
        </w:r>
        <w:r w:rsidR="008872A9">
          <w:rPr>
            <w:noProof/>
            <w:webHidden/>
          </w:rPr>
          <w:fldChar w:fldCharType="end"/>
        </w:r>
      </w:hyperlink>
    </w:p>
    <w:p w:rsidR="008872A9" w:rsidRDefault="005F5249">
      <w:pPr>
        <w:pStyle w:val="TOC3"/>
        <w:tabs>
          <w:tab w:val="left" w:pos="1200"/>
          <w:tab w:val="right" w:leader="underscore" w:pos="12950"/>
        </w:tabs>
        <w:rPr>
          <w:rFonts w:eastAsiaTheme="minorEastAsia" w:cstheme="minorBidi"/>
          <w:noProof/>
          <w:sz w:val="22"/>
          <w:szCs w:val="22"/>
        </w:rPr>
      </w:pPr>
      <w:hyperlink w:anchor="_Toc425373729" w:history="1">
        <w:r w:rsidR="008872A9" w:rsidRPr="001E04A2">
          <w:rPr>
            <w:rStyle w:val="Hyperlink"/>
            <w:rFonts w:ascii="Times New Roman" w:hAnsi="Times New Roman"/>
            <w:b/>
            <w:noProof/>
          </w:rPr>
          <w:t>3.1.10</w:t>
        </w:r>
        <w:r w:rsidR="008872A9">
          <w:rPr>
            <w:rFonts w:eastAsiaTheme="minorEastAsia" w:cstheme="minorBidi"/>
            <w:noProof/>
            <w:sz w:val="22"/>
            <w:szCs w:val="22"/>
          </w:rPr>
          <w:tab/>
        </w:r>
        <w:r w:rsidR="008872A9" w:rsidRPr="001E04A2">
          <w:rPr>
            <w:rStyle w:val="Hyperlink"/>
            <w:rFonts w:ascii="Times New Roman" w:hAnsi="Times New Roman"/>
            <w:b/>
            <w:noProof/>
          </w:rPr>
          <w:t>CCE-A-10 Select and Enroll in a free Certification from the list of Certifications in the Certifications part in Courses menu</w:t>
        </w:r>
        <w:r w:rsidR="008872A9">
          <w:rPr>
            <w:noProof/>
            <w:webHidden/>
          </w:rPr>
          <w:tab/>
        </w:r>
        <w:r w:rsidR="008872A9">
          <w:rPr>
            <w:noProof/>
            <w:webHidden/>
          </w:rPr>
          <w:fldChar w:fldCharType="begin"/>
        </w:r>
        <w:r w:rsidR="008872A9">
          <w:rPr>
            <w:noProof/>
            <w:webHidden/>
          </w:rPr>
          <w:instrText xml:space="preserve"> PAGEREF _Toc425373729 \h </w:instrText>
        </w:r>
        <w:r w:rsidR="008872A9">
          <w:rPr>
            <w:noProof/>
            <w:webHidden/>
          </w:rPr>
        </w:r>
        <w:r w:rsidR="008872A9">
          <w:rPr>
            <w:noProof/>
            <w:webHidden/>
          </w:rPr>
          <w:fldChar w:fldCharType="separate"/>
        </w:r>
        <w:r w:rsidR="008872A9">
          <w:rPr>
            <w:noProof/>
            <w:webHidden/>
          </w:rPr>
          <w:t>12</w:t>
        </w:r>
        <w:r w:rsidR="008872A9">
          <w:rPr>
            <w:noProof/>
            <w:webHidden/>
          </w:rPr>
          <w:fldChar w:fldCharType="end"/>
        </w:r>
      </w:hyperlink>
    </w:p>
    <w:p w:rsidR="008872A9" w:rsidRDefault="005F5249">
      <w:pPr>
        <w:pStyle w:val="TOC3"/>
        <w:tabs>
          <w:tab w:val="left" w:pos="1200"/>
          <w:tab w:val="right" w:leader="underscore" w:pos="12950"/>
        </w:tabs>
        <w:rPr>
          <w:rFonts w:eastAsiaTheme="minorEastAsia" w:cstheme="minorBidi"/>
          <w:noProof/>
          <w:sz w:val="22"/>
          <w:szCs w:val="22"/>
        </w:rPr>
      </w:pPr>
      <w:hyperlink w:anchor="_Toc425373730" w:history="1">
        <w:r w:rsidR="008872A9" w:rsidRPr="001E04A2">
          <w:rPr>
            <w:rStyle w:val="Hyperlink"/>
            <w:rFonts w:ascii="Times New Roman" w:hAnsi="Times New Roman"/>
            <w:b/>
            <w:noProof/>
          </w:rPr>
          <w:t>3.1.11</w:t>
        </w:r>
        <w:r w:rsidR="008872A9">
          <w:rPr>
            <w:rFonts w:eastAsiaTheme="minorEastAsia" w:cstheme="minorBidi"/>
            <w:noProof/>
            <w:sz w:val="22"/>
            <w:szCs w:val="22"/>
          </w:rPr>
          <w:tab/>
        </w:r>
        <w:r w:rsidR="008872A9" w:rsidRPr="001E04A2">
          <w:rPr>
            <w:rStyle w:val="Hyperlink"/>
            <w:rFonts w:ascii="Times New Roman" w:hAnsi="Times New Roman"/>
            <w:b/>
            <w:noProof/>
          </w:rPr>
          <w:t>CCE-A-11 The list of Free and Paid-up Subscriptions displayed in the Subscription part of the Dashboard.</w:t>
        </w:r>
        <w:r w:rsidR="008872A9">
          <w:rPr>
            <w:noProof/>
            <w:webHidden/>
          </w:rPr>
          <w:tab/>
        </w:r>
        <w:r w:rsidR="008872A9">
          <w:rPr>
            <w:noProof/>
            <w:webHidden/>
          </w:rPr>
          <w:fldChar w:fldCharType="begin"/>
        </w:r>
        <w:r w:rsidR="008872A9">
          <w:rPr>
            <w:noProof/>
            <w:webHidden/>
          </w:rPr>
          <w:instrText xml:space="preserve"> PAGEREF _Toc425373730 \h </w:instrText>
        </w:r>
        <w:r w:rsidR="008872A9">
          <w:rPr>
            <w:noProof/>
            <w:webHidden/>
          </w:rPr>
        </w:r>
        <w:r w:rsidR="008872A9">
          <w:rPr>
            <w:noProof/>
            <w:webHidden/>
          </w:rPr>
          <w:fldChar w:fldCharType="separate"/>
        </w:r>
        <w:r w:rsidR="008872A9">
          <w:rPr>
            <w:noProof/>
            <w:webHidden/>
          </w:rPr>
          <w:t>13</w:t>
        </w:r>
        <w:r w:rsidR="008872A9">
          <w:rPr>
            <w:noProof/>
            <w:webHidden/>
          </w:rPr>
          <w:fldChar w:fldCharType="end"/>
        </w:r>
      </w:hyperlink>
    </w:p>
    <w:p w:rsidR="008872A9" w:rsidRDefault="005F5249">
      <w:pPr>
        <w:pStyle w:val="TOC3"/>
        <w:tabs>
          <w:tab w:val="left" w:pos="1200"/>
          <w:tab w:val="right" w:leader="underscore" w:pos="12950"/>
        </w:tabs>
        <w:rPr>
          <w:rFonts w:eastAsiaTheme="minorEastAsia" w:cstheme="minorBidi"/>
          <w:noProof/>
          <w:sz w:val="22"/>
          <w:szCs w:val="22"/>
        </w:rPr>
      </w:pPr>
      <w:hyperlink w:anchor="_Toc425373731" w:history="1">
        <w:r w:rsidR="008872A9" w:rsidRPr="001E04A2">
          <w:rPr>
            <w:rStyle w:val="Hyperlink"/>
            <w:rFonts w:ascii="Times New Roman" w:hAnsi="Times New Roman"/>
            <w:b/>
            <w:noProof/>
          </w:rPr>
          <w:t>3.1.12</w:t>
        </w:r>
        <w:r w:rsidR="008872A9">
          <w:rPr>
            <w:rFonts w:eastAsiaTheme="minorEastAsia" w:cstheme="minorBidi"/>
            <w:noProof/>
            <w:sz w:val="22"/>
            <w:szCs w:val="22"/>
          </w:rPr>
          <w:tab/>
        </w:r>
        <w:r w:rsidR="008872A9" w:rsidRPr="001E04A2">
          <w:rPr>
            <w:rStyle w:val="Hyperlink"/>
            <w:rFonts w:ascii="Times New Roman" w:hAnsi="Times New Roman"/>
            <w:b/>
            <w:noProof/>
          </w:rPr>
          <w:t>CCE-A-12 The list of Enrolled (both Free and Paid-up) Courses displayed in the My Courses part of the Dashboard.</w:t>
        </w:r>
        <w:r w:rsidR="008872A9">
          <w:rPr>
            <w:noProof/>
            <w:webHidden/>
          </w:rPr>
          <w:tab/>
        </w:r>
        <w:r w:rsidR="008872A9">
          <w:rPr>
            <w:noProof/>
            <w:webHidden/>
          </w:rPr>
          <w:fldChar w:fldCharType="begin"/>
        </w:r>
        <w:r w:rsidR="008872A9">
          <w:rPr>
            <w:noProof/>
            <w:webHidden/>
          </w:rPr>
          <w:instrText xml:space="preserve"> PAGEREF _Toc425373731 \h </w:instrText>
        </w:r>
        <w:r w:rsidR="008872A9">
          <w:rPr>
            <w:noProof/>
            <w:webHidden/>
          </w:rPr>
        </w:r>
        <w:r w:rsidR="008872A9">
          <w:rPr>
            <w:noProof/>
            <w:webHidden/>
          </w:rPr>
          <w:fldChar w:fldCharType="separate"/>
        </w:r>
        <w:r w:rsidR="008872A9">
          <w:rPr>
            <w:noProof/>
            <w:webHidden/>
          </w:rPr>
          <w:t>14</w:t>
        </w:r>
        <w:r w:rsidR="008872A9">
          <w:rPr>
            <w:noProof/>
            <w:webHidden/>
          </w:rPr>
          <w:fldChar w:fldCharType="end"/>
        </w:r>
      </w:hyperlink>
    </w:p>
    <w:p w:rsidR="00794E31" w:rsidRDefault="008872A9" w:rsidP="003103E3">
      <w:pPr>
        <w:tabs>
          <w:tab w:val="left" w:pos="450"/>
          <w:tab w:val="left" w:pos="9360"/>
        </w:tabs>
      </w:pPr>
      <w:r>
        <w:rPr>
          <w:rFonts w:asciiTheme="minorHAnsi" w:hAnsiTheme="minorHAnsi"/>
          <w:b/>
          <w:bCs/>
          <w:i/>
          <w:iCs/>
          <w:sz w:val="24"/>
          <w:szCs w:val="24"/>
        </w:rPr>
        <w:fldChar w:fldCharType="end"/>
      </w:r>
      <w:r w:rsidR="003103E3" w:rsidRPr="003103E3">
        <w:tab/>
      </w:r>
      <w:r w:rsidR="003103E3" w:rsidRPr="003103E3">
        <w:tab/>
      </w:r>
      <w:r w:rsidR="003103E3" w:rsidRPr="003103E3">
        <w:tab/>
      </w:r>
      <w:r w:rsidR="003103E3" w:rsidRPr="003103E3">
        <w:tab/>
      </w:r>
      <w:r w:rsidR="003103E3" w:rsidRPr="003103E3">
        <w:tab/>
      </w:r>
      <w:r w:rsidR="003103E3" w:rsidRPr="003103E3">
        <w:tab/>
      </w:r>
    </w:p>
    <w:p w:rsidR="00794E31" w:rsidRDefault="00794E31" w:rsidP="00794E31">
      <w:r>
        <w:br w:type="page"/>
      </w:r>
    </w:p>
    <w:p w:rsidR="00AB55F1" w:rsidRDefault="00AB55F1" w:rsidP="003103E3">
      <w:pPr>
        <w:tabs>
          <w:tab w:val="left" w:pos="450"/>
          <w:tab w:val="left" w:pos="9360"/>
        </w:tabs>
        <w:sectPr w:rsidR="00AB55F1" w:rsidSect="00B865B1">
          <w:headerReference w:type="default" r:id="rId9"/>
          <w:footerReference w:type="default" r:id="rId10"/>
          <w:endnotePr>
            <w:numFmt w:val="decimal"/>
          </w:endnotePr>
          <w:pgSz w:w="15840" w:h="12240" w:orient="landscape"/>
          <w:pgMar w:top="1440" w:right="1440" w:bottom="1440" w:left="1440" w:header="720" w:footer="720" w:gutter="0"/>
          <w:pgNumType w:fmt="lowerRoman" w:start="2"/>
          <w:cols w:space="720"/>
          <w:docGrid w:linePitch="272"/>
        </w:sectPr>
      </w:pPr>
    </w:p>
    <w:p w:rsidR="00AB55F1" w:rsidRDefault="005F5249">
      <w:pPr>
        <w:pStyle w:val="Title"/>
      </w:pPr>
      <w:fldSimple w:instr="title  \* Mergeformat ">
        <w:r w:rsidR="00767565">
          <w:t>Customer Course Enrollment</w:t>
        </w:r>
        <w:r w:rsidR="00162176">
          <w:t xml:space="preserve"> </w:t>
        </w:r>
        <w:r w:rsidR="00D95C54">
          <w:t>Process</w:t>
        </w:r>
      </w:fldSimple>
      <w:bookmarkStart w:id="0" w:name="_Toc423410237"/>
      <w:bookmarkStart w:id="1" w:name="_Toc425054503"/>
      <w:r w:rsidR="00AB55F1">
        <w:t xml:space="preserve"> </w:t>
      </w:r>
      <w:bookmarkEnd w:id="0"/>
      <w:bookmarkEnd w:id="1"/>
    </w:p>
    <w:p w:rsidR="00AB55F1" w:rsidRDefault="00D95C54">
      <w:pPr>
        <w:pStyle w:val="Heading1"/>
      </w:pPr>
      <w:bookmarkStart w:id="2" w:name="_Toc380429187"/>
      <w:bookmarkStart w:id="3" w:name="_Toc425373716"/>
      <w:bookmarkStart w:id="4" w:name="_Toc423410238"/>
      <w:bookmarkStart w:id="5" w:name="_Toc425054504"/>
      <w:r>
        <w:t>Overview</w:t>
      </w:r>
      <w:bookmarkEnd w:id="2"/>
      <w:bookmarkEnd w:id="3"/>
      <w:r>
        <w:t xml:space="preserve"> </w:t>
      </w:r>
    </w:p>
    <w:p w:rsidR="00D95C54" w:rsidRDefault="00CA407C" w:rsidP="00CA407C">
      <w:pPr>
        <w:pStyle w:val="BodyText"/>
      </w:pPr>
      <w:r>
        <w:t xml:space="preserve">The </w:t>
      </w:r>
      <w:r w:rsidR="00767565">
        <w:t xml:space="preserve">Customer Course Enrollment Process is described in this document. </w:t>
      </w:r>
    </w:p>
    <w:p w:rsidR="00767565" w:rsidRDefault="00767565" w:rsidP="00CA407C">
      <w:pPr>
        <w:pStyle w:val="BodyText"/>
      </w:pPr>
      <w:r>
        <w:t xml:space="preserve">Global Classroom is a </w:t>
      </w:r>
      <w:r w:rsidR="00CA407C">
        <w:t>composite system</w:t>
      </w:r>
      <w:r>
        <w:t xml:space="preserve"> to offer a comprehensive learning and training management system for large and medium business clients. The system consists multiple Mahara and Moodle instances coupled with a management system that administers and manages the access to the customer. Users (who are typically employees of the client organizations) register themselves for the courses that are offered in software platforms which are designed to coordinate the activities of the users and enable them to enroll in the various courses made available to them. </w:t>
      </w:r>
    </w:p>
    <w:p w:rsidR="00767565" w:rsidRDefault="00767565" w:rsidP="00CA407C">
      <w:pPr>
        <w:pStyle w:val="BodyText"/>
      </w:pPr>
    </w:p>
    <w:p w:rsidR="00AB55F1" w:rsidRDefault="00D95C54" w:rsidP="00CA407C">
      <w:pPr>
        <w:pStyle w:val="BodyText"/>
      </w:pPr>
      <w:r>
        <w:t xml:space="preserve">The purpose of this document is to provide </w:t>
      </w:r>
      <w:r w:rsidR="006407C5">
        <w:t>a</w:t>
      </w:r>
      <w:r>
        <w:t xml:space="preserve"> high level framework for QA testing and validation of the system, to define the overall goals associated with the QA effort and to provide the basis for developing d</w:t>
      </w:r>
      <w:r w:rsidR="006407C5">
        <w:t>e</w:t>
      </w:r>
      <w:r>
        <w:t>tailed test plans during the QA.</w:t>
      </w:r>
      <w:r w:rsidR="00CA407C">
        <w:t xml:space="preserve"> </w:t>
      </w:r>
    </w:p>
    <w:p w:rsidR="00092689" w:rsidRDefault="00092689" w:rsidP="00CA407C">
      <w:pPr>
        <w:pStyle w:val="BodyText"/>
      </w:pPr>
    </w:p>
    <w:p w:rsidR="00AB55F1" w:rsidRDefault="00FD017F">
      <w:pPr>
        <w:pStyle w:val="Heading1"/>
        <w:widowControl/>
      </w:pPr>
      <w:bookmarkStart w:id="6" w:name="_Toc380429188"/>
      <w:bookmarkStart w:id="7" w:name="_Toc425373717"/>
      <w:bookmarkEnd w:id="4"/>
      <w:bookmarkEnd w:id="5"/>
      <w:r>
        <w:t xml:space="preserve">Global Classroom </w:t>
      </w:r>
      <w:r w:rsidR="00670F59">
        <w:t xml:space="preserve">System </w:t>
      </w:r>
      <w:r w:rsidR="00D95C54">
        <w:t>Components</w:t>
      </w:r>
      <w:bookmarkEnd w:id="6"/>
      <w:bookmarkEnd w:id="7"/>
    </w:p>
    <w:p w:rsidR="00D95C54" w:rsidRDefault="00D95C54" w:rsidP="00D95C54">
      <w:r>
        <w:tab/>
        <w:t xml:space="preserve">For the purposes of QA, the </w:t>
      </w:r>
      <w:r w:rsidR="00FD017F">
        <w:t>Global Classroom</w:t>
      </w:r>
      <w:r>
        <w:t xml:space="preserve"> software system is divided i</w:t>
      </w:r>
      <w:r w:rsidR="00152332">
        <w:t>n</w:t>
      </w:r>
      <w:r>
        <w:t>to the following components;</w:t>
      </w:r>
      <w:r w:rsidR="0055656E">
        <w:t xml:space="preserve"> Our testing should verify and touch all these </w:t>
      </w:r>
      <w:r w:rsidR="0055656E">
        <w:br/>
      </w:r>
      <w:r w:rsidR="0055656E">
        <w:tab/>
        <w:t>systems.</w:t>
      </w:r>
    </w:p>
    <w:p w:rsidR="00670F59" w:rsidRDefault="00670F59" w:rsidP="00D95C54"/>
    <w:p w:rsidR="0055656E" w:rsidRDefault="00670F59" w:rsidP="00A010B5">
      <w:r>
        <w:tab/>
      </w:r>
    </w:p>
    <w:p w:rsidR="00D95C54" w:rsidRDefault="00D95C54" w:rsidP="00D95C54"/>
    <w:p w:rsidR="007260A7" w:rsidRDefault="007260A7">
      <w:pPr>
        <w:widowControl/>
        <w:spacing w:line="240" w:lineRule="auto"/>
      </w:pPr>
      <w:bookmarkStart w:id="8" w:name="_Toc378873853"/>
    </w:p>
    <w:p w:rsidR="00BA0F00" w:rsidRDefault="00BA0F00">
      <w:pPr>
        <w:widowControl/>
        <w:spacing w:line="240" w:lineRule="auto"/>
      </w:pPr>
      <w:r>
        <w:br w:type="page"/>
      </w:r>
    </w:p>
    <w:p w:rsidR="007260A7" w:rsidRDefault="007260A7">
      <w:pPr>
        <w:widowControl/>
        <w:spacing w:line="240" w:lineRule="auto"/>
      </w:pPr>
    </w:p>
    <w:p w:rsidR="00AB55F1" w:rsidRDefault="00633733">
      <w:pPr>
        <w:pStyle w:val="Heading1"/>
      </w:pPr>
      <w:bookmarkStart w:id="9" w:name="_Toc380429189"/>
      <w:bookmarkStart w:id="10" w:name="_Toc425373718"/>
      <w:r>
        <w:t>Test Scenarios</w:t>
      </w:r>
      <w:bookmarkEnd w:id="8"/>
      <w:bookmarkEnd w:id="9"/>
      <w:bookmarkEnd w:id="10"/>
    </w:p>
    <w:p w:rsidR="00633733" w:rsidRDefault="00633733" w:rsidP="00633733">
      <w:r>
        <w:tab/>
        <w:t>The following test scenarios should be considered in the QA Process.</w:t>
      </w:r>
      <w:r w:rsidR="00E2728A">
        <w:t xml:space="preserve"> These are high level scenarios and can be broken down into multiple individual steps in each case.</w:t>
      </w:r>
    </w:p>
    <w:p w:rsidR="00670F59" w:rsidRDefault="00670F59" w:rsidP="00633733"/>
    <w:p w:rsidR="00670F59" w:rsidRDefault="00670F59" w:rsidP="002C1FB8">
      <w:pPr>
        <w:pStyle w:val="Heading2"/>
        <w:rPr>
          <w:rFonts w:ascii="Times New Roman" w:hAnsi="Times New Roman"/>
          <w:sz w:val="18"/>
          <w:szCs w:val="18"/>
        </w:rPr>
      </w:pPr>
      <w:bookmarkStart w:id="11" w:name="_Toc380429190"/>
      <w:bookmarkStart w:id="12" w:name="_Toc425373719"/>
      <w:r w:rsidRPr="002C1FB8">
        <w:rPr>
          <w:rFonts w:ascii="Times New Roman" w:hAnsi="Times New Roman"/>
        </w:rPr>
        <w:t>END-T</w:t>
      </w:r>
      <w:r w:rsidR="0069797A" w:rsidRPr="002C1FB8">
        <w:rPr>
          <w:rFonts w:ascii="Times New Roman" w:hAnsi="Times New Roman"/>
        </w:rPr>
        <w:t>O</w:t>
      </w:r>
      <w:r w:rsidRPr="002C1FB8">
        <w:rPr>
          <w:rFonts w:ascii="Times New Roman" w:hAnsi="Times New Roman"/>
        </w:rPr>
        <w:t>-END Service Testing</w:t>
      </w:r>
      <w:bookmarkEnd w:id="11"/>
      <w:bookmarkEnd w:id="12"/>
    </w:p>
    <w:p w:rsidR="002C1FB8" w:rsidRDefault="002C1FB8" w:rsidP="002C1FB8"/>
    <w:p w:rsidR="00057389" w:rsidRPr="002C1FB8" w:rsidRDefault="00057389" w:rsidP="00057389">
      <w:pPr>
        <w:pStyle w:val="Heading3"/>
        <w:rPr>
          <w:rFonts w:ascii="Times New Roman" w:hAnsi="Times New Roman"/>
          <w:b/>
        </w:rPr>
      </w:pPr>
      <w:bookmarkStart w:id="13" w:name="_Toc425373720"/>
      <w:r>
        <w:rPr>
          <w:rFonts w:ascii="Times New Roman" w:hAnsi="Times New Roman"/>
          <w:b/>
          <w:sz w:val="18"/>
          <w:szCs w:val="18"/>
        </w:rPr>
        <w:t>CCE-A-1</w:t>
      </w:r>
      <w:r w:rsidRPr="002C1FB8">
        <w:rPr>
          <w:rFonts w:ascii="Times New Roman" w:hAnsi="Times New Roman"/>
          <w:b/>
          <w:sz w:val="18"/>
          <w:szCs w:val="18"/>
        </w:rPr>
        <w:t xml:space="preserve"> </w:t>
      </w:r>
      <w:r>
        <w:rPr>
          <w:rFonts w:ascii="Times New Roman" w:hAnsi="Times New Roman"/>
          <w:b/>
          <w:i w:val="0"/>
        </w:rPr>
        <w:t>Register and Login as a non-Administrative User</w:t>
      </w:r>
      <w:bookmarkEnd w:id="13"/>
      <w:r w:rsidRPr="002C1FB8">
        <w:rPr>
          <w:rFonts w:ascii="Times New Roman" w:hAnsi="Times New Roman"/>
          <w:b/>
          <w:i w:val="0"/>
        </w:rPr>
        <w:t xml:space="preserve"> </w:t>
      </w:r>
    </w:p>
    <w:p w:rsidR="00057389" w:rsidRDefault="00057389" w:rsidP="00057389">
      <w:pPr>
        <w:rPr>
          <w:b/>
        </w:rPr>
      </w:pPr>
    </w:p>
    <w:p w:rsidR="00057389" w:rsidRDefault="00057389" w:rsidP="00057389"/>
    <w:tbl>
      <w:tblPr>
        <w:tblStyle w:val="TableGrid"/>
        <w:tblW w:w="13451" w:type="dxa"/>
        <w:tblLayout w:type="fixed"/>
        <w:tblLook w:val="04A0" w:firstRow="1" w:lastRow="0" w:firstColumn="1" w:lastColumn="0" w:noHBand="0" w:noVBand="1"/>
      </w:tblPr>
      <w:tblGrid>
        <w:gridCol w:w="1160"/>
        <w:gridCol w:w="1378"/>
        <w:gridCol w:w="2038"/>
        <w:gridCol w:w="2912"/>
        <w:gridCol w:w="2790"/>
        <w:gridCol w:w="1643"/>
        <w:gridCol w:w="1530"/>
      </w:tblGrid>
      <w:tr w:rsidR="00057389" w:rsidTr="00057389">
        <w:tc>
          <w:tcPr>
            <w:tcW w:w="1160" w:type="dxa"/>
          </w:tcPr>
          <w:p w:rsidR="00057389" w:rsidRPr="00633733" w:rsidRDefault="00057389" w:rsidP="00057389">
            <w:pPr>
              <w:rPr>
                <w:sz w:val="18"/>
                <w:szCs w:val="18"/>
              </w:rPr>
            </w:pPr>
            <w:r w:rsidRPr="00633733">
              <w:rPr>
                <w:sz w:val="18"/>
                <w:szCs w:val="18"/>
              </w:rPr>
              <w:t>Test ID</w:t>
            </w:r>
          </w:p>
        </w:tc>
        <w:tc>
          <w:tcPr>
            <w:tcW w:w="1378" w:type="dxa"/>
          </w:tcPr>
          <w:p w:rsidR="00057389" w:rsidRDefault="00057389" w:rsidP="00057389">
            <w:r>
              <w:t>Subsystem/ function</w:t>
            </w:r>
          </w:p>
        </w:tc>
        <w:tc>
          <w:tcPr>
            <w:tcW w:w="2038" w:type="dxa"/>
          </w:tcPr>
          <w:p w:rsidR="00057389" w:rsidRDefault="00057389" w:rsidP="00057389">
            <w:r>
              <w:t>Function to be tested</w:t>
            </w:r>
          </w:p>
        </w:tc>
        <w:tc>
          <w:tcPr>
            <w:tcW w:w="2912" w:type="dxa"/>
          </w:tcPr>
          <w:p w:rsidR="00057389" w:rsidRPr="00674D17" w:rsidRDefault="00A04D11" w:rsidP="00A04D11">
            <w:r>
              <w:t>Test Steps</w:t>
            </w:r>
          </w:p>
        </w:tc>
        <w:tc>
          <w:tcPr>
            <w:tcW w:w="2790" w:type="dxa"/>
          </w:tcPr>
          <w:p w:rsidR="00057389" w:rsidRPr="00084A2C" w:rsidRDefault="00057389" w:rsidP="00057389">
            <w:r w:rsidRPr="00084A2C">
              <w:t>Negative Conditions to Test</w:t>
            </w:r>
          </w:p>
        </w:tc>
        <w:tc>
          <w:tcPr>
            <w:tcW w:w="1643" w:type="dxa"/>
          </w:tcPr>
          <w:p w:rsidR="00057389" w:rsidRDefault="00057389" w:rsidP="00057389">
            <w:r>
              <w:t>Reference user stories</w:t>
            </w:r>
          </w:p>
          <w:p w:rsidR="00057389" w:rsidRDefault="00057389" w:rsidP="00057389">
            <w:r>
              <w:t>Requirement</w:t>
            </w:r>
          </w:p>
        </w:tc>
        <w:tc>
          <w:tcPr>
            <w:tcW w:w="1530" w:type="dxa"/>
          </w:tcPr>
          <w:p w:rsidR="00057389" w:rsidRPr="00861CC8" w:rsidRDefault="00057389" w:rsidP="00057389">
            <w:pPr>
              <w:rPr>
                <w:sz w:val="18"/>
                <w:szCs w:val="18"/>
              </w:rPr>
            </w:pPr>
            <w:r w:rsidRPr="00861CC8">
              <w:rPr>
                <w:sz w:val="18"/>
                <w:szCs w:val="18"/>
              </w:rPr>
              <w:t>Additional notes</w:t>
            </w:r>
          </w:p>
        </w:tc>
      </w:tr>
      <w:tr w:rsidR="00057389" w:rsidTr="00057389">
        <w:tc>
          <w:tcPr>
            <w:tcW w:w="1160" w:type="dxa"/>
            <w:shd w:val="clear" w:color="auto" w:fill="FFFF99"/>
          </w:tcPr>
          <w:p w:rsidR="00057389" w:rsidRPr="00633733" w:rsidRDefault="00057389" w:rsidP="00057389">
            <w:pPr>
              <w:rPr>
                <w:sz w:val="18"/>
                <w:szCs w:val="18"/>
              </w:rPr>
            </w:pPr>
            <w:r>
              <w:rPr>
                <w:sz w:val="18"/>
                <w:szCs w:val="18"/>
              </w:rPr>
              <w:t>CCE</w:t>
            </w:r>
            <w:r w:rsidRPr="00633733">
              <w:rPr>
                <w:sz w:val="18"/>
                <w:szCs w:val="18"/>
              </w:rPr>
              <w:t>-A</w:t>
            </w:r>
            <w:r>
              <w:rPr>
                <w:sz w:val="18"/>
                <w:szCs w:val="18"/>
              </w:rPr>
              <w:t>-1</w:t>
            </w:r>
          </w:p>
        </w:tc>
        <w:tc>
          <w:tcPr>
            <w:tcW w:w="1378" w:type="dxa"/>
            <w:shd w:val="clear" w:color="auto" w:fill="FFFF99"/>
          </w:tcPr>
          <w:p w:rsidR="00057389" w:rsidRPr="00D242DD" w:rsidRDefault="00057389" w:rsidP="00057389">
            <w:r>
              <w:t>Login as a non-administrative user</w:t>
            </w:r>
          </w:p>
        </w:tc>
        <w:tc>
          <w:tcPr>
            <w:tcW w:w="2038" w:type="dxa"/>
            <w:shd w:val="clear" w:color="auto" w:fill="FFFF99"/>
          </w:tcPr>
          <w:p w:rsidR="00057389" w:rsidRDefault="00057389" w:rsidP="00057389">
            <w:r>
              <w:t xml:space="preserve">1. Use a browser to go to the following URL. </w:t>
            </w:r>
          </w:p>
          <w:p w:rsidR="00057389" w:rsidRDefault="00057389" w:rsidP="00057389"/>
          <w:p w:rsidR="00057389" w:rsidRDefault="00057389" w:rsidP="00057389">
            <w:r>
              <w:t xml:space="preserve">2. </w:t>
            </w:r>
            <w:r w:rsidR="00577BD4">
              <w:t>A user can create an account using the “Register” link.</w:t>
            </w:r>
            <w:r w:rsidR="00004E4A">
              <w:br/>
            </w:r>
            <w:r w:rsidR="00004E4A">
              <w:br/>
            </w:r>
            <w:r w:rsidR="00577BD4">
              <w:t>3</w:t>
            </w:r>
            <w:r w:rsidR="00004E4A">
              <w:t xml:space="preserve">. Using the Login button, login with the valid userid-password combination results in the successful login. </w:t>
            </w:r>
            <w:r w:rsidR="00004E4A">
              <w:br/>
            </w:r>
          </w:p>
          <w:p w:rsidR="00057389" w:rsidRDefault="00577BD4" w:rsidP="00057389">
            <w:r>
              <w:t>4</w:t>
            </w:r>
            <w:r w:rsidR="00057389">
              <w:t xml:space="preserve">. Click Measure the total time taken for the test in step </w:t>
            </w:r>
            <w:r w:rsidR="00B024B5">
              <w:t xml:space="preserve">1 to 3 </w:t>
            </w:r>
            <w:r w:rsidR="00004E4A">
              <w:t>(from the tim</w:t>
            </w:r>
            <w:r w:rsidR="00141220">
              <w:t>e</w:t>
            </w:r>
            <w:r w:rsidR="00004E4A">
              <w:t xml:space="preserve"> login button is clicked to the </w:t>
            </w:r>
            <w:r w:rsidR="00004E4A">
              <w:lastRenderedPageBreak/>
              <w:t>time it takes the system to complete the rendering of the resulting page.</w:t>
            </w:r>
          </w:p>
          <w:p w:rsidR="00057389" w:rsidRDefault="00057389" w:rsidP="00057389"/>
          <w:p w:rsidR="00057389" w:rsidRDefault="00057389" w:rsidP="00057389"/>
          <w:p w:rsidR="00057389" w:rsidRDefault="00057389" w:rsidP="00057389"/>
          <w:p w:rsidR="00057389" w:rsidRDefault="00057389" w:rsidP="00057389"/>
          <w:p w:rsidR="00057389" w:rsidRPr="00861CC8" w:rsidRDefault="00057389" w:rsidP="00057389"/>
        </w:tc>
        <w:tc>
          <w:tcPr>
            <w:tcW w:w="2912" w:type="dxa"/>
            <w:shd w:val="clear" w:color="auto" w:fill="FFFF99"/>
          </w:tcPr>
          <w:p w:rsidR="00057389" w:rsidRDefault="00057389" w:rsidP="00057389">
            <w:r>
              <w:lastRenderedPageBreak/>
              <w:t>1A. Verify that the access through non-secure (http://)</w:t>
            </w:r>
            <w:r w:rsidR="00577BD4">
              <w:t xml:space="preserve"> interface </w:t>
            </w:r>
            <w:r>
              <w:t xml:space="preserve"> is blocked.</w:t>
            </w:r>
            <w:r>
              <w:br/>
            </w:r>
          </w:p>
          <w:p w:rsidR="00057389" w:rsidRDefault="00057389" w:rsidP="00057389">
            <w:r>
              <w:t>1B. Verify that the url can be</w:t>
            </w:r>
            <w:r w:rsidR="005F074E">
              <w:t xml:space="preserve"> </w:t>
            </w:r>
            <w:r w:rsidR="00577BD4">
              <w:t>re</w:t>
            </w:r>
            <w:r>
              <w:t>ached correctly using only the secure interface (https://)</w:t>
            </w:r>
            <w:r w:rsidR="00577BD4">
              <w:t>.</w:t>
            </w:r>
          </w:p>
          <w:p w:rsidR="00057389" w:rsidRDefault="00057389" w:rsidP="00057389"/>
          <w:p w:rsidR="00577BD4" w:rsidRDefault="00A04D11" w:rsidP="00057389">
            <w:r>
              <w:t>2A</w:t>
            </w:r>
            <w:r w:rsidR="00057389">
              <w:t xml:space="preserve">. </w:t>
            </w:r>
            <w:r w:rsidR="00577BD4">
              <w:t xml:space="preserve">Using the Register link, create a new user on the platform.  Continue the approval process using the email received, and select a password </w:t>
            </w:r>
            <w:r w:rsidR="00C32527">
              <w:t>for the account.</w:t>
            </w:r>
          </w:p>
          <w:p w:rsidR="00577BD4" w:rsidRDefault="00577BD4" w:rsidP="00057389"/>
          <w:p w:rsidR="00577BD4" w:rsidRDefault="00A04D11" w:rsidP="00057389">
            <w:r>
              <w:t>3A</w:t>
            </w:r>
            <w:r w:rsidR="00577BD4">
              <w:t xml:space="preserve">. Using the “forgot password” link, change the password to a new one. </w:t>
            </w:r>
          </w:p>
          <w:p w:rsidR="00577BD4" w:rsidRDefault="00577BD4" w:rsidP="00057389"/>
          <w:p w:rsidR="00057389" w:rsidRDefault="00A04D11" w:rsidP="00057389">
            <w:r>
              <w:t>3B</w:t>
            </w:r>
            <w:r w:rsidR="00C32527">
              <w:t xml:space="preserve">. </w:t>
            </w:r>
            <w:r w:rsidR="00057389">
              <w:t>Verify that incorrect userid-password combination does not allow the user to login.</w:t>
            </w:r>
          </w:p>
          <w:p w:rsidR="00057389" w:rsidRDefault="00057389" w:rsidP="00057389"/>
          <w:p w:rsidR="00C32527" w:rsidRDefault="00A04D11" w:rsidP="00C32527">
            <w:r>
              <w:t>3C</w:t>
            </w:r>
            <w:r w:rsidR="00C32527">
              <w:t>. Verify that correct userid-password combination allows the user to login.</w:t>
            </w:r>
          </w:p>
          <w:p w:rsidR="00057389" w:rsidRDefault="00057389" w:rsidP="00057389"/>
          <w:p w:rsidR="00057389" w:rsidRDefault="00A04D11" w:rsidP="00057389">
            <w:r>
              <w:t>3D</w:t>
            </w:r>
            <w:r w:rsidR="00C32527">
              <w:t>. Verify that the screen displays the correct user’s login status.</w:t>
            </w:r>
          </w:p>
          <w:p w:rsidR="00A04D11" w:rsidRDefault="00A04D11" w:rsidP="00057389"/>
          <w:p w:rsidR="00057389" w:rsidRDefault="00A04D11" w:rsidP="00057389">
            <w:r>
              <w:t>4A</w:t>
            </w:r>
            <w:r w:rsidR="00057389">
              <w:t xml:space="preserve">. </w:t>
            </w:r>
            <w:r w:rsidR="00057389" w:rsidRPr="00674D17">
              <w:t xml:space="preserve">Verify that the </w:t>
            </w:r>
            <w:r w:rsidR="00057389">
              <w:t xml:space="preserve">total time for </w:t>
            </w:r>
            <w:r w:rsidR="00C32527">
              <w:t xml:space="preserve">the login step (clicking the Login button to complete resulting page rendering) </w:t>
            </w:r>
            <w:r w:rsidR="005F5249">
              <w:t>is</w:t>
            </w:r>
            <w:r w:rsidR="00057389">
              <w:t xml:space="preserve"> within </w:t>
            </w:r>
            <w:r w:rsidR="00C32527">
              <w:t xml:space="preserve">the </w:t>
            </w:r>
            <w:r w:rsidR="00057389">
              <w:t>accep</w:t>
            </w:r>
            <w:r w:rsidR="00C32527">
              <w:t>t</w:t>
            </w:r>
            <w:r w:rsidR="00057389">
              <w:t>able performance limits.</w:t>
            </w:r>
          </w:p>
          <w:p w:rsidR="00057389" w:rsidRPr="00674D17" w:rsidRDefault="00057389" w:rsidP="00057389"/>
        </w:tc>
        <w:tc>
          <w:tcPr>
            <w:tcW w:w="2790" w:type="dxa"/>
            <w:shd w:val="clear" w:color="auto" w:fill="FFFF99"/>
          </w:tcPr>
          <w:p w:rsidR="00057389" w:rsidRPr="00DE1F21" w:rsidRDefault="00004E4A" w:rsidP="00057389">
            <w:r>
              <w:lastRenderedPageBreak/>
              <w:t xml:space="preserve">Use an incorrect userid-password combination to show that the system rejects the login attempt. </w:t>
            </w:r>
          </w:p>
          <w:p w:rsidR="00057389" w:rsidRDefault="00057389" w:rsidP="00057389"/>
          <w:p w:rsidR="00057389" w:rsidRPr="007260A7" w:rsidRDefault="00057389" w:rsidP="00057389">
            <w:pPr>
              <w:rPr>
                <w:color w:val="00B0F0"/>
              </w:rPr>
            </w:pPr>
          </w:p>
        </w:tc>
        <w:tc>
          <w:tcPr>
            <w:tcW w:w="1643" w:type="dxa"/>
            <w:shd w:val="clear" w:color="auto" w:fill="FFFF99"/>
          </w:tcPr>
          <w:p w:rsidR="00057389" w:rsidRPr="000A18DA" w:rsidRDefault="000A18DA" w:rsidP="00C32527">
            <w:pPr>
              <w:rPr>
                <w:sz w:val="18"/>
                <w:szCs w:val="18"/>
              </w:rPr>
            </w:pPr>
            <w:r w:rsidRPr="000A18DA">
              <w:rPr>
                <w:sz w:val="18"/>
                <w:szCs w:val="18"/>
              </w:rPr>
              <w:t>CCE-A-1</w:t>
            </w:r>
          </w:p>
          <w:p w:rsidR="000A18DA" w:rsidRPr="0020728C" w:rsidRDefault="000A18DA" w:rsidP="00C32527">
            <w:r w:rsidRPr="000A18DA">
              <w:rPr>
                <w:sz w:val="18"/>
                <w:szCs w:val="18"/>
              </w:rPr>
              <w:t>9CCE-A-11</w:t>
            </w:r>
          </w:p>
        </w:tc>
        <w:tc>
          <w:tcPr>
            <w:tcW w:w="1530" w:type="dxa"/>
            <w:shd w:val="clear" w:color="auto" w:fill="FFFF99"/>
          </w:tcPr>
          <w:p w:rsidR="00057389" w:rsidRPr="00861CC8" w:rsidRDefault="00057389" w:rsidP="00057389">
            <w:pPr>
              <w:rPr>
                <w:sz w:val="18"/>
                <w:szCs w:val="18"/>
              </w:rPr>
            </w:pPr>
          </w:p>
        </w:tc>
      </w:tr>
    </w:tbl>
    <w:p w:rsidR="00057389" w:rsidRDefault="00057389" w:rsidP="00057389"/>
    <w:p w:rsidR="00057389" w:rsidRDefault="00057389" w:rsidP="002C1FB8"/>
    <w:p w:rsidR="00057389" w:rsidRDefault="00057389" w:rsidP="002C1FB8"/>
    <w:p w:rsidR="00502110" w:rsidRDefault="00502110">
      <w:pPr>
        <w:widowControl/>
        <w:spacing w:line="240" w:lineRule="auto"/>
      </w:pPr>
      <w:r>
        <w:br w:type="page"/>
      </w:r>
    </w:p>
    <w:p w:rsidR="00057389" w:rsidRDefault="00057389" w:rsidP="002C1FB8"/>
    <w:p w:rsidR="002C1FB8" w:rsidRPr="002C1FB8" w:rsidRDefault="00321597" w:rsidP="002C1FB8">
      <w:pPr>
        <w:pStyle w:val="Heading3"/>
        <w:rPr>
          <w:rFonts w:ascii="Times New Roman" w:hAnsi="Times New Roman"/>
          <w:b/>
        </w:rPr>
      </w:pPr>
      <w:bookmarkStart w:id="14" w:name="_Toc425373721"/>
      <w:bookmarkStart w:id="15" w:name="_Toc380429191"/>
      <w:r>
        <w:rPr>
          <w:rFonts w:ascii="Times New Roman" w:hAnsi="Times New Roman"/>
          <w:b/>
          <w:sz w:val="18"/>
          <w:szCs w:val="18"/>
        </w:rPr>
        <w:t>CCE-A-</w:t>
      </w:r>
      <w:r w:rsidR="00BE650A">
        <w:rPr>
          <w:rFonts w:ascii="Times New Roman" w:hAnsi="Times New Roman"/>
          <w:b/>
          <w:sz w:val="18"/>
          <w:szCs w:val="18"/>
        </w:rPr>
        <w:t>2</w:t>
      </w:r>
      <w:r w:rsidR="002C1FB8" w:rsidRPr="002C1FB8">
        <w:rPr>
          <w:rFonts w:ascii="Times New Roman" w:hAnsi="Times New Roman"/>
          <w:b/>
          <w:sz w:val="18"/>
          <w:szCs w:val="18"/>
        </w:rPr>
        <w:t xml:space="preserve"> </w:t>
      </w:r>
      <w:r>
        <w:rPr>
          <w:rFonts w:ascii="Times New Roman" w:hAnsi="Times New Roman"/>
          <w:b/>
          <w:i w:val="0"/>
        </w:rPr>
        <w:t>Purchase a New Subscription Library</w:t>
      </w:r>
      <w:bookmarkEnd w:id="14"/>
      <w:r w:rsidR="002C1FB8" w:rsidRPr="002C1FB8">
        <w:rPr>
          <w:rFonts w:ascii="Times New Roman" w:hAnsi="Times New Roman"/>
          <w:b/>
          <w:i w:val="0"/>
        </w:rPr>
        <w:t xml:space="preserve"> </w:t>
      </w:r>
      <w:bookmarkEnd w:id="15"/>
    </w:p>
    <w:p w:rsidR="00670F59" w:rsidRDefault="00670F59" w:rsidP="00633733">
      <w:pPr>
        <w:rPr>
          <w:b/>
        </w:rPr>
      </w:pPr>
    </w:p>
    <w:p w:rsidR="00633733" w:rsidRDefault="00633733" w:rsidP="00633733"/>
    <w:tbl>
      <w:tblPr>
        <w:tblStyle w:val="TableGrid"/>
        <w:tblW w:w="13451" w:type="dxa"/>
        <w:tblLayout w:type="fixed"/>
        <w:tblLook w:val="04A0" w:firstRow="1" w:lastRow="0" w:firstColumn="1" w:lastColumn="0" w:noHBand="0" w:noVBand="1"/>
      </w:tblPr>
      <w:tblGrid>
        <w:gridCol w:w="1160"/>
        <w:gridCol w:w="1378"/>
        <w:gridCol w:w="2038"/>
        <w:gridCol w:w="2912"/>
        <w:gridCol w:w="2790"/>
        <w:gridCol w:w="1643"/>
        <w:gridCol w:w="1530"/>
      </w:tblGrid>
      <w:tr w:rsidR="00084A2C" w:rsidTr="00447549">
        <w:tc>
          <w:tcPr>
            <w:tcW w:w="1160" w:type="dxa"/>
          </w:tcPr>
          <w:p w:rsidR="00084A2C" w:rsidRPr="00633733" w:rsidRDefault="00084A2C" w:rsidP="00633733">
            <w:pPr>
              <w:rPr>
                <w:sz w:val="18"/>
                <w:szCs w:val="18"/>
              </w:rPr>
            </w:pPr>
            <w:r w:rsidRPr="00633733">
              <w:rPr>
                <w:sz w:val="18"/>
                <w:szCs w:val="18"/>
              </w:rPr>
              <w:t>Test ID</w:t>
            </w:r>
          </w:p>
        </w:tc>
        <w:tc>
          <w:tcPr>
            <w:tcW w:w="1378" w:type="dxa"/>
          </w:tcPr>
          <w:p w:rsidR="00084A2C" w:rsidRDefault="00084A2C" w:rsidP="00633733">
            <w:r>
              <w:t>Subsystem/</w:t>
            </w:r>
            <w:r w:rsidR="00447549">
              <w:t xml:space="preserve"> </w:t>
            </w:r>
            <w:r>
              <w:t>function</w:t>
            </w:r>
          </w:p>
        </w:tc>
        <w:tc>
          <w:tcPr>
            <w:tcW w:w="2038" w:type="dxa"/>
          </w:tcPr>
          <w:p w:rsidR="00084A2C" w:rsidRDefault="00084A2C" w:rsidP="00633733">
            <w:r>
              <w:t>Function to be tested</w:t>
            </w:r>
          </w:p>
        </w:tc>
        <w:tc>
          <w:tcPr>
            <w:tcW w:w="2912" w:type="dxa"/>
          </w:tcPr>
          <w:p w:rsidR="00084A2C" w:rsidRPr="00674D17" w:rsidRDefault="00F31EEA" w:rsidP="00633733">
            <w:r>
              <w:t>Test Steps</w:t>
            </w:r>
          </w:p>
        </w:tc>
        <w:tc>
          <w:tcPr>
            <w:tcW w:w="2790" w:type="dxa"/>
          </w:tcPr>
          <w:p w:rsidR="00084A2C" w:rsidRPr="00084A2C" w:rsidRDefault="00084A2C" w:rsidP="00633733">
            <w:r w:rsidRPr="00084A2C">
              <w:t>Negative Conditions to Test</w:t>
            </w:r>
          </w:p>
        </w:tc>
        <w:tc>
          <w:tcPr>
            <w:tcW w:w="1643" w:type="dxa"/>
          </w:tcPr>
          <w:p w:rsidR="001D3691" w:rsidRDefault="00084A2C" w:rsidP="00633733">
            <w:r>
              <w:t xml:space="preserve">Reference </w:t>
            </w:r>
            <w:r w:rsidR="001D3691">
              <w:t>user stories</w:t>
            </w:r>
          </w:p>
          <w:p w:rsidR="00084A2C" w:rsidRDefault="00084A2C" w:rsidP="00633733">
            <w:r>
              <w:t>Requirement</w:t>
            </w:r>
          </w:p>
        </w:tc>
        <w:tc>
          <w:tcPr>
            <w:tcW w:w="1530" w:type="dxa"/>
          </w:tcPr>
          <w:p w:rsidR="00084A2C" w:rsidRPr="00861CC8" w:rsidRDefault="00084A2C" w:rsidP="00633733">
            <w:pPr>
              <w:rPr>
                <w:sz w:val="18"/>
                <w:szCs w:val="18"/>
              </w:rPr>
            </w:pPr>
            <w:r w:rsidRPr="00861CC8">
              <w:rPr>
                <w:sz w:val="18"/>
                <w:szCs w:val="18"/>
              </w:rPr>
              <w:t>Additional notes</w:t>
            </w:r>
          </w:p>
        </w:tc>
      </w:tr>
      <w:tr w:rsidR="00DA0170" w:rsidTr="00DA0170">
        <w:tc>
          <w:tcPr>
            <w:tcW w:w="1160" w:type="dxa"/>
            <w:shd w:val="clear" w:color="auto" w:fill="FFFF99"/>
          </w:tcPr>
          <w:p w:rsidR="00DA0170" w:rsidRPr="00633733" w:rsidRDefault="00321597" w:rsidP="00C32527">
            <w:pPr>
              <w:rPr>
                <w:sz w:val="18"/>
                <w:szCs w:val="18"/>
              </w:rPr>
            </w:pPr>
            <w:r>
              <w:rPr>
                <w:sz w:val="18"/>
                <w:szCs w:val="18"/>
              </w:rPr>
              <w:t>CCE</w:t>
            </w:r>
            <w:r w:rsidR="00DA0170" w:rsidRPr="00633733">
              <w:rPr>
                <w:sz w:val="18"/>
                <w:szCs w:val="18"/>
              </w:rPr>
              <w:t>-A</w:t>
            </w:r>
            <w:r w:rsidR="00DA0170">
              <w:rPr>
                <w:sz w:val="18"/>
                <w:szCs w:val="18"/>
              </w:rPr>
              <w:t>-</w:t>
            </w:r>
            <w:r w:rsidR="00C32527">
              <w:rPr>
                <w:sz w:val="18"/>
                <w:szCs w:val="18"/>
              </w:rPr>
              <w:t>2</w:t>
            </w:r>
          </w:p>
        </w:tc>
        <w:tc>
          <w:tcPr>
            <w:tcW w:w="1378" w:type="dxa"/>
            <w:shd w:val="clear" w:color="auto" w:fill="FFFF99"/>
          </w:tcPr>
          <w:p w:rsidR="00C32527" w:rsidRDefault="00C32527" w:rsidP="00DA0170">
            <w:r>
              <w:t>The user can view the subscription page, view the list of available subscriptions and complete the purchase of the subscription through pay-pal.</w:t>
            </w:r>
          </w:p>
          <w:p w:rsidR="00C32527" w:rsidRDefault="00C32527" w:rsidP="00DA0170"/>
          <w:p w:rsidR="00DA0170" w:rsidRPr="00D242DD" w:rsidRDefault="00DA0170" w:rsidP="00DA0170"/>
        </w:tc>
        <w:tc>
          <w:tcPr>
            <w:tcW w:w="2038" w:type="dxa"/>
            <w:shd w:val="clear" w:color="auto" w:fill="FFFF99"/>
          </w:tcPr>
          <w:p w:rsidR="00DA0170" w:rsidRDefault="00FF6894" w:rsidP="00FF6894">
            <w:r>
              <w:t>1</w:t>
            </w:r>
            <w:r w:rsidR="001700DA">
              <w:t>.</w:t>
            </w:r>
            <w:r w:rsidR="00B60B40">
              <w:t xml:space="preserve"> </w:t>
            </w:r>
            <w:r>
              <w:t>User using</w:t>
            </w:r>
            <w:r w:rsidR="008268A7">
              <w:t xml:space="preserve"> the subscription button</w:t>
            </w:r>
            <w:r w:rsidR="00011690">
              <w:t xml:space="preserve"> to view the available subscriptions</w:t>
            </w:r>
            <w:r w:rsidR="0050111B">
              <w:t>.</w:t>
            </w:r>
          </w:p>
          <w:p w:rsidR="00FF6894" w:rsidRDefault="00FF6894" w:rsidP="00FF6894"/>
          <w:p w:rsidR="00FF6894" w:rsidRDefault="00FF6894" w:rsidP="00FF6894"/>
          <w:p w:rsidR="00EB598D" w:rsidRDefault="00011690" w:rsidP="00EB598D">
            <w:r>
              <w:t>2</w:t>
            </w:r>
            <w:r w:rsidR="00EB598D">
              <w:t>. Measure the total t</w:t>
            </w:r>
            <w:r>
              <w:t>ime taken for the test in step 1</w:t>
            </w:r>
            <w:r w:rsidR="00EB598D">
              <w:t>.</w:t>
            </w:r>
          </w:p>
          <w:p w:rsidR="00EB598D" w:rsidRDefault="00EB598D" w:rsidP="00DA0170"/>
          <w:p w:rsidR="00DA0170" w:rsidRDefault="00DA0170" w:rsidP="00DA0170"/>
          <w:p w:rsidR="00DA0170" w:rsidRDefault="00DA0170" w:rsidP="00DA0170"/>
          <w:p w:rsidR="00DA0170" w:rsidRDefault="00DA0170" w:rsidP="00DA0170"/>
          <w:p w:rsidR="00DA0170" w:rsidRPr="00861CC8" w:rsidRDefault="00DA0170" w:rsidP="00DA0170"/>
        </w:tc>
        <w:tc>
          <w:tcPr>
            <w:tcW w:w="2912" w:type="dxa"/>
            <w:shd w:val="clear" w:color="auto" w:fill="FFFF99"/>
          </w:tcPr>
          <w:p w:rsidR="00512FB5" w:rsidRDefault="00F31EEA" w:rsidP="00512FB5">
            <w:r>
              <w:t>1</w:t>
            </w:r>
            <w:r w:rsidR="00512FB5">
              <w:t>A. Verify that the user is properly logged into the system.</w:t>
            </w:r>
          </w:p>
          <w:p w:rsidR="005F7AA3" w:rsidRDefault="005F7AA3" w:rsidP="00512FB5"/>
          <w:p w:rsidR="005F7AA3" w:rsidRDefault="005F7AA3" w:rsidP="00512FB5">
            <w:r>
              <w:t>1B.Subscriptions Menu Should be displayed if there are libraries available for subscription.</w:t>
            </w:r>
          </w:p>
          <w:p w:rsidR="00512FB5" w:rsidRDefault="00512FB5" w:rsidP="00416CD5"/>
          <w:p w:rsidR="00DA0170" w:rsidRDefault="007352F1" w:rsidP="00416CD5">
            <w:r>
              <w:t>1</w:t>
            </w:r>
            <w:r w:rsidR="005F7AA3">
              <w:t>C</w:t>
            </w:r>
            <w:r w:rsidR="004452C3">
              <w:t xml:space="preserve">. </w:t>
            </w:r>
            <w:r w:rsidR="008268A7" w:rsidRPr="008268A7">
              <w:t>The available</w:t>
            </w:r>
            <w:r w:rsidR="005F7AA3">
              <w:t xml:space="preserve"> </w:t>
            </w:r>
            <w:r w:rsidR="008268A7" w:rsidRPr="008268A7">
              <w:t xml:space="preserve">subscriptions should be displayed </w:t>
            </w:r>
            <w:r w:rsidR="008456E1">
              <w:t>under “My</w:t>
            </w:r>
            <w:r w:rsidR="0034326C">
              <w:t xml:space="preserve"> Non-</w:t>
            </w:r>
            <w:r w:rsidR="008456E1">
              <w:t>Paid</w:t>
            </w:r>
            <w:r w:rsidR="005F7AA3" w:rsidRPr="008268A7">
              <w:t xml:space="preserve"> </w:t>
            </w:r>
            <w:r w:rsidR="005F7AA3">
              <w:t xml:space="preserve">Subscriptions” </w:t>
            </w:r>
            <w:r w:rsidR="008268A7" w:rsidRPr="008268A7">
              <w:t>on click of Subscriptions</w:t>
            </w:r>
            <w:r w:rsidR="008268A7">
              <w:t>.</w:t>
            </w:r>
          </w:p>
          <w:p w:rsidR="005F7AA3" w:rsidRDefault="005F7AA3" w:rsidP="00416CD5"/>
          <w:p w:rsidR="005F7AA3" w:rsidRDefault="005F7AA3" w:rsidP="00416CD5">
            <w:r>
              <w:t>1D. The libraries should be grouped and ordered by cost under “My</w:t>
            </w:r>
            <w:r w:rsidR="0034326C">
              <w:t xml:space="preserve"> Non-</w:t>
            </w:r>
            <w:r>
              <w:t>Paid</w:t>
            </w:r>
            <w:r w:rsidRPr="008268A7">
              <w:t xml:space="preserve"> </w:t>
            </w:r>
            <w:r>
              <w:t>Subscriptions”.</w:t>
            </w:r>
          </w:p>
          <w:p w:rsidR="008268A7" w:rsidRDefault="008268A7" w:rsidP="00416CD5"/>
          <w:p w:rsidR="008426EB" w:rsidRPr="008426EB" w:rsidRDefault="008426EB" w:rsidP="00416CD5">
            <w:r>
              <w:t>1E.</w:t>
            </w:r>
            <w:r>
              <w:rPr>
                <w:rFonts w:ascii="Arial"/>
              </w:rPr>
              <w:t xml:space="preserve"> </w:t>
            </w:r>
            <w:r w:rsidRPr="008426EB">
              <w:t xml:space="preserve">Details for a </w:t>
            </w:r>
            <w:r w:rsidRPr="008426EB">
              <w:rPr>
                <w:spacing w:val="-3"/>
              </w:rPr>
              <w:t xml:space="preserve">particular </w:t>
            </w:r>
            <w:r w:rsidRPr="008426EB">
              <w:rPr>
                <w:spacing w:val="-4"/>
              </w:rPr>
              <w:t xml:space="preserve">library </w:t>
            </w:r>
            <w:r w:rsidRPr="008426EB">
              <w:t xml:space="preserve">to </w:t>
            </w:r>
            <w:r w:rsidRPr="008426EB">
              <w:rPr>
                <w:spacing w:val="-4"/>
              </w:rPr>
              <w:t xml:space="preserve">be </w:t>
            </w:r>
            <w:r w:rsidRPr="008426EB">
              <w:t>displayed</w:t>
            </w:r>
            <w:r w:rsidRPr="008426EB">
              <w:rPr>
                <w:spacing w:val="-2"/>
              </w:rPr>
              <w:t xml:space="preserve"> </w:t>
            </w:r>
            <w:r w:rsidRPr="008426EB">
              <w:rPr>
                <w:spacing w:val="-3"/>
              </w:rPr>
              <w:t>when</w:t>
            </w:r>
            <w:r w:rsidRPr="008426EB">
              <w:rPr>
                <w:w w:val="99"/>
              </w:rPr>
              <w:t xml:space="preserve"> </w:t>
            </w:r>
            <w:r w:rsidRPr="008426EB">
              <w:t xml:space="preserve">a </w:t>
            </w:r>
            <w:r w:rsidRPr="008426EB">
              <w:rPr>
                <w:spacing w:val="-5"/>
              </w:rPr>
              <w:t xml:space="preserve">Library </w:t>
            </w:r>
            <w:r w:rsidRPr="008426EB">
              <w:t xml:space="preserve">is clicked in the </w:t>
            </w:r>
            <w:r>
              <w:t>“My</w:t>
            </w:r>
            <w:r w:rsidR="0034326C">
              <w:t xml:space="preserve"> Non-</w:t>
            </w:r>
            <w:r>
              <w:t>Paid</w:t>
            </w:r>
            <w:r w:rsidRPr="008268A7">
              <w:t xml:space="preserve"> </w:t>
            </w:r>
            <w:r>
              <w:t>Subscriptions”</w:t>
            </w:r>
            <w:r w:rsidRPr="008426EB">
              <w:rPr>
                <w:spacing w:val="33"/>
              </w:rPr>
              <w:t xml:space="preserve"> </w:t>
            </w:r>
            <w:r w:rsidRPr="008426EB">
              <w:t>section</w:t>
            </w:r>
            <w:r>
              <w:t xml:space="preserve"> along with a BUY NOW button in the heading section.</w:t>
            </w:r>
          </w:p>
          <w:p w:rsidR="008426EB" w:rsidRDefault="008426EB" w:rsidP="00416CD5"/>
          <w:p w:rsidR="00FF6894" w:rsidRDefault="00FF6894" w:rsidP="00416CD5"/>
          <w:p w:rsidR="008426EB" w:rsidRDefault="008426EB" w:rsidP="00416CD5"/>
          <w:p w:rsidR="00156D22" w:rsidRDefault="00011690" w:rsidP="00156D22">
            <w:r>
              <w:t>1</w:t>
            </w:r>
            <w:r w:rsidR="008426EB">
              <w:t>F.</w:t>
            </w:r>
            <w:r w:rsidR="00156D22">
              <w:t xml:space="preserve"> </w:t>
            </w:r>
            <w:r>
              <w:t>When the user clicks on “BUY NOW” it should be redirected to Payment page.</w:t>
            </w:r>
          </w:p>
          <w:p w:rsidR="00FF6894" w:rsidRDefault="00FF6894" w:rsidP="00416CD5"/>
          <w:p w:rsidR="00011690" w:rsidRDefault="00F31EEA" w:rsidP="00416CD5">
            <w:r>
              <w:t>1E</w:t>
            </w:r>
            <w:r w:rsidR="00011690">
              <w:t>.</w:t>
            </w:r>
            <w:r w:rsidR="008426EB">
              <w:t xml:space="preserve"> </w:t>
            </w:r>
            <w:r w:rsidR="00011690">
              <w:t xml:space="preserve">Once the user enters the </w:t>
            </w:r>
            <w:r w:rsidR="002B0CAE">
              <w:t xml:space="preserve">valid </w:t>
            </w:r>
            <w:r w:rsidR="00011690">
              <w:t xml:space="preserve">credit card or </w:t>
            </w:r>
            <w:r w:rsidR="00886790">
              <w:t>PayPal</w:t>
            </w:r>
            <w:r w:rsidR="00011690">
              <w:t xml:space="preserve"> details, </w:t>
            </w:r>
            <w:r w:rsidR="008426EB">
              <w:t>a message with “processing the payment” should appear.</w:t>
            </w:r>
          </w:p>
          <w:p w:rsidR="008426EB" w:rsidRDefault="008426EB" w:rsidP="00416CD5"/>
          <w:p w:rsidR="008426EB" w:rsidRDefault="008426EB" w:rsidP="00416CD5">
            <w:r>
              <w:t xml:space="preserve">1G. If the payment is processed, the </w:t>
            </w:r>
            <w:r w:rsidR="00F92F12">
              <w:t>confirmation email should be sent to the user email address and a message box should indicate the same information to the user with an OK button.</w:t>
            </w:r>
          </w:p>
          <w:p w:rsidR="00F92F12" w:rsidRDefault="00F92F12" w:rsidP="00416CD5"/>
          <w:p w:rsidR="00F92F12" w:rsidRDefault="00F92F12" w:rsidP="00416CD5">
            <w:r>
              <w:t xml:space="preserve">1H. Verify that, if the user clicks on the “OK” button, the page redirected to “Subscriptions” page and also verify that the purchased library is listed out under </w:t>
            </w:r>
            <w:r w:rsidR="008456E1">
              <w:t>“My Paid Subscriptions” section and also in the Dashboard menu of “My Paid Subscriptions”.</w:t>
            </w:r>
          </w:p>
          <w:p w:rsidR="00FF6894" w:rsidRDefault="00FF6894" w:rsidP="00416CD5"/>
          <w:p w:rsidR="00EB598D" w:rsidRDefault="00011690" w:rsidP="00DA0170">
            <w:r>
              <w:t>2</w:t>
            </w:r>
            <w:r w:rsidR="00EB598D">
              <w:t xml:space="preserve">A. </w:t>
            </w:r>
            <w:r w:rsidR="00EB598D" w:rsidRPr="00674D17">
              <w:t xml:space="preserve">Verify that the </w:t>
            </w:r>
            <w:r w:rsidR="00EB598D">
              <w:t xml:space="preserve">total time for fast </w:t>
            </w:r>
            <w:r w:rsidR="00321597">
              <w:t>CCE</w:t>
            </w:r>
            <w:r w:rsidR="00EB598D">
              <w:t xml:space="preserve"> at the tablet (from the time tablet fast </w:t>
            </w:r>
            <w:r w:rsidR="00321597">
              <w:t>CCE</w:t>
            </w:r>
            <w:r w:rsidR="00EB598D">
              <w:t xml:space="preserve"> is clicked to the time the user receives success message) is within </w:t>
            </w:r>
            <w:r w:rsidR="00001DBE">
              <w:t>acceptable</w:t>
            </w:r>
            <w:r w:rsidR="00EB598D">
              <w:t xml:space="preserve"> performance limits.</w:t>
            </w:r>
          </w:p>
          <w:p w:rsidR="00E0778F" w:rsidRDefault="00E0778F" w:rsidP="00DA0170"/>
          <w:p w:rsidR="00EB598D" w:rsidRPr="00674D17" w:rsidRDefault="00EB598D" w:rsidP="00DA0170"/>
        </w:tc>
        <w:tc>
          <w:tcPr>
            <w:tcW w:w="2790" w:type="dxa"/>
            <w:shd w:val="clear" w:color="auto" w:fill="FFFF99"/>
          </w:tcPr>
          <w:p w:rsidR="00DA0170" w:rsidRPr="002B0CAE" w:rsidRDefault="002B0CAE" w:rsidP="00DA0170">
            <w:r>
              <w:lastRenderedPageBreak/>
              <w:t xml:space="preserve">Use invalid card or </w:t>
            </w:r>
            <w:r w:rsidR="00886790">
              <w:t>PayPal</w:t>
            </w:r>
            <w:r>
              <w:t xml:space="preserve"> details to see if the system rejects the </w:t>
            </w:r>
            <w:r w:rsidR="00487743">
              <w:t>transaction.</w:t>
            </w:r>
          </w:p>
          <w:p w:rsidR="00DA0170" w:rsidRPr="007260A7" w:rsidRDefault="00DA0170" w:rsidP="00DA0170">
            <w:pPr>
              <w:rPr>
                <w:color w:val="00B0F0"/>
              </w:rPr>
            </w:pPr>
          </w:p>
        </w:tc>
        <w:tc>
          <w:tcPr>
            <w:tcW w:w="1643" w:type="dxa"/>
            <w:shd w:val="clear" w:color="auto" w:fill="FFFF99"/>
          </w:tcPr>
          <w:p w:rsidR="000A18DA" w:rsidRPr="000A18DA" w:rsidRDefault="000A18DA" w:rsidP="000A18DA">
            <w:pPr>
              <w:rPr>
                <w:sz w:val="18"/>
                <w:szCs w:val="18"/>
              </w:rPr>
            </w:pPr>
            <w:r w:rsidRPr="000A18DA">
              <w:rPr>
                <w:sz w:val="18"/>
                <w:szCs w:val="18"/>
              </w:rPr>
              <w:t>CCE-A-1</w:t>
            </w:r>
          </w:p>
          <w:p w:rsidR="00505B3A" w:rsidRDefault="00505B3A" w:rsidP="00505B3A">
            <w:pPr>
              <w:rPr>
                <w:i/>
              </w:rPr>
            </w:pPr>
            <w:r>
              <w:rPr>
                <w:sz w:val="18"/>
                <w:szCs w:val="18"/>
              </w:rPr>
              <w:t>CCE</w:t>
            </w:r>
            <w:r w:rsidRPr="00633733">
              <w:rPr>
                <w:sz w:val="18"/>
                <w:szCs w:val="18"/>
              </w:rPr>
              <w:t>-A</w:t>
            </w:r>
            <w:r>
              <w:rPr>
                <w:sz w:val="18"/>
                <w:szCs w:val="18"/>
              </w:rPr>
              <w:t>-11</w:t>
            </w:r>
          </w:p>
          <w:p w:rsidR="00A42483" w:rsidRPr="0020728C" w:rsidRDefault="00A42483" w:rsidP="00C32527"/>
        </w:tc>
        <w:tc>
          <w:tcPr>
            <w:tcW w:w="1530" w:type="dxa"/>
            <w:shd w:val="clear" w:color="auto" w:fill="FFFF99"/>
          </w:tcPr>
          <w:p w:rsidR="00DA0170" w:rsidRPr="00861CC8" w:rsidRDefault="00DA0170" w:rsidP="00DA0170">
            <w:pPr>
              <w:rPr>
                <w:sz w:val="18"/>
                <w:szCs w:val="18"/>
              </w:rPr>
            </w:pPr>
          </w:p>
        </w:tc>
      </w:tr>
    </w:tbl>
    <w:p w:rsidR="00321597" w:rsidRDefault="00321597">
      <w:pPr>
        <w:widowControl/>
        <w:spacing w:line="240" w:lineRule="auto"/>
      </w:pPr>
    </w:p>
    <w:p w:rsidR="002C1FB8" w:rsidRDefault="002C1FB8"/>
    <w:p w:rsidR="002C1FB8" w:rsidRPr="002C1FB8" w:rsidRDefault="00321597" w:rsidP="002C1FB8">
      <w:pPr>
        <w:pStyle w:val="Heading3"/>
        <w:rPr>
          <w:rFonts w:ascii="Times New Roman" w:hAnsi="Times New Roman"/>
          <w:b/>
        </w:rPr>
      </w:pPr>
      <w:bookmarkStart w:id="16" w:name="_Toc380429194"/>
      <w:bookmarkStart w:id="17" w:name="_Toc425373722"/>
      <w:r>
        <w:rPr>
          <w:rFonts w:ascii="Times New Roman" w:hAnsi="Times New Roman"/>
          <w:b/>
          <w:sz w:val="18"/>
          <w:szCs w:val="18"/>
        </w:rPr>
        <w:t>CCE</w:t>
      </w:r>
      <w:r w:rsidR="002C1FB8" w:rsidRPr="002C1FB8">
        <w:rPr>
          <w:rFonts w:ascii="Times New Roman" w:hAnsi="Times New Roman"/>
          <w:b/>
          <w:sz w:val="18"/>
          <w:szCs w:val="18"/>
        </w:rPr>
        <w:t>-A-</w:t>
      </w:r>
      <w:r w:rsidR="00BE650A">
        <w:rPr>
          <w:rFonts w:ascii="Times New Roman" w:hAnsi="Times New Roman"/>
          <w:b/>
          <w:sz w:val="18"/>
          <w:szCs w:val="18"/>
        </w:rPr>
        <w:t>3</w:t>
      </w:r>
      <w:bookmarkEnd w:id="16"/>
      <w:r>
        <w:rPr>
          <w:rFonts w:ascii="Times New Roman" w:hAnsi="Times New Roman"/>
          <w:b/>
          <w:sz w:val="18"/>
          <w:szCs w:val="18"/>
        </w:rPr>
        <w:t xml:space="preserve"> </w:t>
      </w:r>
      <w:r w:rsidRPr="00321597">
        <w:rPr>
          <w:rFonts w:ascii="Times New Roman" w:hAnsi="Times New Roman"/>
          <w:b/>
          <w:i w:val="0"/>
        </w:rPr>
        <w:t>Browse the list of Courses in a Purchased Library</w:t>
      </w:r>
      <w:bookmarkEnd w:id="17"/>
      <w:r>
        <w:rPr>
          <w:rFonts w:ascii="Times New Roman" w:hAnsi="Times New Roman"/>
          <w:b/>
          <w:sz w:val="18"/>
          <w:szCs w:val="18"/>
        </w:rPr>
        <w:t xml:space="preserve"> </w:t>
      </w:r>
    </w:p>
    <w:p w:rsidR="001D3691" w:rsidRDefault="001D3691"/>
    <w:tbl>
      <w:tblPr>
        <w:tblStyle w:val="TableGrid"/>
        <w:tblW w:w="13451" w:type="dxa"/>
        <w:tblLayout w:type="fixed"/>
        <w:tblLook w:val="04A0" w:firstRow="1" w:lastRow="0" w:firstColumn="1" w:lastColumn="0" w:noHBand="0" w:noVBand="1"/>
      </w:tblPr>
      <w:tblGrid>
        <w:gridCol w:w="1160"/>
        <w:gridCol w:w="1378"/>
        <w:gridCol w:w="2038"/>
        <w:gridCol w:w="2912"/>
        <w:gridCol w:w="2790"/>
        <w:gridCol w:w="1643"/>
        <w:gridCol w:w="1530"/>
      </w:tblGrid>
      <w:tr w:rsidR="009078EE" w:rsidTr="00794E31">
        <w:tc>
          <w:tcPr>
            <w:tcW w:w="1160" w:type="dxa"/>
          </w:tcPr>
          <w:p w:rsidR="009078EE" w:rsidRPr="00633733" w:rsidRDefault="009078EE" w:rsidP="00794E31">
            <w:pPr>
              <w:rPr>
                <w:sz w:val="18"/>
                <w:szCs w:val="18"/>
              </w:rPr>
            </w:pPr>
            <w:r w:rsidRPr="00633733">
              <w:rPr>
                <w:sz w:val="18"/>
                <w:szCs w:val="18"/>
              </w:rPr>
              <w:t>Test ID</w:t>
            </w:r>
          </w:p>
        </w:tc>
        <w:tc>
          <w:tcPr>
            <w:tcW w:w="1378" w:type="dxa"/>
          </w:tcPr>
          <w:p w:rsidR="009078EE" w:rsidRDefault="009078EE" w:rsidP="00794E31">
            <w:r>
              <w:t>Subsystem/ function</w:t>
            </w:r>
          </w:p>
        </w:tc>
        <w:tc>
          <w:tcPr>
            <w:tcW w:w="2038" w:type="dxa"/>
          </w:tcPr>
          <w:p w:rsidR="009078EE" w:rsidRDefault="009078EE" w:rsidP="00794E31">
            <w:r>
              <w:t>Function to be tested</w:t>
            </w:r>
          </w:p>
        </w:tc>
        <w:tc>
          <w:tcPr>
            <w:tcW w:w="2912" w:type="dxa"/>
          </w:tcPr>
          <w:p w:rsidR="009078EE" w:rsidRPr="00674D17" w:rsidRDefault="00F31EEA" w:rsidP="00794E31">
            <w:r>
              <w:t>Test Steps</w:t>
            </w:r>
          </w:p>
        </w:tc>
        <w:tc>
          <w:tcPr>
            <w:tcW w:w="2790" w:type="dxa"/>
          </w:tcPr>
          <w:p w:rsidR="009078EE" w:rsidRPr="00084A2C" w:rsidRDefault="009078EE" w:rsidP="00794E31">
            <w:r w:rsidRPr="00084A2C">
              <w:t>Negative Conditions to Test</w:t>
            </w:r>
          </w:p>
        </w:tc>
        <w:tc>
          <w:tcPr>
            <w:tcW w:w="1643" w:type="dxa"/>
          </w:tcPr>
          <w:p w:rsidR="009078EE" w:rsidRDefault="009078EE" w:rsidP="00794E31">
            <w:r>
              <w:t>Reference user stories</w:t>
            </w:r>
          </w:p>
          <w:p w:rsidR="009078EE" w:rsidRDefault="009078EE" w:rsidP="00794E31">
            <w:r>
              <w:t>Requirement</w:t>
            </w:r>
          </w:p>
        </w:tc>
        <w:tc>
          <w:tcPr>
            <w:tcW w:w="1530" w:type="dxa"/>
          </w:tcPr>
          <w:p w:rsidR="009078EE" w:rsidRPr="00861CC8" w:rsidRDefault="009078EE" w:rsidP="00794E31">
            <w:pPr>
              <w:rPr>
                <w:sz w:val="18"/>
                <w:szCs w:val="18"/>
              </w:rPr>
            </w:pPr>
            <w:r w:rsidRPr="00861CC8">
              <w:rPr>
                <w:sz w:val="18"/>
                <w:szCs w:val="18"/>
              </w:rPr>
              <w:t>Additional notes</w:t>
            </w:r>
          </w:p>
        </w:tc>
      </w:tr>
      <w:tr w:rsidR="00DA0170" w:rsidTr="00DA0170">
        <w:tc>
          <w:tcPr>
            <w:tcW w:w="1160" w:type="dxa"/>
            <w:shd w:val="clear" w:color="auto" w:fill="FFFF99"/>
          </w:tcPr>
          <w:p w:rsidR="00DA0170" w:rsidRPr="00633733" w:rsidRDefault="00321597" w:rsidP="00C32527">
            <w:pPr>
              <w:rPr>
                <w:sz w:val="18"/>
                <w:szCs w:val="18"/>
              </w:rPr>
            </w:pPr>
            <w:r>
              <w:rPr>
                <w:sz w:val="18"/>
                <w:szCs w:val="18"/>
              </w:rPr>
              <w:t>CCE</w:t>
            </w:r>
            <w:r w:rsidR="00DA0170" w:rsidRPr="00633733">
              <w:rPr>
                <w:sz w:val="18"/>
                <w:szCs w:val="18"/>
              </w:rPr>
              <w:t>-A</w:t>
            </w:r>
            <w:r w:rsidR="00DA0170">
              <w:rPr>
                <w:sz w:val="18"/>
                <w:szCs w:val="18"/>
              </w:rPr>
              <w:t>-</w:t>
            </w:r>
            <w:r w:rsidR="00C32527">
              <w:rPr>
                <w:sz w:val="18"/>
                <w:szCs w:val="18"/>
              </w:rPr>
              <w:t>3</w:t>
            </w:r>
          </w:p>
        </w:tc>
        <w:tc>
          <w:tcPr>
            <w:tcW w:w="1378" w:type="dxa"/>
            <w:shd w:val="clear" w:color="auto" w:fill="FFFF99"/>
          </w:tcPr>
          <w:p w:rsidR="00DA0170" w:rsidRPr="00D242DD" w:rsidRDefault="00C32527" w:rsidP="005D5D86">
            <w:r>
              <w:t>The user can select the recently purchased subscription, navigate to the desired catalog and then on to the course. (The user has already purchased the subscription).</w:t>
            </w:r>
          </w:p>
        </w:tc>
        <w:tc>
          <w:tcPr>
            <w:tcW w:w="2038" w:type="dxa"/>
            <w:shd w:val="clear" w:color="auto" w:fill="FFFF99"/>
          </w:tcPr>
          <w:p w:rsidR="00416CD5" w:rsidRDefault="00B84616" w:rsidP="00B84616">
            <w:r>
              <w:t>1.</w:t>
            </w:r>
            <w:r w:rsidR="001D6652">
              <w:t xml:space="preserve"> </w:t>
            </w:r>
            <w:r>
              <w:t xml:space="preserve">Click on </w:t>
            </w:r>
            <w:r w:rsidR="00B233CE">
              <w:t xml:space="preserve">Subscriptions Menu </w:t>
            </w:r>
            <w:r>
              <w:t>and check if the s</w:t>
            </w:r>
            <w:r w:rsidR="00B233CE">
              <w:t>ubscribed library is listed out.</w:t>
            </w:r>
          </w:p>
          <w:p w:rsidR="00B233CE" w:rsidRDefault="00B233CE" w:rsidP="00B84616"/>
          <w:p w:rsidR="00B233CE" w:rsidRDefault="00B233CE" w:rsidP="00B84616">
            <w:r>
              <w:t xml:space="preserve">2. </w:t>
            </w:r>
            <w:r w:rsidR="00B04032">
              <w:t>A user can browse the list of courses by clicking the Course Catalog.</w:t>
            </w:r>
          </w:p>
          <w:p w:rsidR="00B84616" w:rsidRDefault="00B84616" w:rsidP="00B84616"/>
          <w:p w:rsidR="00B84616" w:rsidRDefault="00B84616" w:rsidP="00B84616"/>
          <w:p w:rsidR="00416CD5" w:rsidRDefault="00416CD5" w:rsidP="00DA0170"/>
          <w:p w:rsidR="00EB598D" w:rsidRDefault="006C3D63" w:rsidP="00EB598D">
            <w:r>
              <w:t>3</w:t>
            </w:r>
            <w:r w:rsidR="00EB598D">
              <w:t>. Measure the total ti</w:t>
            </w:r>
            <w:r>
              <w:t>me taken for the test in step 1 to 2.</w:t>
            </w:r>
          </w:p>
          <w:p w:rsidR="006C3D63" w:rsidRDefault="006C3D63" w:rsidP="00EB598D"/>
          <w:p w:rsidR="00EB598D" w:rsidRDefault="00EB598D" w:rsidP="00DA0170"/>
          <w:p w:rsidR="00DA0170" w:rsidRDefault="00DA0170" w:rsidP="00DA0170"/>
          <w:p w:rsidR="00DA0170" w:rsidRDefault="00DA0170" w:rsidP="00DA0170"/>
          <w:p w:rsidR="00DA0170" w:rsidRDefault="00DA0170" w:rsidP="00DA0170"/>
          <w:p w:rsidR="00DA0170" w:rsidRDefault="00DA0170" w:rsidP="00DA0170"/>
          <w:p w:rsidR="00DA0170" w:rsidRPr="00861CC8" w:rsidRDefault="00DA0170" w:rsidP="00DA0170"/>
        </w:tc>
        <w:tc>
          <w:tcPr>
            <w:tcW w:w="2912" w:type="dxa"/>
            <w:shd w:val="clear" w:color="auto" w:fill="FFFF99"/>
          </w:tcPr>
          <w:p w:rsidR="004003D7" w:rsidRDefault="00F31EEA" w:rsidP="004003D7">
            <w:r>
              <w:t>1A</w:t>
            </w:r>
            <w:r w:rsidR="004003D7">
              <w:t xml:space="preserve">. Verify that the user is </w:t>
            </w:r>
            <w:r w:rsidR="002F166F">
              <w:t>properly logged into the system.</w:t>
            </w:r>
          </w:p>
          <w:p w:rsidR="004452C3" w:rsidRDefault="004452C3" w:rsidP="004452C3"/>
          <w:p w:rsidR="00B233CE" w:rsidRDefault="00B233CE" w:rsidP="00B233CE">
            <w:r>
              <w:t>1B.Subscriptions Menu Should be displayed if there are libraries available for subscription.</w:t>
            </w:r>
          </w:p>
          <w:p w:rsidR="00B233CE" w:rsidRDefault="00B233CE" w:rsidP="00B233CE"/>
          <w:p w:rsidR="00B233CE" w:rsidRDefault="00B233CE" w:rsidP="00B233CE">
            <w:r>
              <w:t xml:space="preserve">1C. </w:t>
            </w:r>
            <w:r w:rsidRPr="008268A7">
              <w:t>The available</w:t>
            </w:r>
            <w:r>
              <w:t xml:space="preserve"> </w:t>
            </w:r>
            <w:r w:rsidRPr="008268A7">
              <w:t xml:space="preserve">subscriptions should be displayed </w:t>
            </w:r>
            <w:r>
              <w:t>under “My Paid</w:t>
            </w:r>
            <w:r w:rsidRPr="008268A7">
              <w:t xml:space="preserve"> </w:t>
            </w:r>
            <w:r>
              <w:t xml:space="preserve">Subscriptions” </w:t>
            </w:r>
            <w:r w:rsidRPr="008268A7">
              <w:t>on click of Subscriptions</w:t>
            </w:r>
            <w:r>
              <w:t>.</w:t>
            </w:r>
          </w:p>
          <w:p w:rsidR="00B233CE" w:rsidRDefault="00B233CE" w:rsidP="00B233CE"/>
          <w:p w:rsidR="00B233CE" w:rsidRDefault="00B233CE" w:rsidP="00B233CE">
            <w:r>
              <w:t xml:space="preserve">1D. The libraries should be grouped and </w:t>
            </w:r>
            <w:r w:rsidR="00811CE4">
              <w:t xml:space="preserve">ordered by cost under “My </w:t>
            </w:r>
            <w:r>
              <w:t>Paid</w:t>
            </w:r>
            <w:r w:rsidRPr="008268A7">
              <w:t xml:space="preserve"> </w:t>
            </w:r>
            <w:r>
              <w:t>Subscriptions”.</w:t>
            </w:r>
          </w:p>
          <w:p w:rsidR="00B233CE" w:rsidRDefault="00B233CE" w:rsidP="00B233CE"/>
          <w:p w:rsidR="00B233CE" w:rsidRDefault="00B233CE" w:rsidP="00B233CE"/>
          <w:p w:rsidR="00B233CE" w:rsidRPr="008426EB" w:rsidRDefault="003C2A96" w:rsidP="00B233CE">
            <w:r>
              <w:t>1E</w:t>
            </w:r>
            <w:r w:rsidR="00B233CE">
              <w:t>.</w:t>
            </w:r>
            <w:r w:rsidR="00B233CE" w:rsidRPr="00B233CE">
              <w:t xml:space="preserve"> Verify that</w:t>
            </w:r>
            <w:r w:rsidR="00B233CE">
              <w:t xml:space="preserve"> if </w:t>
            </w:r>
            <w:r w:rsidR="00B233CE" w:rsidRPr="008426EB">
              <w:t>a</w:t>
            </w:r>
            <w:r w:rsidR="00B233CE">
              <w:t xml:space="preserve"> Paid</w:t>
            </w:r>
            <w:r w:rsidR="00B233CE" w:rsidRPr="008426EB">
              <w:rPr>
                <w:spacing w:val="-3"/>
              </w:rPr>
              <w:t xml:space="preserve"> </w:t>
            </w:r>
            <w:r w:rsidR="00B233CE" w:rsidRPr="008426EB">
              <w:rPr>
                <w:spacing w:val="-4"/>
              </w:rPr>
              <w:t xml:space="preserve">library </w:t>
            </w:r>
            <w:r w:rsidR="00B233CE" w:rsidRPr="008426EB">
              <w:t xml:space="preserve">is clicked in the </w:t>
            </w:r>
            <w:r w:rsidR="00B233CE">
              <w:t>“My Paid</w:t>
            </w:r>
            <w:r w:rsidR="00B233CE" w:rsidRPr="008268A7">
              <w:t xml:space="preserve"> </w:t>
            </w:r>
            <w:r w:rsidR="00B233CE">
              <w:t>Subscriptions”</w:t>
            </w:r>
            <w:r w:rsidR="00B233CE" w:rsidRPr="008426EB">
              <w:rPr>
                <w:spacing w:val="33"/>
              </w:rPr>
              <w:t xml:space="preserve"> </w:t>
            </w:r>
            <w:r w:rsidR="00B233CE" w:rsidRPr="008426EB">
              <w:t>section</w:t>
            </w:r>
            <w:r w:rsidR="00B233CE">
              <w:t xml:space="preserve">, BUY NOW button should not be displayed in the Details and it must be replaced by a </w:t>
            </w:r>
            <w:r w:rsidR="00B233CE">
              <w:lastRenderedPageBreak/>
              <w:t>CHECKBOX with a Tick Mark.</w:t>
            </w:r>
          </w:p>
          <w:p w:rsidR="00B233CE" w:rsidRDefault="00B233CE" w:rsidP="00757ECF"/>
          <w:p w:rsidR="00677A9E" w:rsidRDefault="00B04032" w:rsidP="00757ECF">
            <w:r>
              <w:t>2A. Verify that if a user clicks on a library, the list of course catalogs are displayed under the “Details” section.</w:t>
            </w:r>
          </w:p>
          <w:p w:rsidR="00B04032" w:rsidRDefault="00B04032" w:rsidP="00757ECF"/>
          <w:p w:rsidR="00B04032" w:rsidRDefault="00B04032" w:rsidP="00757ECF">
            <w:r>
              <w:t>2B. Verify that, if a user clicks on a Course catalog, the list of courses are displayed</w:t>
            </w:r>
            <w:r w:rsidR="003C2A96">
              <w:t xml:space="preserve"> with an “Enroll now” button</w:t>
            </w:r>
            <w:r w:rsidR="00ED37A1">
              <w:t xml:space="preserve"> on click of all courses</w:t>
            </w:r>
            <w:r w:rsidR="003C2A96">
              <w:t>.</w:t>
            </w:r>
          </w:p>
          <w:p w:rsidR="00B04032" w:rsidRDefault="00B04032" w:rsidP="00757ECF"/>
          <w:p w:rsidR="00677A9E" w:rsidRDefault="00B04032" w:rsidP="00757ECF">
            <w:r>
              <w:t>2C</w:t>
            </w:r>
            <w:r w:rsidR="00677A9E">
              <w:t>.The user can search for a particular course by entering the keyword in the “SEARCH” option</w:t>
            </w:r>
            <w:r>
              <w:t xml:space="preserve"> available in the Details section</w:t>
            </w:r>
            <w:r w:rsidR="00677A9E">
              <w:t>.</w:t>
            </w:r>
          </w:p>
          <w:p w:rsidR="00757ECF" w:rsidRDefault="00757ECF" w:rsidP="00DA0170"/>
          <w:p w:rsidR="00EB598D" w:rsidRDefault="00B04032" w:rsidP="00EB598D">
            <w:r>
              <w:t>3</w:t>
            </w:r>
            <w:r w:rsidR="00EB598D">
              <w:t xml:space="preserve">A. </w:t>
            </w:r>
            <w:r w:rsidR="00EB598D" w:rsidRPr="00674D17">
              <w:t xml:space="preserve">Verify that the </w:t>
            </w:r>
            <w:r w:rsidR="00EB598D">
              <w:t xml:space="preserve">total time for </w:t>
            </w:r>
            <w:r w:rsidR="00416CD5">
              <w:t>the display of the catalogs and courses are within</w:t>
            </w:r>
            <w:r w:rsidR="00EB598D">
              <w:t xml:space="preserve"> accep</w:t>
            </w:r>
            <w:r w:rsidR="00416CD5">
              <w:t>t</w:t>
            </w:r>
            <w:r w:rsidR="00EB598D">
              <w:t>able performance limits.</w:t>
            </w:r>
          </w:p>
          <w:p w:rsidR="00EB598D" w:rsidRPr="00674D17" w:rsidRDefault="00EB598D" w:rsidP="00DA0170"/>
        </w:tc>
        <w:tc>
          <w:tcPr>
            <w:tcW w:w="2790" w:type="dxa"/>
            <w:shd w:val="clear" w:color="auto" w:fill="FFFF99"/>
          </w:tcPr>
          <w:p w:rsidR="00DA0170" w:rsidRPr="00DE1F21" w:rsidRDefault="002F166F" w:rsidP="00DA0170">
            <w:r>
              <w:lastRenderedPageBreak/>
              <w:t>If the user has not purchased the subscription or if the attempt to purchase the subscription has been unsuccessful, then the user should not see the “Enroll Now” option at the course level. In this case, the “Buy Now” button will continue to be visible next to the subscription display (“Details” section)</w:t>
            </w:r>
          </w:p>
          <w:p w:rsidR="00DA0170" w:rsidRDefault="00DA0170" w:rsidP="00DA0170"/>
          <w:p w:rsidR="00DA0170" w:rsidRPr="007260A7" w:rsidRDefault="00DA0170" w:rsidP="00DA0170">
            <w:pPr>
              <w:rPr>
                <w:color w:val="00B0F0"/>
              </w:rPr>
            </w:pPr>
          </w:p>
        </w:tc>
        <w:tc>
          <w:tcPr>
            <w:tcW w:w="1643" w:type="dxa"/>
            <w:shd w:val="clear" w:color="auto" w:fill="FFFF99"/>
          </w:tcPr>
          <w:p w:rsidR="001D3691" w:rsidRDefault="001D3691" w:rsidP="00F11192">
            <w:pPr>
              <w:rPr>
                <w:i/>
              </w:rPr>
            </w:pPr>
          </w:p>
          <w:p w:rsidR="000A18DA" w:rsidRPr="000A18DA" w:rsidRDefault="000A18DA" w:rsidP="000A18DA">
            <w:pPr>
              <w:rPr>
                <w:sz w:val="18"/>
                <w:szCs w:val="18"/>
              </w:rPr>
            </w:pPr>
            <w:r w:rsidRPr="000A18DA">
              <w:rPr>
                <w:sz w:val="18"/>
                <w:szCs w:val="18"/>
              </w:rPr>
              <w:t>CCE-A-1</w:t>
            </w:r>
          </w:p>
          <w:p w:rsidR="00A42483" w:rsidRPr="0020728C" w:rsidRDefault="00A42483" w:rsidP="008C19DB"/>
        </w:tc>
        <w:tc>
          <w:tcPr>
            <w:tcW w:w="1530" w:type="dxa"/>
            <w:shd w:val="clear" w:color="auto" w:fill="FFFF99"/>
          </w:tcPr>
          <w:p w:rsidR="00DA0170" w:rsidRPr="00861CC8" w:rsidRDefault="00DA0170" w:rsidP="00DA0170">
            <w:pPr>
              <w:rPr>
                <w:sz w:val="18"/>
                <w:szCs w:val="18"/>
              </w:rPr>
            </w:pPr>
          </w:p>
        </w:tc>
      </w:tr>
    </w:tbl>
    <w:p w:rsidR="002C1FB8" w:rsidRDefault="002C1FB8"/>
    <w:p w:rsidR="002C1FB8" w:rsidRDefault="002C1FB8"/>
    <w:p w:rsidR="002C1FB8" w:rsidRDefault="002C1FB8"/>
    <w:p w:rsidR="002C1FB8" w:rsidRDefault="002C1FB8"/>
    <w:p w:rsidR="00BE650A" w:rsidRDefault="00BE650A" w:rsidP="00BE650A">
      <w:pPr>
        <w:widowControl/>
        <w:spacing w:line="240" w:lineRule="auto"/>
      </w:pPr>
      <w:r>
        <w:br w:type="page"/>
      </w:r>
    </w:p>
    <w:p w:rsidR="00BE650A" w:rsidRDefault="00BE650A" w:rsidP="00BE650A"/>
    <w:p w:rsidR="00BE650A" w:rsidRPr="002C1FB8" w:rsidRDefault="00BE650A" w:rsidP="00BE650A">
      <w:pPr>
        <w:pStyle w:val="Heading3"/>
        <w:rPr>
          <w:rFonts w:ascii="Times New Roman" w:hAnsi="Times New Roman"/>
          <w:b/>
        </w:rPr>
      </w:pPr>
      <w:bookmarkStart w:id="18" w:name="_Toc425373723"/>
      <w:r>
        <w:rPr>
          <w:rFonts w:ascii="Times New Roman" w:hAnsi="Times New Roman"/>
          <w:b/>
          <w:sz w:val="18"/>
          <w:szCs w:val="18"/>
        </w:rPr>
        <w:t>CCE</w:t>
      </w:r>
      <w:r w:rsidRPr="002C1FB8">
        <w:rPr>
          <w:rFonts w:ascii="Times New Roman" w:hAnsi="Times New Roman"/>
          <w:b/>
          <w:sz w:val="18"/>
          <w:szCs w:val="18"/>
        </w:rPr>
        <w:t>-A-</w:t>
      </w:r>
      <w:r>
        <w:rPr>
          <w:rFonts w:ascii="Times New Roman" w:hAnsi="Times New Roman"/>
          <w:b/>
          <w:sz w:val="18"/>
          <w:szCs w:val="18"/>
        </w:rPr>
        <w:t xml:space="preserve">4 </w:t>
      </w:r>
      <w:r w:rsidRPr="00321597">
        <w:rPr>
          <w:rFonts w:ascii="Times New Roman" w:hAnsi="Times New Roman"/>
          <w:b/>
          <w:i w:val="0"/>
        </w:rPr>
        <w:t xml:space="preserve">Browse the list of Courses in a </w:t>
      </w:r>
      <w:r w:rsidR="00F20983">
        <w:rPr>
          <w:rFonts w:ascii="Times New Roman" w:hAnsi="Times New Roman"/>
          <w:b/>
          <w:i w:val="0"/>
        </w:rPr>
        <w:t>Non-Paid</w:t>
      </w:r>
      <w:r w:rsidR="0023196C">
        <w:rPr>
          <w:rFonts w:ascii="Times New Roman" w:hAnsi="Times New Roman"/>
          <w:b/>
          <w:i w:val="0"/>
        </w:rPr>
        <w:t xml:space="preserve"> </w:t>
      </w:r>
      <w:r w:rsidRPr="00321597">
        <w:rPr>
          <w:rFonts w:ascii="Times New Roman" w:hAnsi="Times New Roman"/>
          <w:b/>
          <w:i w:val="0"/>
        </w:rPr>
        <w:t>Library</w:t>
      </w:r>
      <w:bookmarkEnd w:id="18"/>
      <w:r>
        <w:rPr>
          <w:rFonts w:ascii="Times New Roman" w:hAnsi="Times New Roman"/>
          <w:b/>
          <w:sz w:val="18"/>
          <w:szCs w:val="18"/>
        </w:rPr>
        <w:t xml:space="preserve"> </w:t>
      </w:r>
    </w:p>
    <w:p w:rsidR="00BE650A" w:rsidRDefault="00BE650A" w:rsidP="00BE650A"/>
    <w:tbl>
      <w:tblPr>
        <w:tblStyle w:val="TableGrid"/>
        <w:tblW w:w="13451" w:type="dxa"/>
        <w:tblLayout w:type="fixed"/>
        <w:tblLook w:val="04A0" w:firstRow="1" w:lastRow="0" w:firstColumn="1" w:lastColumn="0" w:noHBand="0" w:noVBand="1"/>
      </w:tblPr>
      <w:tblGrid>
        <w:gridCol w:w="1160"/>
        <w:gridCol w:w="1378"/>
        <w:gridCol w:w="2038"/>
        <w:gridCol w:w="2912"/>
        <w:gridCol w:w="2790"/>
        <w:gridCol w:w="1643"/>
        <w:gridCol w:w="1530"/>
      </w:tblGrid>
      <w:tr w:rsidR="00BE650A" w:rsidTr="00E14D70">
        <w:tc>
          <w:tcPr>
            <w:tcW w:w="1160" w:type="dxa"/>
          </w:tcPr>
          <w:p w:rsidR="00BE650A" w:rsidRPr="00633733" w:rsidRDefault="00BE650A" w:rsidP="00E14D70">
            <w:pPr>
              <w:rPr>
                <w:sz w:val="18"/>
                <w:szCs w:val="18"/>
              </w:rPr>
            </w:pPr>
            <w:r w:rsidRPr="00633733">
              <w:rPr>
                <w:sz w:val="18"/>
                <w:szCs w:val="18"/>
              </w:rPr>
              <w:t>Test ID</w:t>
            </w:r>
          </w:p>
        </w:tc>
        <w:tc>
          <w:tcPr>
            <w:tcW w:w="1378" w:type="dxa"/>
          </w:tcPr>
          <w:p w:rsidR="00BE650A" w:rsidRDefault="00BE650A" w:rsidP="00E14D70">
            <w:r>
              <w:t>Subsystem/ function</w:t>
            </w:r>
          </w:p>
        </w:tc>
        <w:tc>
          <w:tcPr>
            <w:tcW w:w="2038" w:type="dxa"/>
          </w:tcPr>
          <w:p w:rsidR="00BE650A" w:rsidRDefault="00BE650A" w:rsidP="00E14D70">
            <w:r>
              <w:t>Function to be tested</w:t>
            </w:r>
          </w:p>
        </w:tc>
        <w:tc>
          <w:tcPr>
            <w:tcW w:w="2912" w:type="dxa"/>
          </w:tcPr>
          <w:p w:rsidR="00BE650A" w:rsidRPr="00674D17" w:rsidRDefault="00F31EEA" w:rsidP="00E14D70">
            <w:r>
              <w:t>Test Steps</w:t>
            </w:r>
          </w:p>
        </w:tc>
        <w:tc>
          <w:tcPr>
            <w:tcW w:w="2790" w:type="dxa"/>
          </w:tcPr>
          <w:p w:rsidR="00BE650A" w:rsidRPr="00084A2C" w:rsidRDefault="00BE650A" w:rsidP="00E14D70">
            <w:r w:rsidRPr="00084A2C">
              <w:t>Negative Conditions to Test</w:t>
            </w:r>
          </w:p>
        </w:tc>
        <w:tc>
          <w:tcPr>
            <w:tcW w:w="1643" w:type="dxa"/>
          </w:tcPr>
          <w:p w:rsidR="00BE650A" w:rsidRDefault="00BE650A" w:rsidP="00E14D70">
            <w:r>
              <w:t>Reference user stories</w:t>
            </w:r>
          </w:p>
          <w:p w:rsidR="00BE650A" w:rsidRDefault="00BE650A" w:rsidP="00E14D70">
            <w:r>
              <w:t>Requirement</w:t>
            </w:r>
          </w:p>
        </w:tc>
        <w:tc>
          <w:tcPr>
            <w:tcW w:w="1530" w:type="dxa"/>
          </w:tcPr>
          <w:p w:rsidR="00BE650A" w:rsidRPr="00861CC8" w:rsidRDefault="00BE650A" w:rsidP="00E14D70">
            <w:pPr>
              <w:rPr>
                <w:sz w:val="18"/>
                <w:szCs w:val="18"/>
              </w:rPr>
            </w:pPr>
            <w:r w:rsidRPr="00861CC8">
              <w:rPr>
                <w:sz w:val="18"/>
                <w:szCs w:val="18"/>
              </w:rPr>
              <w:t>Additional notes</w:t>
            </w:r>
          </w:p>
        </w:tc>
      </w:tr>
      <w:tr w:rsidR="00BE650A" w:rsidTr="00E14D70">
        <w:tc>
          <w:tcPr>
            <w:tcW w:w="1160" w:type="dxa"/>
            <w:shd w:val="clear" w:color="auto" w:fill="FFFF99"/>
          </w:tcPr>
          <w:p w:rsidR="00BE650A" w:rsidRPr="00633733" w:rsidRDefault="00BE650A" w:rsidP="00E14D70">
            <w:pPr>
              <w:rPr>
                <w:sz w:val="18"/>
                <w:szCs w:val="18"/>
              </w:rPr>
            </w:pPr>
            <w:r>
              <w:rPr>
                <w:sz w:val="18"/>
                <w:szCs w:val="18"/>
              </w:rPr>
              <w:t>CCE</w:t>
            </w:r>
            <w:r w:rsidRPr="00633733">
              <w:rPr>
                <w:sz w:val="18"/>
                <w:szCs w:val="18"/>
              </w:rPr>
              <w:t>-A</w:t>
            </w:r>
            <w:r>
              <w:rPr>
                <w:sz w:val="18"/>
                <w:szCs w:val="18"/>
              </w:rPr>
              <w:t>-</w:t>
            </w:r>
            <w:r w:rsidR="0023196C">
              <w:rPr>
                <w:sz w:val="18"/>
                <w:szCs w:val="18"/>
              </w:rPr>
              <w:t>4</w:t>
            </w:r>
          </w:p>
        </w:tc>
        <w:tc>
          <w:tcPr>
            <w:tcW w:w="1378" w:type="dxa"/>
            <w:shd w:val="clear" w:color="auto" w:fill="FFFF99"/>
          </w:tcPr>
          <w:p w:rsidR="00BE650A" w:rsidRPr="00D242DD" w:rsidRDefault="00BE650A" w:rsidP="00D84A5F">
            <w:r>
              <w:t xml:space="preserve">The user can select a </w:t>
            </w:r>
            <w:r w:rsidR="00D84A5F">
              <w:t>Non-Paid library</w:t>
            </w:r>
            <w:r>
              <w:t>, navigate to the desired cata</w:t>
            </w:r>
            <w:r w:rsidR="008749DC">
              <w:t xml:space="preserve">log and then on to the course. </w:t>
            </w:r>
          </w:p>
        </w:tc>
        <w:tc>
          <w:tcPr>
            <w:tcW w:w="2038" w:type="dxa"/>
            <w:shd w:val="clear" w:color="auto" w:fill="FFFF99"/>
          </w:tcPr>
          <w:p w:rsidR="006C3D63" w:rsidRDefault="006C3D63" w:rsidP="006C3D63">
            <w:r>
              <w:t>1. Click on Subscriptions Menu and check if the subscribed library is listed out.</w:t>
            </w:r>
          </w:p>
          <w:p w:rsidR="006C3D63" w:rsidRDefault="006C3D63" w:rsidP="006C3D63"/>
          <w:p w:rsidR="006C3D63" w:rsidRDefault="006C3D63" w:rsidP="006C3D63">
            <w:r>
              <w:t>2. A user can browse the list of courses by clicking the Course Catalog.</w:t>
            </w:r>
          </w:p>
          <w:p w:rsidR="006C3D63" w:rsidRDefault="006C3D63" w:rsidP="006C3D63"/>
          <w:p w:rsidR="006C3D63" w:rsidRDefault="006C3D63" w:rsidP="006C3D63"/>
          <w:p w:rsidR="006C3D63" w:rsidRDefault="006C3D63" w:rsidP="006C3D63"/>
          <w:p w:rsidR="006C3D63" w:rsidRDefault="006C3D63" w:rsidP="006C3D63">
            <w:r>
              <w:t>3. Measure the total time taken for the test in step 1 to 2.</w:t>
            </w:r>
          </w:p>
          <w:p w:rsidR="00BE650A" w:rsidRDefault="00BE650A" w:rsidP="00E14D70"/>
          <w:p w:rsidR="00BE650A" w:rsidRDefault="00BE650A" w:rsidP="00E14D70"/>
          <w:p w:rsidR="00BE650A" w:rsidRDefault="00BE650A" w:rsidP="00E14D70"/>
          <w:p w:rsidR="00BE650A" w:rsidRDefault="00BE650A" w:rsidP="00E14D70"/>
          <w:p w:rsidR="00BE650A" w:rsidRDefault="00BE650A" w:rsidP="00E14D70"/>
          <w:p w:rsidR="00BE650A" w:rsidRPr="00861CC8" w:rsidRDefault="00BE650A" w:rsidP="00E14D70"/>
        </w:tc>
        <w:tc>
          <w:tcPr>
            <w:tcW w:w="2912" w:type="dxa"/>
            <w:shd w:val="clear" w:color="auto" w:fill="FFFF99"/>
          </w:tcPr>
          <w:p w:rsidR="006C3D63" w:rsidRDefault="006C3D63" w:rsidP="006C3D63">
            <w:r>
              <w:t>1A. Verify that the user is properly logged into the system.</w:t>
            </w:r>
          </w:p>
          <w:p w:rsidR="006C3D63" w:rsidRDefault="006C3D63" w:rsidP="006C3D63"/>
          <w:p w:rsidR="006C3D63" w:rsidRDefault="006C3D63" w:rsidP="006C3D63">
            <w:r>
              <w:t>1B.Subscriptions Menu Should be displayed if there are libraries available for subscription.</w:t>
            </w:r>
          </w:p>
          <w:p w:rsidR="006C3D63" w:rsidRDefault="006C3D63" w:rsidP="006C3D63"/>
          <w:p w:rsidR="006C3D63" w:rsidRDefault="006C3D63" w:rsidP="006C3D63">
            <w:r>
              <w:t xml:space="preserve">1C. </w:t>
            </w:r>
            <w:r w:rsidRPr="008268A7">
              <w:t>The available</w:t>
            </w:r>
            <w:r>
              <w:t xml:space="preserve"> </w:t>
            </w:r>
            <w:r w:rsidRPr="008268A7">
              <w:t xml:space="preserve">subscriptions should be displayed </w:t>
            </w:r>
            <w:r w:rsidR="00F67E0E">
              <w:t>under “My Non-</w:t>
            </w:r>
            <w:r>
              <w:t>Paid</w:t>
            </w:r>
            <w:r w:rsidRPr="008268A7">
              <w:t xml:space="preserve"> </w:t>
            </w:r>
            <w:r>
              <w:t xml:space="preserve">Subscriptions” </w:t>
            </w:r>
            <w:r w:rsidRPr="008268A7">
              <w:t>on click of Subscriptions</w:t>
            </w:r>
            <w:r>
              <w:t>.</w:t>
            </w:r>
          </w:p>
          <w:p w:rsidR="006C3D63" w:rsidRDefault="006C3D63" w:rsidP="006C3D63"/>
          <w:p w:rsidR="006C3D63" w:rsidRDefault="006C3D63" w:rsidP="006C3D63">
            <w:r>
              <w:t>1D. The libraries should be grouped and o</w:t>
            </w:r>
            <w:r w:rsidR="00F67E0E">
              <w:t>rdered by cost under “My Non-</w:t>
            </w:r>
            <w:r>
              <w:t>Paid</w:t>
            </w:r>
            <w:r w:rsidRPr="008268A7">
              <w:t xml:space="preserve"> </w:t>
            </w:r>
            <w:r>
              <w:t>Subscriptions”.</w:t>
            </w:r>
          </w:p>
          <w:p w:rsidR="006C3D63" w:rsidRDefault="006C3D63" w:rsidP="006C3D63"/>
          <w:p w:rsidR="006C3D63" w:rsidRDefault="006C3D63" w:rsidP="006C3D63">
            <w:r>
              <w:t>1E.</w:t>
            </w:r>
            <w:r>
              <w:rPr>
                <w:rFonts w:ascii="Arial"/>
              </w:rPr>
              <w:t xml:space="preserve"> </w:t>
            </w:r>
            <w:r w:rsidRPr="00B233CE">
              <w:t>Verify that</w:t>
            </w:r>
            <w:r>
              <w:t xml:space="preserve"> if </w:t>
            </w:r>
            <w:r w:rsidRPr="008426EB">
              <w:t>a</w:t>
            </w:r>
            <w:r>
              <w:t xml:space="preserve"> non-paid</w:t>
            </w:r>
            <w:r w:rsidRPr="008426EB">
              <w:rPr>
                <w:spacing w:val="-3"/>
              </w:rPr>
              <w:t xml:space="preserve"> </w:t>
            </w:r>
            <w:r w:rsidRPr="008426EB">
              <w:rPr>
                <w:spacing w:val="-4"/>
              </w:rPr>
              <w:t xml:space="preserve">library </w:t>
            </w:r>
            <w:r w:rsidRPr="008426EB">
              <w:t xml:space="preserve">is clicked in the </w:t>
            </w:r>
            <w:r>
              <w:t xml:space="preserve">“My </w:t>
            </w:r>
            <w:r w:rsidR="00F67E0E">
              <w:t>Non-</w:t>
            </w:r>
            <w:r>
              <w:t>Paid</w:t>
            </w:r>
            <w:r w:rsidRPr="008268A7">
              <w:t xml:space="preserve"> </w:t>
            </w:r>
            <w:r>
              <w:t>Subscriptions”</w:t>
            </w:r>
            <w:r w:rsidRPr="008426EB">
              <w:rPr>
                <w:spacing w:val="33"/>
              </w:rPr>
              <w:t xml:space="preserve"> </w:t>
            </w:r>
            <w:r w:rsidRPr="008426EB">
              <w:t>section</w:t>
            </w:r>
            <w:r>
              <w:t>, a BUY NOW button is displayed in the Details section.</w:t>
            </w:r>
          </w:p>
          <w:p w:rsidR="006C3D63" w:rsidRDefault="006C3D63" w:rsidP="006C3D63"/>
          <w:p w:rsidR="00ED37A1" w:rsidRDefault="00ED37A1" w:rsidP="006C3D63"/>
          <w:p w:rsidR="00ED37A1" w:rsidRDefault="00ED37A1" w:rsidP="006C3D63"/>
          <w:p w:rsidR="00ED37A1" w:rsidRDefault="00ED37A1" w:rsidP="006C3D63"/>
          <w:p w:rsidR="006C3D63" w:rsidRDefault="006C3D63" w:rsidP="006C3D63">
            <w:r>
              <w:lastRenderedPageBreak/>
              <w:t>2A. Verify that if a user clicks on a library, the list of course catalogs are displayed under the “Details” section.</w:t>
            </w:r>
          </w:p>
          <w:p w:rsidR="006C3D63" w:rsidRDefault="006C3D63" w:rsidP="006C3D63"/>
          <w:p w:rsidR="006C3D63" w:rsidRDefault="006C3D63" w:rsidP="006C3D63">
            <w:r>
              <w:t>2B. Verify that, if a user clicks on a Course catalog, the list of courses are displayed</w:t>
            </w:r>
            <w:r w:rsidR="00ED37A1">
              <w:t xml:space="preserve"> and check the “Enroll now” button is not displayed on click of all courses. </w:t>
            </w:r>
          </w:p>
          <w:p w:rsidR="00ED37A1" w:rsidRDefault="00ED37A1" w:rsidP="006C3D63"/>
          <w:p w:rsidR="006C3D63" w:rsidRDefault="006C3D63" w:rsidP="006C3D63">
            <w:r>
              <w:t>2C.The user can search for a particular course by entering the keyword in the “SEARCH” option available in the Details section.</w:t>
            </w:r>
          </w:p>
          <w:p w:rsidR="006C3D63" w:rsidRDefault="006C3D63" w:rsidP="006C3D63"/>
          <w:p w:rsidR="006C3D63" w:rsidRDefault="006C3D63" w:rsidP="006C3D63">
            <w:r>
              <w:t xml:space="preserve">3A. </w:t>
            </w:r>
            <w:r w:rsidRPr="00674D17">
              <w:t xml:space="preserve">Verify that the </w:t>
            </w:r>
            <w:r>
              <w:t>total time for the display of the catalogs and courses are within acceptable performance limits.</w:t>
            </w:r>
          </w:p>
          <w:p w:rsidR="00BE650A" w:rsidRPr="00674D17" w:rsidRDefault="00BE650A" w:rsidP="00E14D70"/>
        </w:tc>
        <w:tc>
          <w:tcPr>
            <w:tcW w:w="2790" w:type="dxa"/>
            <w:shd w:val="clear" w:color="auto" w:fill="FFFF99"/>
          </w:tcPr>
          <w:p w:rsidR="00BE650A" w:rsidRDefault="00BE650A" w:rsidP="00E14D70">
            <w:r>
              <w:lastRenderedPageBreak/>
              <w:t xml:space="preserve">. </w:t>
            </w:r>
          </w:p>
          <w:p w:rsidR="00BE650A" w:rsidRPr="007260A7" w:rsidRDefault="00BE650A" w:rsidP="00E14D70">
            <w:pPr>
              <w:rPr>
                <w:color w:val="00B0F0"/>
              </w:rPr>
            </w:pPr>
          </w:p>
        </w:tc>
        <w:tc>
          <w:tcPr>
            <w:tcW w:w="1643" w:type="dxa"/>
            <w:shd w:val="clear" w:color="auto" w:fill="FFFF99"/>
          </w:tcPr>
          <w:p w:rsidR="000A18DA" w:rsidRPr="000A18DA" w:rsidRDefault="000A18DA" w:rsidP="000A18DA">
            <w:pPr>
              <w:rPr>
                <w:sz w:val="18"/>
                <w:szCs w:val="18"/>
              </w:rPr>
            </w:pPr>
            <w:r w:rsidRPr="000A18DA">
              <w:rPr>
                <w:sz w:val="18"/>
                <w:szCs w:val="18"/>
              </w:rPr>
              <w:t>CCE-A-1</w:t>
            </w:r>
          </w:p>
          <w:p w:rsidR="00BE650A" w:rsidRDefault="00BE650A" w:rsidP="00E14D70">
            <w:pPr>
              <w:rPr>
                <w:i/>
              </w:rPr>
            </w:pPr>
          </w:p>
          <w:p w:rsidR="00BE650A" w:rsidRPr="0020728C" w:rsidRDefault="00BE650A" w:rsidP="00E14D70"/>
        </w:tc>
        <w:tc>
          <w:tcPr>
            <w:tcW w:w="1530" w:type="dxa"/>
            <w:shd w:val="clear" w:color="auto" w:fill="FFFF99"/>
          </w:tcPr>
          <w:p w:rsidR="00BE650A" w:rsidRPr="00861CC8" w:rsidRDefault="00BE650A" w:rsidP="00E14D70">
            <w:pPr>
              <w:rPr>
                <w:sz w:val="18"/>
                <w:szCs w:val="18"/>
              </w:rPr>
            </w:pPr>
          </w:p>
        </w:tc>
      </w:tr>
    </w:tbl>
    <w:p w:rsidR="00BE650A" w:rsidRDefault="00BE650A" w:rsidP="00BE650A"/>
    <w:p w:rsidR="00BE650A" w:rsidRDefault="00BE650A" w:rsidP="00BE650A"/>
    <w:p w:rsidR="00BE650A" w:rsidRDefault="00BE650A" w:rsidP="00BE650A"/>
    <w:p w:rsidR="00BE650A" w:rsidRDefault="00BE650A" w:rsidP="00BE650A"/>
    <w:p w:rsidR="00BE650A" w:rsidRDefault="00BE650A" w:rsidP="00BE650A"/>
    <w:p w:rsidR="002C1FB8" w:rsidRDefault="002C1FB8"/>
    <w:p w:rsidR="0023196C" w:rsidRDefault="0023196C">
      <w:pPr>
        <w:widowControl/>
        <w:spacing w:line="240" w:lineRule="auto"/>
      </w:pPr>
      <w:r>
        <w:br w:type="page"/>
      </w:r>
    </w:p>
    <w:p w:rsidR="00BE650A" w:rsidRDefault="00BE650A" w:rsidP="00BE650A"/>
    <w:p w:rsidR="00BE650A" w:rsidRPr="002C1FB8" w:rsidRDefault="00BE650A" w:rsidP="00BE650A">
      <w:pPr>
        <w:pStyle w:val="Heading3"/>
        <w:rPr>
          <w:rFonts w:ascii="Times New Roman" w:hAnsi="Times New Roman"/>
          <w:b/>
        </w:rPr>
      </w:pPr>
      <w:bookmarkStart w:id="19" w:name="_Toc425373724"/>
      <w:r>
        <w:rPr>
          <w:rFonts w:ascii="Times New Roman" w:hAnsi="Times New Roman"/>
          <w:b/>
          <w:sz w:val="18"/>
          <w:szCs w:val="18"/>
        </w:rPr>
        <w:t>CCE</w:t>
      </w:r>
      <w:r w:rsidR="00111227">
        <w:rPr>
          <w:rFonts w:ascii="Times New Roman" w:hAnsi="Times New Roman"/>
          <w:b/>
          <w:sz w:val="18"/>
          <w:szCs w:val="18"/>
        </w:rPr>
        <w:t>-A-5</w:t>
      </w:r>
      <w:r>
        <w:rPr>
          <w:rFonts w:ascii="Times New Roman" w:hAnsi="Times New Roman"/>
          <w:b/>
          <w:sz w:val="18"/>
          <w:szCs w:val="18"/>
        </w:rPr>
        <w:t xml:space="preserve"> </w:t>
      </w:r>
      <w:r w:rsidR="00215E4D">
        <w:rPr>
          <w:rFonts w:ascii="Times New Roman" w:hAnsi="Times New Roman"/>
          <w:b/>
          <w:i w:val="0"/>
        </w:rPr>
        <w:t xml:space="preserve">Enroll in a Course from a list of Courses in a </w:t>
      </w:r>
      <w:r w:rsidR="00181104">
        <w:rPr>
          <w:rFonts w:ascii="Times New Roman" w:hAnsi="Times New Roman"/>
          <w:b/>
          <w:i w:val="0"/>
        </w:rPr>
        <w:t xml:space="preserve">Paid </w:t>
      </w:r>
      <w:r w:rsidR="00215E4D">
        <w:rPr>
          <w:rFonts w:ascii="Times New Roman" w:hAnsi="Times New Roman"/>
          <w:b/>
          <w:i w:val="0"/>
        </w:rPr>
        <w:t>Subscription.</w:t>
      </w:r>
      <w:bookmarkEnd w:id="19"/>
      <w:r>
        <w:rPr>
          <w:rFonts w:ascii="Times New Roman" w:hAnsi="Times New Roman"/>
          <w:b/>
          <w:sz w:val="18"/>
          <w:szCs w:val="18"/>
        </w:rPr>
        <w:t xml:space="preserve"> </w:t>
      </w:r>
    </w:p>
    <w:p w:rsidR="00BE650A" w:rsidRDefault="00BE650A" w:rsidP="00BE650A"/>
    <w:tbl>
      <w:tblPr>
        <w:tblStyle w:val="TableGrid"/>
        <w:tblW w:w="13451" w:type="dxa"/>
        <w:tblLayout w:type="fixed"/>
        <w:tblLook w:val="04A0" w:firstRow="1" w:lastRow="0" w:firstColumn="1" w:lastColumn="0" w:noHBand="0" w:noVBand="1"/>
      </w:tblPr>
      <w:tblGrid>
        <w:gridCol w:w="1160"/>
        <w:gridCol w:w="1378"/>
        <w:gridCol w:w="2038"/>
        <w:gridCol w:w="2912"/>
        <w:gridCol w:w="2790"/>
        <w:gridCol w:w="1643"/>
        <w:gridCol w:w="1530"/>
      </w:tblGrid>
      <w:tr w:rsidR="00BE650A" w:rsidTr="00E14D70">
        <w:tc>
          <w:tcPr>
            <w:tcW w:w="1160" w:type="dxa"/>
          </w:tcPr>
          <w:p w:rsidR="00BE650A" w:rsidRPr="00633733" w:rsidRDefault="00BE650A" w:rsidP="00E14D70">
            <w:pPr>
              <w:rPr>
                <w:sz w:val="18"/>
                <w:szCs w:val="18"/>
              </w:rPr>
            </w:pPr>
            <w:r w:rsidRPr="00633733">
              <w:rPr>
                <w:sz w:val="18"/>
                <w:szCs w:val="18"/>
              </w:rPr>
              <w:t>Test ID</w:t>
            </w:r>
          </w:p>
        </w:tc>
        <w:tc>
          <w:tcPr>
            <w:tcW w:w="1378" w:type="dxa"/>
          </w:tcPr>
          <w:p w:rsidR="00BE650A" w:rsidRDefault="00BE650A" w:rsidP="00E14D70">
            <w:r>
              <w:t>Subsystem/ function</w:t>
            </w:r>
          </w:p>
        </w:tc>
        <w:tc>
          <w:tcPr>
            <w:tcW w:w="2038" w:type="dxa"/>
          </w:tcPr>
          <w:p w:rsidR="00BE650A" w:rsidRDefault="00BE650A" w:rsidP="00E14D70">
            <w:r>
              <w:t>Function to be tested</w:t>
            </w:r>
          </w:p>
        </w:tc>
        <w:tc>
          <w:tcPr>
            <w:tcW w:w="2912" w:type="dxa"/>
          </w:tcPr>
          <w:p w:rsidR="00BE650A" w:rsidRPr="00674D17" w:rsidRDefault="0045743C" w:rsidP="00E14D70">
            <w:r>
              <w:t xml:space="preserve"> Test Steps</w:t>
            </w:r>
          </w:p>
        </w:tc>
        <w:tc>
          <w:tcPr>
            <w:tcW w:w="2790" w:type="dxa"/>
          </w:tcPr>
          <w:p w:rsidR="00BE650A" w:rsidRPr="00084A2C" w:rsidRDefault="00BE650A" w:rsidP="00E14D70">
            <w:r w:rsidRPr="00084A2C">
              <w:t>Negative Conditions to Test</w:t>
            </w:r>
          </w:p>
        </w:tc>
        <w:tc>
          <w:tcPr>
            <w:tcW w:w="1643" w:type="dxa"/>
          </w:tcPr>
          <w:p w:rsidR="00BE650A" w:rsidRDefault="00BE650A" w:rsidP="00E14D70">
            <w:r>
              <w:t>Reference user stories</w:t>
            </w:r>
          </w:p>
          <w:p w:rsidR="00BE650A" w:rsidRDefault="00BE650A" w:rsidP="00E14D70">
            <w:r>
              <w:t>Requirement</w:t>
            </w:r>
          </w:p>
        </w:tc>
        <w:tc>
          <w:tcPr>
            <w:tcW w:w="1530" w:type="dxa"/>
          </w:tcPr>
          <w:p w:rsidR="00BE650A" w:rsidRPr="00861CC8" w:rsidRDefault="00BE650A" w:rsidP="00E14D70">
            <w:pPr>
              <w:rPr>
                <w:sz w:val="18"/>
                <w:szCs w:val="18"/>
              </w:rPr>
            </w:pPr>
            <w:r w:rsidRPr="00861CC8">
              <w:rPr>
                <w:sz w:val="18"/>
                <w:szCs w:val="18"/>
              </w:rPr>
              <w:t>Additional notes</w:t>
            </w:r>
          </w:p>
        </w:tc>
      </w:tr>
      <w:tr w:rsidR="00F64434" w:rsidTr="00E14D70">
        <w:tc>
          <w:tcPr>
            <w:tcW w:w="1160" w:type="dxa"/>
            <w:shd w:val="clear" w:color="auto" w:fill="FFFF99"/>
          </w:tcPr>
          <w:p w:rsidR="00F64434" w:rsidRPr="00633733" w:rsidRDefault="00F64434" w:rsidP="00F64434">
            <w:pPr>
              <w:rPr>
                <w:sz w:val="18"/>
                <w:szCs w:val="18"/>
              </w:rPr>
            </w:pPr>
            <w:r>
              <w:rPr>
                <w:sz w:val="18"/>
                <w:szCs w:val="18"/>
              </w:rPr>
              <w:t>CCE</w:t>
            </w:r>
            <w:r w:rsidRPr="00633733">
              <w:rPr>
                <w:sz w:val="18"/>
                <w:szCs w:val="18"/>
              </w:rPr>
              <w:t>-A</w:t>
            </w:r>
            <w:r>
              <w:rPr>
                <w:sz w:val="18"/>
                <w:szCs w:val="18"/>
              </w:rPr>
              <w:t>-5</w:t>
            </w:r>
          </w:p>
        </w:tc>
        <w:tc>
          <w:tcPr>
            <w:tcW w:w="1378" w:type="dxa"/>
            <w:shd w:val="clear" w:color="auto" w:fill="FFFF99"/>
          </w:tcPr>
          <w:p w:rsidR="00F64434" w:rsidRPr="00D242DD" w:rsidRDefault="00F64434" w:rsidP="00F64434">
            <w:r>
              <w:t>The user can select a subscription, navigate to the desired catalog and then on to the course. The user can enroll in the course at no additional cost (The user has already purchased the subscription).</w:t>
            </w:r>
          </w:p>
        </w:tc>
        <w:tc>
          <w:tcPr>
            <w:tcW w:w="2038" w:type="dxa"/>
            <w:shd w:val="clear" w:color="auto" w:fill="FFFF99"/>
          </w:tcPr>
          <w:p w:rsidR="00F64434" w:rsidRDefault="00F64434" w:rsidP="00F64434">
            <w:r>
              <w:t>1. Click on Subscriptions Menu and check if the subscribed library is listed out.</w:t>
            </w:r>
          </w:p>
          <w:p w:rsidR="00F64434" w:rsidRDefault="00F64434" w:rsidP="00F64434"/>
          <w:p w:rsidR="00F64434" w:rsidRDefault="00F64434" w:rsidP="00F64434">
            <w:r>
              <w:t>2. A user can browse the list of courses by clicking the Course Catalog.</w:t>
            </w:r>
          </w:p>
          <w:p w:rsidR="00F64434" w:rsidRDefault="00F64434" w:rsidP="00F64434"/>
          <w:p w:rsidR="00F64434" w:rsidRDefault="00F64434" w:rsidP="00F64434">
            <w:r>
              <w:t>3. A user can enroll in a course using the “Enroll now” button available with all courses in a Course Catalog.</w:t>
            </w:r>
          </w:p>
          <w:p w:rsidR="00F64434" w:rsidRDefault="00F64434" w:rsidP="00F64434"/>
          <w:p w:rsidR="00F64434" w:rsidRDefault="00F64434" w:rsidP="00F64434"/>
          <w:p w:rsidR="00F64434" w:rsidRDefault="00AA46D7" w:rsidP="00F64434">
            <w:r>
              <w:t>4</w:t>
            </w:r>
            <w:r w:rsidR="00F64434">
              <w:t xml:space="preserve">. Measure the total time taken for the test in step 1 to </w:t>
            </w:r>
            <w:r>
              <w:t>3</w:t>
            </w:r>
            <w:r w:rsidR="00F64434">
              <w:t>.</w:t>
            </w:r>
          </w:p>
          <w:p w:rsidR="00F64434" w:rsidRDefault="00F64434" w:rsidP="00F64434"/>
          <w:p w:rsidR="00F64434" w:rsidRDefault="00F64434" w:rsidP="00F64434"/>
          <w:p w:rsidR="00F64434" w:rsidRDefault="00F64434" w:rsidP="00F64434"/>
          <w:p w:rsidR="00F64434" w:rsidRDefault="00F64434" w:rsidP="00F64434"/>
          <w:p w:rsidR="00F64434" w:rsidRDefault="00F64434" w:rsidP="00F64434"/>
          <w:p w:rsidR="00F64434" w:rsidRDefault="00F64434" w:rsidP="00F64434"/>
          <w:p w:rsidR="00F64434" w:rsidRPr="00861CC8" w:rsidRDefault="00F64434" w:rsidP="00F64434"/>
        </w:tc>
        <w:tc>
          <w:tcPr>
            <w:tcW w:w="2912" w:type="dxa"/>
            <w:shd w:val="clear" w:color="auto" w:fill="FFFF99"/>
          </w:tcPr>
          <w:p w:rsidR="00AA46D7" w:rsidRDefault="00AA46D7" w:rsidP="00AA46D7">
            <w:r>
              <w:lastRenderedPageBreak/>
              <w:t>1A. Verify that the user is properly logged into the system.</w:t>
            </w:r>
          </w:p>
          <w:p w:rsidR="00AA46D7" w:rsidRDefault="00AA46D7" w:rsidP="00AA46D7"/>
          <w:p w:rsidR="00AA46D7" w:rsidRDefault="00AA46D7" w:rsidP="00AA46D7">
            <w:r>
              <w:t>1B.Subscriptions Menu Should be displayed if there are libraries available for subscription.</w:t>
            </w:r>
          </w:p>
          <w:p w:rsidR="00AA46D7" w:rsidRDefault="00AA46D7" w:rsidP="00AA46D7"/>
          <w:p w:rsidR="00AA46D7" w:rsidRDefault="00AA46D7" w:rsidP="00AA46D7">
            <w:r>
              <w:t xml:space="preserve">1C. </w:t>
            </w:r>
            <w:r w:rsidRPr="008268A7">
              <w:t>The available</w:t>
            </w:r>
            <w:r>
              <w:t xml:space="preserve"> </w:t>
            </w:r>
            <w:r w:rsidRPr="008268A7">
              <w:t xml:space="preserve">subscriptions should be displayed </w:t>
            </w:r>
            <w:r>
              <w:t>under “My Paid</w:t>
            </w:r>
            <w:r w:rsidRPr="008268A7">
              <w:t xml:space="preserve"> </w:t>
            </w:r>
            <w:r>
              <w:t xml:space="preserve">Subscriptions” </w:t>
            </w:r>
            <w:r w:rsidRPr="008268A7">
              <w:t>on click of Subscriptions</w:t>
            </w:r>
            <w:r>
              <w:t>.</w:t>
            </w:r>
          </w:p>
          <w:p w:rsidR="00AA46D7" w:rsidRDefault="00AA46D7" w:rsidP="00AA46D7"/>
          <w:p w:rsidR="00AA46D7" w:rsidRDefault="00AA46D7" w:rsidP="00AA46D7">
            <w:r>
              <w:t>1D. The libraries should be grouped and ordered by cost under “My Paid</w:t>
            </w:r>
            <w:r w:rsidRPr="008268A7">
              <w:t xml:space="preserve"> </w:t>
            </w:r>
            <w:r>
              <w:t>Subscriptions”.</w:t>
            </w:r>
          </w:p>
          <w:p w:rsidR="00AA46D7" w:rsidRDefault="00AA46D7" w:rsidP="00AA46D7"/>
          <w:p w:rsidR="00AA46D7" w:rsidRDefault="00AA46D7" w:rsidP="00AA46D7"/>
          <w:p w:rsidR="00AA46D7" w:rsidRPr="008426EB" w:rsidRDefault="00AA46D7" w:rsidP="00AA46D7">
            <w:r>
              <w:t>1E.</w:t>
            </w:r>
            <w:r w:rsidRPr="00B233CE">
              <w:t xml:space="preserve"> Verify that</w:t>
            </w:r>
            <w:r>
              <w:t xml:space="preserve"> if </w:t>
            </w:r>
            <w:r w:rsidRPr="008426EB">
              <w:t>a</w:t>
            </w:r>
            <w:r>
              <w:t xml:space="preserve"> Paid</w:t>
            </w:r>
            <w:r w:rsidRPr="008426EB">
              <w:rPr>
                <w:spacing w:val="-3"/>
              </w:rPr>
              <w:t xml:space="preserve"> </w:t>
            </w:r>
            <w:r w:rsidRPr="008426EB">
              <w:rPr>
                <w:spacing w:val="-4"/>
              </w:rPr>
              <w:t xml:space="preserve">library </w:t>
            </w:r>
            <w:r w:rsidRPr="008426EB">
              <w:t xml:space="preserve">is clicked in the </w:t>
            </w:r>
            <w:r>
              <w:t>“My Paid</w:t>
            </w:r>
            <w:r w:rsidRPr="008268A7">
              <w:t xml:space="preserve"> </w:t>
            </w:r>
            <w:r>
              <w:t>Subscriptions”</w:t>
            </w:r>
            <w:r w:rsidRPr="008426EB">
              <w:rPr>
                <w:spacing w:val="33"/>
              </w:rPr>
              <w:t xml:space="preserve"> </w:t>
            </w:r>
            <w:r w:rsidRPr="008426EB">
              <w:t>section</w:t>
            </w:r>
            <w:r>
              <w:t>, BUY NOW button should not be displayed in the Details and it must be replaced by a CHECKBOX with a Tick Mark.</w:t>
            </w:r>
          </w:p>
          <w:p w:rsidR="00AA46D7" w:rsidRDefault="00AA46D7" w:rsidP="00AA46D7"/>
          <w:p w:rsidR="00AA46D7" w:rsidRDefault="00AA46D7" w:rsidP="00AA46D7">
            <w:r>
              <w:t xml:space="preserve">2A. Verify that if a user clicks on </w:t>
            </w:r>
            <w:r>
              <w:lastRenderedPageBreak/>
              <w:t>a library, the list of course catalogs are displayed under the “Details” section.</w:t>
            </w:r>
          </w:p>
          <w:p w:rsidR="00AA46D7" w:rsidRDefault="00AA46D7" w:rsidP="00AA46D7"/>
          <w:p w:rsidR="00AA46D7" w:rsidRDefault="00AA46D7" w:rsidP="00AA46D7">
            <w:r>
              <w:t>2B. Verify that, if a user clicks on a Course catalog, the list of courses are displayed with an “Enroll now” button on click of all courses.</w:t>
            </w:r>
          </w:p>
          <w:p w:rsidR="00AA46D7" w:rsidRDefault="00AA46D7" w:rsidP="00AA46D7"/>
          <w:p w:rsidR="00AA46D7" w:rsidRDefault="00AA46D7" w:rsidP="00AA46D7">
            <w:r>
              <w:t>2C.The user can search for a particular course by entering the keyword in the “SEARCH” option available in the Details section.</w:t>
            </w:r>
          </w:p>
          <w:p w:rsidR="00AA46D7" w:rsidRDefault="00AA46D7" w:rsidP="00AA46D7"/>
          <w:p w:rsidR="0087243C" w:rsidRDefault="0087243C" w:rsidP="00AA46D7">
            <w:r>
              <w:t xml:space="preserve">3A. Verify that if a user clicks on “Enroll now” button, the page is redirected to the </w:t>
            </w:r>
            <w:r w:rsidR="00C32C78">
              <w:t>“View in Course” page and the user is being enrolled for the specific course.</w:t>
            </w:r>
          </w:p>
          <w:p w:rsidR="00CA30C1" w:rsidRDefault="00CA30C1" w:rsidP="00AA46D7"/>
          <w:p w:rsidR="0087243C" w:rsidRDefault="00974EB5" w:rsidP="00AA46D7">
            <w:r>
              <w:t>3B. Verify that the page is not redirected to the Payment page when the user clicks on the “Enroll now” button.</w:t>
            </w:r>
          </w:p>
          <w:p w:rsidR="00C32C78" w:rsidRDefault="00C32C78" w:rsidP="00AA46D7"/>
          <w:p w:rsidR="00AA46D7" w:rsidRDefault="0087243C" w:rsidP="00AA46D7">
            <w:r>
              <w:t>4</w:t>
            </w:r>
            <w:r w:rsidR="00AA46D7">
              <w:t xml:space="preserve">A. </w:t>
            </w:r>
            <w:r w:rsidR="00AA46D7" w:rsidRPr="00674D17">
              <w:t xml:space="preserve">Verify that the </w:t>
            </w:r>
            <w:r w:rsidR="00AA46D7">
              <w:t>total time for the display of the catalogs and courses are within acceptable performance limits.</w:t>
            </w:r>
          </w:p>
          <w:p w:rsidR="00F64434" w:rsidRPr="00674D17" w:rsidRDefault="00F64434" w:rsidP="00F64434"/>
        </w:tc>
        <w:tc>
          <w:tcPr>
            <w:tcW w:w="2790" w:type="dxa"/>
            <w:shd w:val="clear" w:color="auto" w:fill="FFFF99"/>
          </w:tcPr>
          <w:p w:rsidR="00F64434" w:rsidRDefault="00F64434" w:rsidP="00F64434">
            <w:r>
              <w:lastRenderedPageBreak/>
              <w:t>. The user should not be able to buy a course in a purchased subscription. Verify that all the courses in a free subscription are free. If the subscription has a price, all the courses within that subscription should be free. Purchase only at the Subscription level in the subscription tab.</w:t>
            </w:r>
          </w:p>
          <w:p w:rsidR="00F64434" w:rsidRPr="007260A7" w:rsidRDefault="00F64434" w:rsidP="00F64434">
            <w:pPr>
              <w:rPr>
                <w:color w:val="00B0F0"/>
              </w:rPr>
            </w:pPr>
          </w:p>
        </w:tc>
        <w:tc>
          <w:tcPr>
            <w:tcW w:w="1643" w:type="dxa"/>
            <w:shd w:val="clear" w:color="auto" w:fill="FFFF99"/>
          </w:tcPr>
          <w:p w:rsidR="00F64434" w:rsidRDefault="00F64434" w:rsidP="00F64434">
            <w:pPr>
              <w:rPr>
                <w:i/>
              </w:rPr>
            </w:pPr>
          </w:p>
          <w:p w:rsidR="000A18DA" w:rsidRPr="000A18DA" w:rsidRDefault="000A18DA" w:rsidP="000A18DA">
            <w:pPr>
              <w:rPr>
                <w:sz w:val="18"/>
                <w:szCs w:val="18"/>
              </w:rPr>
            </w:pPr>
            <w:r w:rsidRPr="000A18DA">
              <w:rPr>
                <w:sz w:val="18"/>
                <w:szCs w:val="18"/>
              </w:rPr>
              <w:t>CCE-A-1</w:t>
            </w:r>
          </w:p>
          <w:p w:rsidR="00F64434" w:rsidRPr="0020728C" w:rsidRDefault="00584694" w:rsidP="00F64434">
            <w:r>
              <w:rPr>
                <w:sz w:val="18"/>
                <w:szCs w:val="18"/>
              </w:rPr>
              <w:t>CCE</w:t>
            </w:r>
            <w:r w:rsidRPr="00633733">
              <w:rPr>
                <w:sz w:val="18"/>
                <w:szCs w:val="18"/>
              </w:rPr>
              <w:t>-A</w:t>
            </w:r>
            <w:r>
              <w:rPr>
                <w:sz w:val="18"/>
                <w:szCs w:val="18"/>
              </w:rPr>
              <w:t>-12</w:t>
            </w:r>
          </w:p>
        </w:tc>
        <w:tc>
          <w:tcPr>
            <w:tcW w:w="1530" w:type="dxa"/>
            <w:shd w:val="clear" w:color="auto" w:fill="FFFF99"/>
          </w:tcPr>
          <w:p w:rsidR="00F64434" w:rsidRPr="00861CC8" w:rsidRDefault="00F64434" w:rsidP="00F64434">
            <w:pPr>
              <w:rPr>
                <w:sz w:val="18"/>
                <w:szCs w:val="18"/>
              </w:rPr>
            </w:pPr>
          </w:p>
        </w:tc>
      </w:tr>
    </w:tbl>
    <w:p w:rsidR="00BE650A" w:rsidRPr="002C1FB8" w:rsidRDefault="00BE650A" w:rsidP="00BE650A">
      <w:pPr>
        <w:pStyle w:val="Heading3"/>
        <w:rPr>
          <w:rFonts w:ascii="Times New Roman" w:hAnsi="Times New Roman"/>
          <w:b/>
        </w:rPr>
      </w:pPr>
      <w:bookmarkStart w:id="20" w:name="_Toc425373725"/>
      <w:r>
        <w:rPr>
          <w:rFonts w:ascii="Times New Roman" w:hAnsi="Times New Roman"/>
          <w:b/>
          <w:sz w:val="18"/>
          <w:szCs w:val="18"/>
        </w:rPr>
        <w:lastRenderedPageBreak/>
        <w:t>CCE</w:t>
      </w:r>
      <w:r w:rsidRPr="002C1FB8">
        <w:rPr>
          <w:rFonts w:ascii="Times New Roman" w:hAnsi="Times New Roman"/>
          <w:b/>
          <w:sz w:val="18"/>
          <w:szCs w:val="18"/>
        </w:rPr>
        <w:t>-A-</w:t>
      </w:r>
      <w:r w:rsidR="00111227">
        <w:rPr>
          <w:rFonts w:ascii="Times New Roman" w:hAnsi="Times New Roman"/>
          <w:b/>
          <w:sz w:val="18"/>
          <w:szCs w:val="18"/>
        </w:rPr>
        <w:t>6</w:t>
      </w:r>
      <w:r>
        <w:rPr>
          <w:rFonts w:ascii="Times New Roman" w:hAnsi="Times New Roman"/>
          <w:b/>
          <w:sz w:val="18"/>
          <w:szCs w:val="18"/>
        </w:rPr>
        <w:t xml:space="preserve"> </w:t>
      </w:r>
      <w:r w:rsidR="00215E4D" w:rsidRPr="00321597">
        <w:rPr>
          <w:rFonts w:ascii="Times New Roman" w:hAnsi="Times New Roman"/>
          <w:b/>
          <w:i w:val="0"/>
        </w:rPr>
        <w:t xml:space="preserve">Browse the list of Courses in </w:t>
      </w:r>
      <w:r w:rsidR="00F830D5" w:rsidRPr="00321597">
        <w:rPr>
          <w:rFonts w:ascii="Times New Roman" w:hAnsi="Times New Roman"/>
          <w:b/>
          <w:i w:val="0"/>
        </w:rPr>
        <w:t>an</w:t>
      </w:r>
      <w:r w:rsidR="00215E4D" w:rsidRPr="00321597">
        <w:rPr>
          <w:rFonts w:ascii="Times New Roman" w:hAnsi="Times New Roman"/>
          <w:b/>
          <w:i w:val="0"/>
        </w:rPr>
        <w:t xml:space="preserve"> </w:t>
      </w:r>
      <w:r w:rsidR="00215E4D">
        <w:rPr>
          <w:rFonts w:ascii="Times New Roman" w:hAnsi="Times New Roman"/>
          <w:b/>
          <w:i w:val="0"/>
        </w:rPr>
        <w:t>Individual Catalog from Courses menu</w:t>
      </w:r>
      <w:bookmarkEnd w:id="20"/>
    </w:p>
    <w:p w:rsidR="00BE650A" w:rsidRDefault="00BE650A" w:rsidP="00BE650A"/>
    <w:tbl>
      <w:tblPr>
        <w:tblStyle w:val="TableGrid"/>
        <w:tblW w:w="13451" w:type="dxa"/>
        <w:tblLayout w:type="fixed"/>
        <w:tblLook w:val="04A0" w:firstRow="1" w:lastRow="0" w:firstColumn="1" w:lastColumn="0" w:noHBand="0" w:noVBand="1"/>
      </w:tblPr>
      <w:tblGrid>
        <w:gridCol w:w="1160"/>
        <w:gridCol w:w="1378"/>
        <w:gridCol w:w="2038"/>
        <w:gridCol w:w="2912"/>
        <w:gridCol w:w="2790"/>
        <w:gridCol w:w="1643"/>
        <w:gridCol w:w="1530"/>
      </w:tblGrid>
      <w:tr w:rsidR="00BE650A" w:rsidTr="00E14D70">
        <w:tc>
          <w:tcPr>
            <w:tcW w:w="1160" w:type="dxa"/>
          </w:tcPr>
          <w:p w:rsidR="00BE650A" w:rsidRPr="00633733" w:rsidRDefault="00BE650A" w:rsidP="00E14D70">
            <w:pPr>
              <w:rPr>
                <w:sz w:val="18"/>
                <w:szCs w:val="18"/>
              </w:rPr>
            </w:pPr>
            <w:r w:rsidRPr="00633733">
              <w:rPr>
                <w:sz w:val="18"/>
                <w:szCs w:val="18"/>
              </w:rPr>
              <w:t>Test ID</w:t>
            </w:r>
          </w:p>
        </w:tc>
        <w:tc>
          <w:tcPr>
            <w:tcW w:w="1378" w:type="dxa"/>
          </w:tcPr>
          <w:p w:rsidR="00BE650A" w:rsidRDefault="00BE650A" w:rsidP="00E14D70">
            <w:r>
              <w:t>Subsystem/ function</w:t>
            </w:r>
          </w:p>
        </w:tc>
        <w:tc>
          <w:tcPr>
            <w:tcW w:w="2038" w:type="dxa"/>
          </w:tcPr>
          <w:p w:rsidR="00BE650A" w:rsidRDefault="00BE650A" w:rsidP="00E14D70">
            <w:r>
              <w:t>Function to be tested</w:t>
            </w:r>
          </w:p>
        </w:tc>
        <w:tc>
          <w:tcPr>
            <w:tcW w:w="2912" w:type="dxa"/>
          </w:tcPr>
          <w:p w:rsidR="00BE650A" w:rsidRPr="00674D17" w:rsidRDefault="0045743C" w:rsidP="00E14D70">
            <w:r>
              <w:t>Test Steps</w:t>
            </w:r>
          </w:p>
        </w:tc>
        <w:tc>
          <w:tcPr>
            <w:tcW w:w="2790" w:type="dxa"/>
          </w:tcPr>
          <w:p w:rsidR="00BE650A" w:rsidRPr="00084A2C" w:rsidRDefault="00BE650A" w:rsidP="00E14D70">
            <w:r w:rsidRPr="00084A2C">
              <w:t>Negative Conditions to Test</w:t>
            </w:r>
          </w:p>
        </w:tc>
        <w:tc>
          <w:tcPr>
            <w:tcW w:w="1643" w:type="dxa"/>
          </w:tcPr>
          <w:p w:rsidR="00BE650A" w:rsidRDefault="00BE650A" w:rsidP="00E14D70">
            <w:r>
              <w:t>Reference user stories</w:t>
            </w:r>
          </w:p>
          <w:p w:rsidR="00BE650A" w:rsidRDefault="00BE650A" w:rsidP="00E14D70">
            <w:r>
              <w:t>Requirement</w:t>
            </w:r>
          </w:p>
        </w:tc>
        <w:tc>
          <w:tcPr>
            <w:tcW w:w="1530" w:type="dxa"/>
          </w:tcPr>
          <w:p w:rsidR="00BE650A" w:rsidRPr="00861CC8" w:rsidRDefault="00BE650A" w:rsidP="00E14D70">
            <w:pPr>
              <w:rPr>
                <w:sz w:val="18"/>
                <w:szCs w:val="18"/>
              </w:rPr>
            </w:pPr>
            <w:r w:rsidRPr="00861CC8">
              <w:rPr>
                <w:sz w:val="18"/>
                <w:szCs w:val="18"/>
              </w:rPr>
              <w:t>Additional notes</w:t>
            </w:r>
          </w:p>
        </w:tc>
      </w:tr>
      <w:tr w:rsidR="00BE650A" w:rsidTr="00E14D70">
        <w:tc>
          <w:tcPr>
            <w:tcW w:w="1160" w:type="dxa"/>
            <w:shd w:val="clear" w:color="auto" w:fill="FFFF99"/>
          </w:tcPr>
          <w:p w:rsidR="00BE650A" w:rsidRPr="00633733" w:rsidRDefault="00BE650A" w:rsidP="00111227">
            <w:pPr>
              <w:rPr>
                <w:sz w:val="18"/>
                <w:szCs w:val="18"/>
              </w:rPr>
            </w:pPr>
            <w:r>
              <w:rPr>
                <w:sz w:val="18"/>
                <w:szCs w:val="18"/>
              </w:rPr>
              <w:t>CCE</w:t>
            </w:r>
            <w:r w:rsidRPr="00633733">
              <w:rPr>
                <w:sz w:val="18"/>
                <w:szCs w:val="18"/>
              </w:rPr>
              <w:t>-A</w:t>
            </w:r>
            <w:r>
              <w:rPr>
                <w:sz w:val="18"/>
                <w:szCs w:val="18"/>
              </w:rPr>
              <w:t>-</w:t>
            </w:r>
            <w:r w:rsidR="00111227">
              <w:rPr>
                <w:sz w:val="18"/>
                <w:szCs w:val="18"/>
              </w:rPr>
              <w:t>6</w:t>
            </w:r>
          </w:p>
        </w:tc>
        <w:tc>
          <w:tcPr>
            <w:tcW w:w="1378" w:type="dxa"/>
            <w:shd w:val="clear" w:color="auto" w:fill="FFFF99"/>
          </w:tcPr>
          <w:p w:rsidR="00BE650A" w:rsidRPr="00D242DD" w:rsidRDefault="00F830D5" w:rsidP="00F830D5">
            <w:r>
              <w:t xml:space="preserve">The user can view Individual </w:t>
            </w:r>
            <w:r w:rsidR="006D52C2">
              <w:t xml:space="preserve">course </w:t>
            </w:r>
            <w:r>
              <w:t>Catalog</w:t>
            </w:r>
            <w:r w:rsidR="006D52C2">
              <w:t>s</w:t>
            </w:r>
            <w:r w:rsidR="00BE650A">
              <w:t xml:space="preserve">, navigate to the desired catalog and then on to the course. </w:t>
            </w:r>
          </w:p>
        </w:tc>
        <w:tc>
          <w:tcPr>
            <w:tcW w:w="2038" w:type="dxa"/>
            <w:shd w:val="clear" w:color="auto" w:fill="FFFF99"/>
          </w:tcPr>
          <w:p w:rsidR="00E14D70" w:rsidRDefault="00E14D70" w:rsidP="00E14D70">
            <w:r>
              <w:t>1. A user can use the “Courses” Menu to view the list of courses in a</w:t>
            </w:r>
            <w:r w:rsidR="00003E18">
              <w:t>n</w:t>
            </w:r>
            <w:r>
              <w:t xml:space="preserve"> individual catalog.</w:t>
            </w:r>
          </w:p>
          <w:p w:rsidR="00E14D70" w:rsidRDefault="00E14D70" w:rsidP="00E14D70"/>
          <w:p w:rsidR="00BE650A" w:rsidRDefault="00BE650A" w:rsidP="00E14D70"/>
          <w:p w:rsidR="00BE650A" w:rsidRDefault="00BE650A" w:rsidP="00E14D70"/>
          <w:p w:rsidR="00BE650A" w:rsidRDefault="00E14D70" w:rsidP="00E14D70">
            <w:r>
              <w:t>2</w:t>
            </w:r>
            <w:r w:rsidR="00BE650A">
              <w:t xml:space="preserve">. Measure the total time taken for the test in step </w:t>
            </w:r>
            <w:r>
              <w:t>1</w:t>
            </w:r>
            <w:r w:rsidR="00BE650A">
              <w:t>.</w:t>
            </w:r>
          </w:p>
          <w:p w:rsidR="00BE650A" w:rsidRDefault="00BE650A" w:rsidP="00E14D70"/>
          <w:p w:rsidR="00BE650A" w:rsidRDefault="00BE650A" w:rsidP="00E14D70"/>
          <w:p w:rsidR="00BE650A" w:rsidRDefault="00BE650A" w:rsidP="00E14D70"/>
          <w:p w:rsidR="00BE650A" w:rsidRDefault="00BE650A" w:rsidP="00E14D70"/>
          <w:p w:rsidR="00BE650A" w:rsidRDefault="00BE650A" w:rsidP="00E14D70"/>
          <w:p w:rsidR="00BE650A" w:rsidRPr="00861CC8" w:rsidRDefault="00BE650A" w:rsidP="00E14D70"/>
        </w:tc>
        <w:tc>
          <w:tcPr>
            <w:tcW w:w="2912" w:type="dxa"/>
            <w:shd w:val="clear" w:color="auto" w:fill="FFFF99"/>
          </w:tcPr>
          <w:p w:rsidR="00512FB5" w:rsidRDefault="0087243C" w:rsidP="00512FB5">
            <w:r>
              <w:t>1</w:t>
            </w:r>
            <w:r w:rsidR="00512FB5">
              <w:t>A. Verify that the user is properly logged into the system.</w:t>
            </w:r>
          </w:p>
          <w:p w:rsidR="00512FB5" w:rsidRDefault="00512FB5" w:rsidP="00E14D70"/>
          <w:p w:rsidR="00E14D70" w:rsidRDefault="0087243C" w:rsidP="00E14D70">
            <w:r>
              <w:t>1B</w:t>
            </w:r>
            <w:r w:rsidR="00E14D70">
              <w:t xml:space="preserve">. A user can click on the Courses Menu and can view the Individual </w:t>
            </w:r>
            <w:r w:rsidR="004C27FC">
              <w:t>course catalogs under</w:t>
            </w:r>
            <w:r w:rsidR="003E5F89">
              <w:t xml:space="preserve"> overview section </w:t>
            </w:r>
            <w:r w:rsidR="006D52C2">
              <w:t>of “</w:t>
            </w:r>
            <w:r w:rsidR="008C0FD4">
              <w:t>Individual Course</w:t>
            </w:r>
            <w:r w:rsidR="004C27FC">
              <w:t>s for sale</w:t>
            </w:r>
            <w:r w:rsidR="003E5F89">
              <w:t>”.</w:t>
            </w:r>
            <w:r w:rsidR="004C27FC">
              <w:t xml:space="preserve"> </w:t>
            </w:r>
          </w:p>
          <w:p w:rsidR="004C27FC" w:rsidRDefault="004C27FC" w:rsidP="00E14D70"/>
          <w:p w:rsidR="00E14D70" w:rsidRDefault="0087243C" w:rsidP="00E14D70">
            <w:r>
              <w:t>1C</w:t>
            </w:r>
            <w:r w:rsidR="00E14D70">
              <w:t xml:space="preserve">. </w:t>
            </w:r>
            <w:r w:rsidR="000A5531">
              <w:t>Verify that i</w:t>
            </w:r>
            <w:r w:rsidR="00E14D70">
              <w:t xml:space="preserve">f </w:t>
            </w:r>
            <w:r w:rsidR="000A5531">
              <w:t>a</w:t>
            </w:r>
            <w:r w:rsidR="00E14D70">
              <w:t xml:space="preserve"> user </w:t>
            </w:r>
            <w:r w:rsidR="000A5531">
              <w:t>clicks on</w:t>
            </w:r>
            <w:r w:rsidR="00E14D70">
              <w:t xml:space="preserve"> a Catalog</w:t>
            </w:r>
            <w:r w:rsidR="003E5F89">
              <w:t xml:space="preserve"> in the overview section</w:t>
            </w:r>
            <w:r w:rsidR="00E14D70">
              <w:t>, the list of courses a</w:t>
            </w:r>
            <w:r w:rsidR="00942E7B">
              <w:t xml:space="preserve">nd details will be displayed </w:t>
            </w:r>
            <w:r w:rsidR="000A5531">
              <w:t>below the Details Section.</w:t>
            </w:r>
          </w:p>
          <w:p w:rsidR="000A5531" w:rsidRDefault="000A5531" w:rsidP="00E14D70"/>
          <w:p w:rsidR="000A5531" w:rsidRDefault="000A5531" w:rsidP="00E14D70">
            <w:r>
              <w:t>1D. Verify that the “Learn More” button is included at the end of the Description for all courses listed.</w:t>
            </w:r>
          </w:p>
          <w:p w:rsidR="00BE650A" w:rsidRDefault="00BE650A" w:rsidP="00E14D70"/>
          <w:p w:rsidR="00BE650A" w:rsidRDefault="00BE650A" w:rsidP="00E14D70"/>
          <w:p w:rsidR="00BE650A" w:rsidRDefault="00E14D70" w:rsidP="00E14D70">
            <w:r>
              <w:t>2</w:t>
            </w:r>
            <w:r w:rsidR="00BE650A">
              <w:t xml:space="preserve">A. </w:t>
            </w:r>
            <w:r w:rsidR="00BE650A" w:rsidRPr="00674D17">
              <w:t xml:space="preserve">Verify that the </w:t>
            </w:r>
            <w:r w:rsidR="00BE650A">
              <w:t>total time for the display of the catalogs and courses are within acceptable performance limits.</w:t>
            </w:r>
          </w:p>
          <w:p w:rsidR="00BE650A" w:rsidRPr="00674D17" w:rsidRDefault="00BE650A" w:rsidP="00E14D70"/>
        </w:tc>
        <w:tc>
          <w:tcPr>
            <w:tcW w:w="2790" w:type="dxa"/>
            <w:shd w:val="clear" w:color="auto" w:fill="FFFF99"/>
          </w:tcPr>
          <w:p w:rsidR="00BE650A" w:rsidRDefault="00BE650A" w:rsidP="00E14D70">
            <w:bookmarkStart w:id="21" w:name="_GoBack"/>
            <w:bookmarkEnd w:id="21"/>
          </w:p>
          <w:p w:rsidR="00BE650A" w:rsidRPr="007260A7" w:rsidRDefault="00BE650A" w:rsidP="00E14D70">
            <w:pPr>
              <w:rPr>
                <w:color w:val="00B0F0"/>
              </w:rPr>
            </w:pPr>
          </w:p>
        </w:tc>
        <w:tc>
          <w:tcPr>
            <w:tcW w:w="1643" w:type="dxa"/>
            <w:shd w:val="clear" w:color="auto" w:fill="FFFF99"/>
          </w:tcPr>
          <w:p w:rsidR="00BE650A" w:rsidRDefault="00BE650A" w:rsidP="00E14D70">
            <w:pPr>
              <w:rPr>
                <w:i/>
              </w:rPr>
            </w:pPr>
          </w:p>
          <w:p w:rsidR="000A18DA" w:rsidRPr="000A18DA" w:rsidRDefault="000A18DA" w:rsidP="000A18DA">
            <w:pPr>
              <w:rPr>
                <w:sz w:val="18"/>
                <w:szCs w:val="18"/>
              </w:rPr>
            </w:pPr>
            <w:r w:rsidRPr="000A18DA">
              <w:rPr>
                <w:sz w:val="18"/>
                <w:szCs w:val="18"/>
              </w:rPr>
              <w:t>CCE-A-1</w:t>
            </w:r>
          </w:p>
          <w:p w:rsidR="00BE650A" w:rsidRPr="0020728C" w:rsidRDefault="00BE650A" w:rsidP="00E14D70"/>
        </w:tc>
        <w:tc>
          <w:tcPr>
            <w:tcW w:w="1530" w:type="dxa"/>
            <w:shd w:val="clear" w:color="auto" w:fill="FFFF99"/>
          </w:tcPr>
          <w:p w:rsidR="00BE650A" w:rsidRPr="00861CC8" w:rsidRDefault="00BE650A" w:rsidP="00E14D70">
            <w:pPr>
              <w:rPr>
                <w:sz w:val="18"/>
                <w:szCs w:val="18"/>
              </w:rPr>
            </w:pPr>
          </w:p>
        </w:tc>
      </w:tr>
    </w:tbl>
    <w:p w:rsidR="005867DB" w:rsidRDefault="005867DB">
      <w:pPr>
        <w:widowControl/>
        <w:spacing w:line="240" w:lineRule="auto"/>
      </w:pPr>
    </w:p>
    <w:p w:rsidR="00BE650A" w:rsidRDefault="00BE650A" w:rsidP="00BE650A"/>
    <w:p w:rsidR="00BE650A" w:rsidRPr="002C1FB8" w:rsidRDefault="00BE650A" w:rsidP="00BE650A">
      <w:pPr>
        <w:pStyle w:val="Heading3"/>
        <w:rPr>
          <w:rFonts w:ascii="Times New Roman" w:hAnsi="Times New Roman"/>
          <w:b/>
        </w:rPr>
      </w:pPr>
      <w:bookmarkStart w:id="22" w:name="_Toc425373726"/>
      <w:r>
        <w:rPr>
          <w:rFonts w:ascii="Times New Roman" w:hAnsi="Times New Roman"/>
          <w:b/>
          <w:sz w:val="18"/>
          <w:szCs w:val="18"/>
        </w:rPr>
        <w:lastRenderedPageBreak/>
        <w:t>CCE</w:t>
      </w:r>
      <w:r w:rsidRPr="002C1FB8">
        <w:rPr>
          <w:rFonts w:ascii="Times New Roman" w:hAnsi="Times New Roman"/>
          <w:b/>
          <w:sz w:val="18"/>
          <w:szCs w:val="18"/>
        </w:rPr>
        <w:t>-A-</w:t>
      </w:r>
      <w:r w:rsidR="00111227">
        <w:rPr>
          <w:rFonts w:ascii="Times New Roman" w:hAnsi="Times New Roman"/>
          <w:b/>
          <w:sz w:val="18"/>
          <w:szCs w:val="18"/>
        </w:rPr>
        <w:t>7</w:t>
      </w:r>
      <w:r>
        <w:rPr>
          <w:rFonts w:ascii="Times New Roman" w:hAnsi="Times New Roman"/>
          <w:b/>
          <w:sz w:val="18"/>
          <w:szCs w:val="18"/>
        </w:rPr>
        <w:t xml:space="preserve"> </w:t>
      </w:r>
      <w:r w:rsidR="00111227">
        <w:rPr>
          <w:rFonts w:ascii="Times New Roman" w:hAnsi="Times New Roman"/>
          <w:b/>
          <w:i w:val="0"/>
        </w:rPr>
        <w:t xml:space="preserve">Select and Enroll in a free course from </w:t>
      </w:r>
      <w:r w:rsidR="00215E4D" w:rsidRPr="00321597">
        <w:rPr>
          <w:rFonts w:ascii="Times New Roman" w:hAnsi="Times New Roman"/>
          <w:b/>
          <w:i w:val="0"/>
        </w:rPr>
        <w:t>the list of Courses in a</w:t>
      </w:r>
      <w:r w:rsidR="00485809">
        <w:rPr>
          <w:rFonts w:ascii="Times New Roman" w:hAnsi="Times New Roman"/>
          <w:b/>
          <w:i w:val="0"/>
        </w:rPr>
        <w:t>n</w:t>
      </w:r>
      <w:r w:rsidR="00215E4D" w:rsidRPr="00321597">
        <w:rPr>
          <w:rFonts w:ascii="Times New Roman" w:hAnsi="Times New Roman"/>
          <w:b/>
          <w:i w:val="0"/>
        </w:rPr>
        <w:t xml:space="preserve"> </w:t>
      </w:r>
      <w:r w:rsidR="00215E4D">
        <w:rPr>
          <w:rFonts w:ascii="Times New Roman" w:hAnsi="Times New Roman"/>
          <w:b/>
          <w:i w:val="0"/>
        </w:rPr>
        <w:t>Individual Catalog from Courses menu</w:t>
      </w:r>
      <w:bookmarkEnd w:id="22"/>
    </w:p>
    <w:p w:rsidR="00BE650A" w:rsidRDefault="00BE650A" w:rsidP="00BE650A"/>
    <w:tbl>
      <w:tblPr>
        <w:tblStyle w:val="TableGrid"/>
        <w:tblW w:w="13451" w:type="dxa"/>
        <w:tblLayout w:type="fixed"/>
        <w:tblLook w:val="04A0" w:firstRow="1" w:lastRow="0" w:firstColumn="1" w:lastColumn="0" w:noHBand="0" w:noVBand="1"/>
      </w:tblPr>
      <w:tblGrid>
        <w:gridCol w:w="1160"/>
        <w:gridCol w:w="1378"/>
        <w:gridCol w:w="2038"/>
        <w:gridCol w:w="2912"/>
        <w:gridCol w:w="2790"/>
        <w:gridCol w:w="1643"/>
        <w:gridCol w:w="1530"/>
      </w:tblGrid>
      <w:tr w:rsidR="00BE650A" w:rsidTr="00E14D70">
        <w:tc>
          <w:tcPr>
            <w:tcW w:w="1160" w:type="dxa"/>
          </w:tcPr>
          <w:p w:rsidR="00BE650A" w:rsidRPr="00633733" w:rsidRDefault="00BE650A" w:rsidP="00E14D70">
            <w:pPr>
              <w:rPr>
                <w:sz w:val="18"/>
                <w:szCs w:val="18"/>
              </w:rPr>
            </w:pPr>
            <w:r w:rsidRPr="00633733">
              <w:rPr>
                <w:sz w:val="18"/>
                <w:szCs w:val="18"/>
              </w:rPr>
              <w:t>Test ID</w:t>
            </w:r>
          </w:p>
        </w:tc>
        <w:tc>
          <w:tcPr>
            <w:tcW w:w="1378" w:type="dxa"/>
          </w:tcPr>
          <w:p w:rsidR="00BE650A" w:rsidRDefault="00BE650A" w:rsidP="00E14D70">
            <w:r>
              <w:t>Subsystem/ function</w:t>
            </w:r>
          </w:p>
        </w:tc>
        <w:tc>
          <w:tcPr>
            <w:tcW w:w="2038" w:type="dxa"/>
          </w:tcPr>
          <w:p w:rsidR="00BE650A" w:rsidRDefault="00BE650A" w:rsidP="00E14D70">
            <w:r>
              <w:t>Function to be tested</w:t>
            </w:r>
          </w:p>
        </w:tc>
        <w:tc>
          <w:tcPr>
            <w:tcW w:w="2912" w:type="dxa"/>
          </w:tcPr>
          <w:p w:rsidR="00BE650A" w:rsidRPr="00674D17" w:rsidRDefault="0045743C" w:rsidP="00E14D70">
            <w:r>
              <w:t>Test Steps</w:t>
            </w:r>
          </w:p>
        </w:tc>
        <w:tc>
          <w:tcPr>
            <w:tcW w:w="2790" w:type="dxa"/>
          </w:tcPr>
          <w:p w:rsidR="00BE650A" w:rsidRPr="00084A2C" w:rsidRDefault="00BE650A" w:rsidP="00E14D70">
            <w:r w:rsidRPr="00084A2C">
              <w:t>Negative Conditions to Test</w:t>
            </w:r>
          </w:p>
        </w:tc>
        <w:tc>
          <w:tcPr>
            <w:tcW w:w="1643" w:type="dxa"/>
          </w:tcPr>
          <w:p w:rsidR="00BE650A" w:rsidRDefault="00BE650A" w:rsidP="00E14D70">
            <w:r>
              <w:t>Reference user stories</w:t>
            </w:r>
          </w:p>
          <w:p w:rsidR="00BE650A" w:rsidRDefault="00BE650A" w:rsidP="00E14D70">
            <w:r>
              <w:t>Requirement</w:t>
            </w:r>
          </w:p>
        </w:tc>
        <w:tc>
          <w:tcPr>
            <w:tcW w:w="1530" w:type="dxa"/>
          </w:tcPr>
          <w:p w:rsidR="00BE650A" w:rsidRPr="00861CC8" w:rsidRDefault="00BE650A" w:rsidP="00E14D70">
            <w:pPr>
              <w:rPr>
                <w:sz w:val="18"/>
                <w:szCs w:val="18"/>
              </w:rPr>
            </w:pPr>
            <w:r w:rsidRPr="00861CC8">
              <w:rPr>
                <w:sz w:val="18"/>
                <w:szCs w:val="18"/>
              </w:rPr>
              <w:t>Additional notes</w:t>
            </w:r>
          </w:p>
        </w:tc>
      </w:tr>
      <w:tr w:rsidR="00BE650A" w:rsidTr="00E14D70">
        <w:tc>
          <w:tcPr>
            <w:tcW w:w="1160" w:type="dxa"/>
            <w:shd w:val="clear" w:color="auto" w:fill="FFFF99"/>
          </w:tcPr>
          <w:p w:rsidR="00BE650A" w:rsidRPr="00633733" w:rsidRDefault="00BE650A" w:rsidP="00111227">
            <w:pPr>
              <w:rPr>
                <w:sz w:val="18"/>
                <w:szCs w:val="18"/>
              </w:rPr>
            </w:pPr>
            <w:r>
              <w:rPr>
                <w:sz w:val="18"/>
                <w:szCs w:val="18"/>
              </w:rPr>
              <w:t>CCE</w:t>
            </w:r>
            <w:r w:rsidRPr="00633733">
              <w:rPr>
                <w:sz w:val="18"/>
                <w:szCs w:val="18"/>
              </w:rPr>
              <w:t>-A</w:t>
            </w:r>
            <w:r>
              <w:rPr>
                <w:sz w:val="18"/>
                <w:szCs w:val="18"/>
              </w:rPr>
              <w:t>-</w:t>
            </w:r>
            <w:r w:rsidR="00111227">
              <w:rPr>
                <w:sz w:val="18"/>
                <w:szCs w:val="18"/>
              </w:rPr>
              <w:t>7</w:t>
            </w:r>
          </w:p>
        </w:tc>
        <w:tc>
          <w:tcPr>
            <w:tcW w:w="1378" w:type="dxa"/>
            <w:shd w:val="clear" w:color="auto" w:fill="FFFF99"/>
          </w:tcPr>
          <w:p w:rsidR="00BE650A" w:rsidRPr="00D242DD" w:rsidRDefault="00BE650A" w:rsidP="00485809">
            <w:r>
              <w:t xml:space="preserve">The user can select a </w:t>
            </w:r>
            <w:r w:rsidR="00485809">
              <w:t>FREE Catalog</w:t>
            </w:r>
            <w:r>
              <w:t>, navigate to the desired catalog and then on to the course. The user can enroll in the course at no additional cost.</w:t>
            </w:r>
          </w:p>
        </w:tc>
        <w:tc>
          <w:tcPr>
            <w:tcW w:w="2038" w:type="dxa"/>
            <w:shd w:val="clear" w:color="auto" w:fill="FFFF99"/>
          </w:tcPr>
          <w:p w:rsidR="00942E7B" w:rsidRDefault="00942E7B" w:rsidP="00942E7B">
            <w:r>
              <w:t>1. A user can use the “Courses” Menu to view the list of courses in a</w:t>
            </w:r>
            <w:r w:rsidR="006E2BB8">
              <w:t xml:space="preserve"> FREE </w:t>
            </w:r>
            <w:r>
              <w:t>individual catalog.</w:t>
            </w:r>
          </w:p>
          <w:p w:rsidR="00BE650A" w:rsidRDefault="00BE650A" w:rsidP="00E14D70"/>
          <w:p w:rsidR="00BE650A" w:rsidRDefault="00BE650A" w:rsidP="00E14D70"/>
          <w:p w:rsidR="00BE650A" w:rsidRDefault="00BE650A" w:rsidP="00E14D70"/>
          <w:p w:rsidR="00BE650A" w:rsidRDefault="00942E7B" w:rsidP="00E14D70">
            <w:r>
              <w:t>2</w:t>
            </w:r>
            <w:r w:rsidR="00BE650A">
              <w:t xml:space="preserve">. Measure the total time taken for the test in step </w:t>
            </w:r>
            <w:r>
              <w:t>1</w:t>
            </w:r>
            <w:r w:rsidR="00BE650A">
              <w:t>.</w:t>
            </w:r>
          </w:p>
          <w:p w:rsidR="00BE650A" w:rsidRDefault="00BE650A" w:rsidP="00E14D70"/>
          <w:p w:rsidR="00BE650A" w:rsidRDefault="00BE650A" w:rsidP="00E14D70"/>
          <w:p w:rsidR="00BE650A" w:rsidRDefault="00BE650A" w:rsidP="00E14D70"/>
          <w:p w:rsidR="00BE650A" w:rsidRDefault="00BE650A" w:rsidP="00E14D70"/>
          <w:p w:rsidR="00BE650A" w:rsidRDefault="00BE650A" w:rsidP="00E14D70"/>
          <w:p w:rsidR="00BE650A" w:rsidRPr="00861CC8" w:rsidRDefault="00BE650A" w:rsidP="00E14D70"/>
        </w:tc>
        <w:tc>
          <w:tcPr>
            <w:tcW w:w="2912" w:type="dxa"/>
            <w:shd w:val="clear" w:color="auto" w:fill="FFFF99"/>
          </w:tcPr>
          <w:p w:rsidR="00512FB5" w:rsidRDefault="00485809" w:rsidP="00512FB5">
            <w:r>
              <w:t>1</w:t>
            </w:r>
            <w:r w:rsidR="00512FB5">
              <w:t>A. Verify that the user is properly logged into the system.</w:t>
            </w:r>
          </w:p>
          <w:p w:rsidR="00512FB5" w:rsidRDefault="00512FB5" w:rsidP="00942E7B"/>
          <w:p w:rsidR="00942E7B" w:rsidRDefault="00485809" w:rsidP="00942E7B">
            <w:r>
              <w:t>1B</w:t>
            </w:r>
            <w:r w:rsidR="00942E7B">
              <w:t>.</w:t>
            </w:r>
            <w:r w:rsidR="0038000E">
              <w:t>Verify that a</w:t>
            </w:r>
            <w:r w:rsidR="00942E7B">
              <w:t xml:space="preserve"> user can click on the Courses Menu and can view the Individual </w:t>
            </w:r>
            <w:r w:rsidR="004C27FC">
              <w:t xml:space="preserve">course catalogs under </w:t>
            </w:r>
            <w:r>
              <w:t>the overview section of “</w:t>
            </w:r>
            <w:r w:rsidR="004C27FC">
              <w:t xml:space="preserve">Individual </w:t>
            </w:r>
            <w:r w:rsidR="000A18DA">
              <w:t>Courses</w:t>
            </w:r>
            <w:r w:rsidR="004C27FC">
              <w:t xml:space="preserve"> for sale</w:t>
            </w:r>
            <w:r>
              <w:t>”</w:t>
            </w:r>
            <w:r w:rsidR="004C27FC">
              <w:t>.</w:t>
            </w:r>
          </w:p>
          <w:p w:rsidR="00942E7B" w:rsidRDefault="00942E7B" w:rsidP="00942E7B"/>
          <w:p w:rsidR="00942E7B" w:rsidRDefault="00942E7B" w:rsidP="00942E7B">
            <w:r>
              <w:t>1</w:t>
            </w:r>
            <w:r w:rsidR="00485809">
              <w:t>C</w:t>
            </w:r>
            <w:r>
              <w:t xml:space="preserve">. </w:t>
            </w:r>
            <w:r w:rsidR="0038000E">
              <w:t xml:space="preserve">Verify that </w:t>
            </w:r>
            <w:r w:rsidR="00485809">
              <w:t>i</w:t>
            </w:r>
            <w:r>
              <w:t xml:space="preserve">f the user selected a </w:t>
            </w:r>
            <w:r w:rsidR="00485809">
              <w:t xml:space="preserve">FREE </w:t>
            </w:r>
            <w:r>
              <w:t>Catalog</w:t>
            </w:r>
            <w:r w:rsidR="00485809">
              <w:t xml:space="preserve"> in the overview section</w:t>
            </w:r>
            <w:r>
              <w:t xml:space="preserve">, the list of courses and details will be displayed below the </w:t>
            </w:r>
            <w:r w:rsidR="00E14D58">
              <w:t>Details Section.</w:t>
            </w:r>
          </w:p>
          <w:p w:rsidR="00942E7B" w:rsidRDefault="00942E7B" w:rsidP="00942E7B"/>
          <w:p w:rsidR="00205684" w:rsidRDefault="00205684" w:rsidP="00205684">
            <w:r>
              <w:t>1D. Verify that the “Learn More” button is included at the end of the Description for all courses listed.</w:t>
            </w:r>
          </w:p>
          <w:p w:rsidR="00205684" w:rsidRDefault="00205684" w:rsidP="00942E7B"/>
          <w:p w:rsidR="00942E7B" w:rsidRDefault="00205684" w:rsidP="00942E7B">
            <w:r>
              <w:t>1E</w:t>
            </w:r>
            <w:r w:rsidR="00942E7B">
              <w:t>.Once the user clicks on a desired course, the user will be navigated to Enroll in the Course.</w:t>
            </w:r>
          </w:p>
          <w:p w:rsidR="00942E7B" w:rsidRDefault="00942E7B" w:rsidP="00942E7B"/>
          <w:p w:rsidR="00942E7B" w:rsidRDefault="00942E7B" w:rsidP="00942E7B">
            <w:r>
              <w:t xml:space="preserve">2A. </w:t>
            </w:r>
            <w:r w:rsidRPr="00674D17">
              <w:t xml:space="preserve">Verify that the </w:t>
            </w:r>
            <w:r>
              <w:t xml:space="preserve">total time for the display of the catalogs and </w:t>
            </w:r>
            <w:r>
              <w:lastRenderedPageBreak/>
              <w:t>courses are within acceptable performance limits.</w:t>
            </w:r>
          </w:p>
          <w:p w:rsidR="00BE650A" w:rsidRPr="00674D17" w:rsidRDefault="00BE650A" w:rsidP="00E14D70"/>
        </w:tc>
        <w:tc>
          <w:tcPr>
            <w:tcW w:w="2790" w:type="dxa"/>
            <w:shd w:val="clear" w:color="auto" w:fill="FFFF99"/>
          </w:tcPr>
          <w:p w:rsidR="00BE650A" w:rsidRPr="007260A7" w:rsidRDefault="007A4602" w:rsidP="00876F4B">
            <w:pPr>
              <w:rPr>
                <w:color w:val="00B0F0"/>
              </w:rPr>
            </w:pPr>
            <w:r w:rsidRPr="008902A8">
              <w:lastRenderedPageBreak/>
              <w:t xml:space="preserve">If the </w:t>
            </w:r>
            <w:r w:rsidR="008902A8">
              <w:t xml:space="preserve">selected catalog doesn’t have a </w:t>
            </w:r>
            <w:r w:rsidR="00876F4B">
              <w:t>price</w:t>
            </w:r>
            <w:r w:rsidR="008902A8">
              <w:t>, the price should be mentioned in the list of courses and also it should not be navigated to the payment page.</w:t>
            </w:r>
          </w:p>
        </w:tc>
        <w:tc>
          <w:tcPr>
            <w:tcW w:w="1643" w:type="dxa"/>
            <w:shd w:val="clear" w:color="auto" w:fill="FFFF99"/>
          </w:tcPr>
          <w:p w:rsidR="000A18DA" w:rsidRPr="000A18DA" w:rsidRDefault="000A18DA" w:rsidP="000A18DA">
            <w:pPr>
              <w:rPr>
                <w:sz w:val="18"/>
                <w:szCs w:val="18"/>
              </w:rPr>
            </w:pPr>
            <w:r w:rsidRPr="000A18DA">
              <w:rPr>
                <w:sz w:val="18"/>
                <w:szCs w:val="18"/>
              </w:rPr>
              <w:t>CCE-A-1</w:t>
            </w:r>
          </w:p>
          <w:p w:rsidR="00BE650A" w:rsidRDefault="000A18DA" w:rsidP="00E14D70">
            <w:pPr>
              <w:rPr>
                <w:i/>
              </w:rPr>
            </w:pPr>
            <w:r>
              <w:rPr>
                <w:sz w:val="18"/>
                <w:szCs w:val="18"/>
              </w:rPr>
              <w:t>CCE</w:t>
            </w:r>
            <w:r w:rsidRPr="00633733">
              <w:rPr>
                <w:sz w:val="18"/>
                <w:szCs w:val="18"/>
              </w:rPr>
              <w:t>-A</w:t>
            </w:r>
            <w:r>
              <w:rPr>
                <w:sz w:val="18"/>
                <w:szCs w:val="18"/>
              </w:rPr>
              <w:t>-12</w:t>
            </w:r>
          </w:p>
          <w:p w:rsidR="00BE650A" w:rsidRPr="0020728C" w:rsidRDefault="00BE650A" w:rsidP="00E14D70"/>
        </w:tc>
        <w:tc>
          <w:tcPr>
            <w:tcW w:w="1530" w:type="dxa"/>
            <w:shd w:val="clear" w:color="auto" w:fill="FFFF99"/>
          </w:tcPr>
          <w:p w:rsidR="00BE650A" w:rsidRPr="00861CC8" w:rsidRDefault="00BE650A" w:rsidP="00E14D70">
            <w:pPr>
              <w:rPr>
                <w:sz w:val="18"/>
                <w:szCs w:val="18"/>
              </w:rPr>
            </w:pPr>
          </w:p>
        </w:tc>
      </w:tr>
    </w:tbl>
    <w:p w:rsidR="00BE650A" w:rsidRDefault="00BE650A" w:rsidP="00BE650A"/>
    <w:p w:rsidR="00BE650A" w:rsidRDefault="00BE650A" w:rsidP="00BE650A"/>
    <w:p w:rsidR="00BE650A" w:rsidRPr="002C1FB8" w:rsidRDefault="00C57ACF" w:rsidP="00982EED">
      <w:pPr>
        <w:widowControl/>
        <w:spacing w:line="240" w:lineRule="auto"/>
        <w:rPr>
          <w:b/>
        </w:rPr>
      </w:pPr>
      <w:bookmarkStart w:id="23" w:name="_Toc425373727"/>
      <w:r>
        <w:rPr>
          <w:b/>
          <w:sz w:val="18"/>
          <w:szCs w:val="18"/>
        </w:rPr>
        <w:t xml:space="preserve">3.1.8    </w:t>
      </w:r>
      <w:r w:rsidR="00BE650A">
        <w:rPr>
          <w:b/>
          <w:sz w:val="18"/>
          <w:szCs w:val="18"/>
        </w:rPr>
        <w:t>CCE</w:t>
      </w:r>
      <w:r w:rsidR="00BE650A" w:rsidRPr="002C1FB8">
        <w:rPr>
          <w:b/>
          <w:sz w:val="18"/>
          <w:szCs w:val="18"/>
        </w:rPr>
        <w:t>-A-</w:t>
      </w:r>
      <w:r w:rsidR="00111227">
        <w:rPr>
          <w:b/>
          <w:sz w:val="18"/>
          <w:szCs w:val="18"/>
        </w:rPr>
        <w:t>8</w:t>
      </w:r>
      <w:r w:rsidR="00BE650A">
        <w:rPr>
          <w:b/>
          <w:sz w:val="18"/>
          <w:szCs w:val="18"/>
        </w:rPr>
        <w:t xml:space="preserve"> </w:t>
      </w:r>
      <w:r w:rsidR="00111227">
        <w:rPr>
          <w:b/>
          <w:i/>
        </w:rPr>
        <w:t xml:space="preserve">Select and Enroll in a non-free course from </w:t>
      </w:r>
      <w:r w:rsidR="00111227" w:rsidRPr="00321597">
        <w:rPr>
          <w:b/>
          <w:i/>
        </w:rPr>
        <w:t>the list of Courses in a</w:t>
      </w:r>
      <w:r w:rsidR="00485809">
        <w:rPr>
          <w:b/>
          <w:i/>
        </w:rPr>
        <w:t>n</w:t>
      </w:r>
      <w:r w:rsidR="00111227" w:rsidRPr="00321597">
        <w:rPr>
          <w:b/>
          <w:i/>
        </w:rPr>
        <w:t xml:space="preserve"> </w:t>
      </w:r>
      <w:r w:rsidR="00111227">
        <w:rPr>
          <w:b/>
          <w:i/>
        </w:rPr>
        <w:t>Individual Catalog from Courses menu</w:t>
      </w:r>
      <w:bookmarkEnd w:id="23"/>
    </w:p>
    <w:p w:rsidR="00BE650A" w:rsidRDefault="00BE650A" w:rsidP="00BE650A"/>
    <w:tbl>
      <w:tblPr>
        <w:tblStyle w:val="TableGrid"/>
        <w:tblW w:w="13451" w:type="dxa"/>
        <w:tblLayout w:type="fixed"/>
        <w:tblLook w:val="04A0" w:firstRow="1" w:lastRow="0" w:firstColumn="1" w:lastColumn="0" w:noHBand="0" w:noVBand="1"/>
      </w:tblPr>
      <w:tblGrid>
        <w:gridCol w:w="1160"/>
        <w:gridCol w:w="1378"/>
        <w:gridCol w:w="2038"/>
        <w:gridCol w:w="2912"/>
        <w:gridCol w:w="2790"/>
        <w:gridCol w:w="1643"/>
        <w:gridCol w:w="1530"/>
      </w:tblGrid>
      <w:tr w:rsidR="00BE650A" w:rsidTr="00E14D70">
        <w:tc>
          <w:tcPr>
            <w:tcW w:w="1160" w:type="dxa"/>
          </w:tcPr>
          <w:p w:rsidR="00BE650A" w:rsidRPr="00633733" w:rsidRDefault="00BE650A" w:rsidP="00E14D70">
            <w:pPr>
              <w:rPr>
                <w:sz w:val="18"/>
                <w:szCs w:val="18"/>
              </w:rPr>
            </w:pPr>
            <w:r w:rsidRPr="00633733">
              <w:rPr>
                <w:sz w:val="18"/>
                <w:szCs w:val="18"/>
              </w:rPr>
              <w:t>Test ID</w:t>
            </w:r>
          </w:p>
        </w:tc>
        <w:tc>
          <w:tcPr>
            <w:tcW w:w="1378" w:type="dxa"/>
          </w:tcPr>
          <w:p w:rsidR="00BE650A" w:rsidRDefault="00BE650A" w:rsidP="00E14D70">
            <w:r>
              <w:t>Subsystem/ function</w:t>
            </w:r>
          </w:p>
        </w:tc>
        <w:tc>
          <w:tcPr>
            <w:tcW w:w="2038" w:type="dxa"/>
          </w:tcPr>
          <w:p w:rsidR="00BE650A" w:rsidRDefault="00BE650A" w:rsidP="00E14D70">
            <w:r>
              <w:t>Function to be tested</w:t>
            </w:r>
          </w:p>
        </w:tc>
        <w:tc>
          <w:tcPr>
            <w:tcW w:w="2912" w:type="dxa"/>
          </w:tcPr>
          <w:p w:rsidR="00BE650A" w:rsidRPr="00674D17" w:rsidRDefault="0045743C" w:rsidP="00E14D70">
            <w:r>
              <w:t>Test Steps</w:t>
            </w:r>
          </w:p>
        </w:tc>
        <w:tc>
          <w:tcPr>
            <w:tcW w:w="2790" w:type="dxa"/>
          </w:tcPr>
          <w:p w:rsidR="00BE650A" w:rsidRPr="00084A2C" w:rsidRDefault="00BE650A" w:rsidP="00E14D70">
            <w:r w:rsidRPr="00084A2C">
              <w:t>Negative Conditions to Test</w:t>
            </w:r>
          </w:p>
        </w:tc>
        <w:tc>
          <w:tcPr>
            <w:tcW w:w="1643" w:type="dxa"/>
          </w:tcPr>
          <w:p w:rsidR="00BE650A" w:rsidRDefault="00BE650A" w:rsidP="00E14D70">
            <w:r>
              <w:t>Reference user stories</w:t>
            </w:r>
          </w:p>
          <w:p w:rsidR="00BE650A" w:rsidRDefault="00BE650A" w:rsidP="00E14D70">
            <w:r>
              <w:t>Requirement</w:t>
            </w:r>
          </w:p>
        </w:tc>
        <w:tc>
          <w:tcPr>
            <w:tcW w:w="1530" w:type="dxa"/>
          </w:tcPr>
          <w:p w:rsidR="00BE650A" w:rsidRPr="00861CC8" w:rsidRDefault="00BE650A" w:rsidP="00E14D70">
            <w:pPr>
              <w:rPr>
                <w:sz w:val="18"/>
                <w:szCs w:val="18"/>
              </w:rPr>
            </w:pPr>
            <w:r w:rsidRPr="00861CC8">
              <w:rPr>
                <w:sz w:val="18"/>
                <w:szCs w:val="18"/>
              </w:rPr>
              <w:t>Additional notes</w:t>
            </w:r>
          </w:p>
        </w:tc>
      </w:tr>
      <w:tr w:rsidR="00BE650A" w:rsidTr="00E14D70">
        <w:tc>
          <w:tcPr>
            <w:tcW w:w="1160" w:type="dxa"/>
            <w:shd w:val="clear" w:color="auto" w:fill="FFFF99"/>
          </w:tcPr>
          <w:p w:rsidR="00BE650A" w:rsidRPr="00633733" w:rsidRDefault="00BE650A" w:rsidP="00111227">
            <w:pPr>
              <w:rPr>
                <w:sz w:val="18"/>
                <w:szCs w:val="18"/>
              </w:rPr>
            </w:pPr>
            <w:r>
              <w:rPr>
                <w:sz w:val="18"/>
                <w:szCs w:val="18"/>
              </w:rPr>
              <w:t>CCE</w:t>
            </w:r>
            <w:r w:rsidRPr="00633733">
              <w:rPr>
                <w:sz w:val="18"/>
                <w:szCs w:val="18"/>
              </w:rPr>
              <w:t>-A</w:t>
            </w:r>
            <w:r>
              <w:rPr>
                <w:sz w:val="18"/>
                <w:szCs w:val="18"/>
              </w:rPr>
              <w:t>-</w:t>
            </w:r>
            <w:r w:rsidR="00111227">
              <w:rPr>
                <w:sz w:val="18"/>
                <w:szCs w:val="18"/>
              </w:rPr>
              <w:t>8</w:t>
            </w:r>
          </w:p>
        </w:tc>
        <w:tc>
          <w:tcPr>
            <w:tcW w:w="1378" w:type="dxa"/>
            <w:shd w:val="clear" w:color="auto" w:fill="FFFF99"/>
          </w:tcPr>
          <w:p w:rsidR="00BE650A" w:rsidRPr="00D242DD" w:rsidRDefault="00BE650A" w:rsidP="006A3209">
            <w:r>
              <w:t>The user can select a free subscription, navigate to the desired catalog and then on to the course. The user can enroll in the course at no additional cost.</w:t>
            </w:r>
          </w:p>
        </w:tc>
        <w:tc>
          <w:tcPr>
            <w:tcW w:w="2038" w:type="dxa"/>
            <w:shd w:val="clear" w:color="auto" w:fill="FFFF99"/>
          </w:tcPr>
          <w:p w:rsidR="00000024" w:rsidRDefault="00000024" w:rsidP="00000024">
            <w:r>
              <w:t>1. A user can use the “Courses” Menu t</w:t>
            </w:r>
            <w:r w:rsidR="007C5C1F">
              <w:t>o view the list of courses in a</w:t>
            </w:r>
            <w:r w:rsidR="00E82098">
              <w:t>n</w:t>
            </w:r>
            <w:r w:rsidR="007C5C1F">
              <w:t xml:space="preserve"> </w:t>
            </w:r>
            <w:r>
              <w:t>individual catalog.</w:t>
            </w:r>
          </w:p>
          <w:p w:rsidR="00000024" w:rsidRDefault="00000024" w:rsidP="00000024"/>
          <w:p w:rsidR="00000024" w:rsidRDefault="00000024" w:rsidP="00000024"/>
          <w:p w:rsidR="00000024" w:rsidRDefault="00000024" w:rsidP="00000024"/>
          <w:p w:rsidR="00000024" w:rsidRDefault="00000024" w:rsidP="00000024">
            <w:r>
              <w:t>2. Measure the total time taken for the test in step 1</w:t>
            </w:r>
          </w:p>
          <w:p w:rsidR="00BE650A" w:rsidRDefault="00BE650A" w:rsidP="00E14D70"/>
          <w:p w:rsidR="00BE650A" w:rsidRDefault="00BE650A" w:rsidP="00E14D70"/>
          <w:p w:rsidR="00BE650A" w:rsidRDefault="00BE650A" w:rsidP="00E14D70"/>
          <w:p w:rsidR="00BE650A" w:rsidRDefault="00BE650A" w:rsidP="00E14D70"/>
          <w:p w:rsidR="00BE650A" w:rsidRPr="00861CC8" w:rsidRDefault="00BE650A" w:rsidP="00E14D70"/>
        </w:tc>
        <w:tc>
          <w:tcPr>
            <w:tcW w:w="2912" w:type="dxa"/>
            <w:shd w:val="clear" w:color="auto" w:fill="FFFF99"/>
          </w:tcPr>
          <w:p w:rsidR="00E9161F" w:rsidRDefault="00485809" w:rsidP="00E9161F">
            <w:r>
              <w:t>1</w:t>
            </w:r>
            <w:r w:rsidR="00E9161F">
              <w:t>A. Verify that the user is properly logged into the system.</w:t>
            </w:r>
          </w:p>
          <w:p w:rsidR="00E9161F" w:rsidRDefault="00E9161F" w:rsidP="00000024"/>
          <w:p w:rsidR="00000024" w:rsidRDefault="00000024" w:rsidP="00000024">
            <w:r>
              <w:t>1</w:t>
            </w:r>
            <w:r w:rsidR="00205684">
              <w:t>B</w:t>
            </w:r>
            <w:r>
              <w:t xml:space="preserve">. A user can click on the Courses Menu and can view the Individual </w:t>
            </w:r>
            <w:r w:rsidR="004C27FC">
              <w:t xml:space="preserve">course </w:t>
            </w:r>
            <w:r>
              <w:t xml:space="preserve">catalogs </w:t>
            </w:r>
            <w:r w:rsidR="004C27FC">
              <w:t xml:space="preserve">under </w:t>
            </w:r>
            <w:r w:rsidR="00B97EB6">
              <w:t>“</w:t>
            </w:r>
            <w:r w:rsidR="004C27FC">
              <w:t xml:space="preserve">Individual </w:t>
            </w:r>
            <w:r w:rsidR="00B97EB6">
              <w:t>Courses</w:t>
            </w:r>
            <w:r w:rsidR="004C27FC">
              <w:t xml:space="preserve"> for sale</w:t>
            </w:r>
            <w:r w:rsidR="00B97EB6">
              <w:t>”</w:t>
            </w:r>
            <w:r w:rsidR="004C27FC">
              <w:t>.</w:t>
            </w:r>
          </w:p>
          <w:p w:rsidR="00000024" w:rsidRDefault="00000024" w:rsidP="00000024"/>
          <w:p w:rsidR="00000024" w:rsidRDefault="00205684" w:rsidP="00000024">
            <w:r>
              <w:t>1C</w:t>
            </w:r>
            <w:r w:rsidR="00000024">
              <w:t xml:space="preserve">. If the user selected a </w:t>
            </w:r>
            <w:r w:rsidR="004C27FC">
              <w:t xml:space="preserve">NON –FREE </w:t>
            </w:r>
            <w:r w:rsidR="00000024">
              <w:t xml:space="preserve">Catalog, the list of courses and details will be displayed below the </w:t>
            </w:r>
            <w:r w:rsidR="001773CC">
              <w:t>Details Section</w:t>
            </w:r>
            <w:r w:rsidR="00000024">
              <w:t>.</w:t>
            </w:r>
          </w:p>
          <w:p w:rsidR="00000024" w:rsidRDefault="00000024" w:rsidP="00000024"/>
          <w:p w:rsidR="00000024" w:rsidRDefault="00205684" w:rsidP="00000024">
            <w:r>
              <w:t>1D</w:t>
            </w:r>
            <w:r w:rsidR="00000024">
              <w:t xml:space="preserve">.Once the user clicks on a desired course, the user will be prompted to “Enroll in the Course” which redirects the user to the payment page to purchase the </w:t>
            </w:r>
            <w:r>
              <w:t>Course</w:t>
            </w:r>
            <w:r w:rsidR="00000024">
              <w:t>.</w:t>
            </w:r>
          </w:p>
          <w:p w:rsidR="00000024" w:rsidRDefault="00000024" w:rsidP="00000024"/>
          <w:p w:rsidR="00000024" w:rsidRDefault="00000024" w:rsidP="00000024">
            <w:r>
              <w:t xml:space="preserve">2A. </w:t>
            </w:r>
            <w:r w:rsidRPr="00674D17">
              <w:t xml:space="preserve">Verify that the </w:t>
            </w:r>
            <w:r>
              <w:t xml:space="preserve">total time for the display of the catalogs and courses are within acceptable </w:t>
            </w:r>
            <w:r>
              <w:lastRenderedPageBreak/>
              <w:t>performance limits.</w:t>
            </w:r>
          </w:p>
          <w:p w:rsidR="00BE650A" w:rsidRPr="00674D17" w:rsidRDefault="00BE650A" w:rsidP="00E14D70"/>
        </w:tc>
        <w:tc>
          <w:tcPr>
            <w:tcW w:w="2790" w:type="dxa"/>
            <w:shd w:val="clear" w:color="auto" w:fill="FFFF99"/>
          </w:tcPr>
          <w:p w:rsidR="00BE650A" w:rsidRDefault="00000024" w:rsidP="00E14D70">
            <w:r>
              <w:lastRenderedPageBreak/>
              <w:t xml:space="preserve">If user selects a NON FREE catalog, the </w:t>
            </w:r>
            <w:r w:rsidR="004C27FC">
              <w:t>price</w:t>
            </w:r>
            <w:r>
              <w:t xml:space="preserve"> should be listed with all the courses and must be redirected to the payment page while clicking on “Enroll in the Course”.</w:t>
            </w:r>
          </w:p>
          <w:p w:rsidR="00BE650A" w:rsidRPr="007260A7" w:rsidRDefault="00BE650A" w:rsidP="00E14D70">
            <w:pPr>
              <w:rPr>
                <w:color w:val="00B0F0"/>
              </w:rPr>
            </w:pPr>
          </w:p>
        </w:tc>
        <w:tc>
          <w:tcPr>
            <w:tcW w:w="1643" w:type="dxa"/>
            <w:shd w:val="clear" w:color="auto" w:fill="FFFF99"/>
          </w:tcPr>
          <w:p w:rsidR="00BE650A" w:rsidRDefault="00BE650A" w:rsidP="00E14D70">
            <w:pPr>
              <w:rPr>
                <w:i/>
              </w:rPr>
            </w:pPr>
          </w:p>
          <w:p w:rsidR="000A18DA" w:rsidRPr="000A18DA" w:rsidRDefault="000A18DA" w:rsidP="000A18DA">
            <w:pPr>
              <w:rPr>
                <w:sz w:val="18"/>
                <w:szCs w:val="18"/>
              </w:rPr>
            </w:pPr>
            <w:r w:rsidRPr="000A18DA">
              <w:rPr>
                <w:sz w:val="18"/>
                <w:szCs w:val="18"/>
              </w:rPr>
              <w:t>CCE-A-1</w:t>
            </w:r>
          </w:p>
          <w:p w:rsidR="00BE650A" w:rsidRPr="0020728C" w:rsidRDefault="00B97EB6" w:rsidP="00E14D70">
            <w:r>
              <w:rPr>
                <w:sz w:val="18"/>
                <w:szCs w:val="18"/>
              </w:rPr>
              <w:t>CCE</w:t>
            </w:r>
            <w:r w:rsidRPr="00633733">
              <w:rPr>
                <w:sz w:val="18"/>
                <w:szCs w:val="18"/>
              </w:rPr>
              <w:t>-A</w:t>
            </w:r>
            <w:r>
              <w:rPr>
                <w:sz w:val="18"/>
                <w:szCs w:val="18"/>
              </w:rPr>
              <w:t>-12</w:t>
            </w:r>
          </w:p>
        </w:tc>
        <w:tc>
          <w:tcPr>
            <w:tcW w:w="1530" w:type="dxa"/>
            <w:shd w:val="clear" w:color="auto" w:fill="FFFF99"/>
          </w:tcPr>
          <w:p w:rsidR="00BE650A" w:rsidRPr="00861CC8" w:rsidRDefault="00BE650A" w:rsidP="00E14D70">
            <w:pPr>
              <w:rPr>
                <w:sz w:val="18"/>
                <w:szCs w:val="18"/>
              </w:rPr>
            </w:pPr>
          </w:p>
        </w:tc>
      </w:tr>
    </w:tbl>
    <w:p w:rsidR="00BE650A" w:rsidRDefault="00BE650A" w:rsidP="00BE650A"/>
    <w:p w:rsidR="00BE650A" w:rsidRDefault="00BE650A" w:rsidP="00BE650A"/>
    <w:p w:rsidR="005867DB" w:rsidRDefault="005867DB">
      <w:pPr>
        <w:widowControl/>
        <w:spacing w:line="240" w:lineRule="auto"/>
      </w:pPr>
    </w:p>
    <w:p w:rsidR="00BE650A" w:rsidRDefault="00BE650A" w:rsidP="00BE650A"/>
    <w:p w:rsidR="00BE650A" w:rsidRDefault="00BE650A" w:rsidP="00BE650A"/>
    <w:p w:rsidR="00BE650A" w:rsidRPr="002C1FB8" w:rsidRDefault="00BE650A" w:rsidP="00BE650A">
      <w:pPr>
        <w:pStyle w:val="Heading3"/>
        <w:rPr>
          <w:rFonts w:ascii="Times New Roman" w:hAnsi="Times New Roman"/>
          <w:b/>
        </w:rPr>
      </w:pPr>
      <w:bookmarkStart w:id="24" w:name="_Toc425373728"/>
      <w:r>
        <w:rPr>
          <w:rFonts w:ascii="Times New Roman" w:hAnsi="Times New Roman"/>
          <w:b/>
          <w:sz w:val="18"/>
          <w:szCs w:val="18"/>
        </w:rPr>
        <w:t>CCE</w:t>
      </w:r>
      <w:r w:rsidR="00111227">
        <w:rPr>
          <w:rFonts w:ascii="Times New Roman" w:hAnsi="Times New Roman"/>
          <w:b/>
          <w:sz w:val="18"/>
          <w:szCs w:val="18"/>
        </w:rPr>
        <w:t>-A-9</w:t>
      </w:r>
      <w:r>
        <w:rPr>
          <w:rFonts w:ascii="Times New Roman" w:hAnsi="Times New Roman"/>
          <w:b/>
          <w:sz w:val="18"/>
          <w:szCs w:val="18"/>
        </w:rPr>
        <w:t xml:space="preserve"> </w:t>
      </w:r>
      <w:r w:rsidR="00111227" w:rsidRPr="00321597">
        <w:rPr>
          <w:rFonts w:ascii="Times New Roman" w:hAnsi="Times New Roman"/>
          <w:b/>
          <w:i w:val="0"/>
        </w:rPr>
        <w:t xml:space="preserve">Browse the list of </w:t>
      </w:r>
      <w:r w:rsidR="00111227">
        <w:rPr>
          <w:rFonts w:ascii="Times New Roman" w:hAnsi="Times New Roman"/>
          <w:b/>
          <w:i w:val="0"/>
        </w:rPr>
        <w:t>Certifications from the Courses Menu</w:t>
      </w:r>
      <w:bookmarkEnd w:id="24"/>
    </w:p>
    <w:p w:rsidR="00BE650A" w:rsidRDefault="00BE650A" w:rsidP="00BE650A"/>
    <w:tbl>
      <w:tblPr>
        <w:tblStyle w:val="TableGrid"/>
        <w:tblW w:w="13451" w:type="dxa"/>
        <w:tblLayout w:type="fixed"/>
        <w:tblLook w:val="04A0" w:firstRow="1" w:lastRow="0" w:firstColumn="1" w:lastColumn="0" w:noHBand="0" w:noVBand="1"/>
      </w:tblPr>
      <w:tblGrid>
        <w:gridCol w:w="1160"/>
        <w:gridCol w:w="1378"/>
        <w:gridCol w:w="2038"/>
        <w:gridCol w:w="2912"/>
        <w:gridCol w:w="2790"/>
        <w:gridCol w:w="1643"/>
        <w:gridCol w:w="1530"/>
      </w:tblGrid>
      <w:tr w:rsidR="00BE650A" w:rsidTr="00E14D70">
        <w:tc>
          <w:tcPr>
            <w:tcW w:w="1160" w:type="dxa"/>
          </w:tcPr>
          <w:p w:rsidR="00BE650A" w:rsidRPr="00633733" w:rsidRDefault="00BE650A" w:rsidP="00E14D70">
            <w:pPr>
              <w:rPr>
                <w:sz w:val="18"/>
                <w:szCs w:val="18"/>
              </w:rPr>
            </w:pPr>
            <w:r w:rsidRPr="00633733">
              <w:rPr>
                <w:sz w:val="18"/>
                <w:szCs w:val="18"/>
              </w:rPr>
              <w:t>Test ID</w:t>
            </w:r>
          </w:p>
        </w:tc>
        <w:tc>
          <w:tcPr>
            <w:tcW w:w="1378" w:type="dxa"/>
          </w:tcPr>
          <w:p w:rsidR="00BE650A" w:rsidRDefault="00BE650A" w:rsidP="00E14D70">
            <w:r>
              <w:t>Subsystem/ function</w:t>
            </w:r>
          </w:p>
        </w:tc>
        <w:tc>
          <w:tcPr>
            <w:tcW w:w="2038" w:type="dxa"/>
          </w:tcPr>
          <w:p w:rsidR="00BE650A" w:rsidRDefault="00BE650A" w:rsidP="00E14D70">
            <w:r>
              <w:t>Function to be tested</w:t>
            </w:r>
          </w:p>
        </w:tc>
        <w:tc>
          <w:tcPr>
            <w:tcW w:w="2912" w:type="dxa"/>
          </w:tcPr>
          <w:p w:rsidR="00BE650A" w:rsidRPr="00674D17" w:rsidRDefault="0045743C" w:rsidP="00E14D70">
            <w:r>
              <w:t>Test Steps</w:t>
            </w:r>
          </w:p>
        </w:tc>
        <w:tc>
          <w:tcPr>
            <w:tcW w:w="2790" w:type="dxa"/>
          </w:tcPr>
          <w:p w:rsidR="00BE650A" w:rsidRPr="00084A2C" w:rsidRDefault="00BE650A" w:rsidP="00E14D70">
            <w:r w:rsidRPr="00084A2C">
              <w:t>Negative Conditions to Test</w:t>
            </w:r>
          </w:p>
        </w:tc>
        <w:tc>
          <w:tcPr>
            <w:tcW w:w="1643" w:type="dxa"/>
          </w:tcPr>
          <w:p w:rsidR="00BE650A" w:rsidRDefault="00BE650A" w:rsidP="00E14D70">
            <w:r>
              <w:t>Reference user stories</w:t>
            </w:r>
          </w:p>
          <w:p w:rsidR="00BE650A" w:rsidRDefault="00BE650A" w:rsidP="00E14D70">
            <w:r>
              <w:t>Requirement</w:t>
            </w:r>
          </w:p>
        </w:tc>
        <w:tc>
          <w:tcPr>
            <w:tcW w:w="1530" w:type="dxa"/>
          </w:tcPr>
          <w:p w:rsidR="00BE650A" w:rsidRPr="00861CC8" w:rsidRDefault="00BE650A" w:rsidP="00E14D70">
            <w:pPr>
              <w:rPr>
                <w:sz w:val="18"/>
                <w:szCs w:val="18"/>
              </w:rPr>
            </w:pPr>
            <w:r w:rsidRPr="00861CC8">
              <w:rPr>
                <w:sz w:val="18"/>
                <w:szCs w:val="18"/>
              </w:rPr>
              <w:t>Additional notes</w:t>
            </w:r>
          </w:p>
        </w:tc>
      </w:tr>
      <w:tr w:rsidR="00BE650A" w:rsidTr="00E14D70">
        <w:tc>
          <w:tcPr>
            <w:tcW w:w="1160" w:type="dxa"/>
            <w:shd w:val="clear" w:color="auto" w:fill="FFFF99"/>
          </w:tcPr>
          <w:p w:rsidR="00BE650A" w:rsidRPr="00633733" w:rsidRDefault="00BE650A" w:rsidP="00111227">
            <w:pPr>
              <w:rPr>
                <w:sz w:val="18"/>
                <w:szCs w:val="18"/>
              </w:rPr>
            </w:pPr>
            <w:r>
              <w:rPr>
                <w:sz w:val="18"/>
                <w:szCs w:val="18"/>
              </w:rPr>
              <w:t>CCE</w:t>
            </w:r>
            <w:r w:rsidRPr="00633733">
              <w:rPr>
                <w:sz w:val="18"/>
                <w:szCs w:val="18"/>
              </w:rPr>
              <w:t>-A</w:t>
            </w:r>
            <w:r w:rsidR="00111227">
              <w:rPr>
                <w:sz w:val="18"/>
                <w:szCs w:val="18"/>
              </w:rPr>
              <w:t>-9</w:t>
            </w:r>
          </w:p>
        </w:tc>
        <w:tc>
          <w:tcPr>
            <w:tcW w:w="1378" w:type="dxa"/>
            <w:shd w:val="clear" w:color="auto" w:fill="FFFF99"/>
          </w:tcPr>
          <w:p w:rsidR="00BE650A" w:rsidRPr="00D242DD" w:rsidRDefault="000F2B41" w:rsidP="000F2B41">
            <w:r>
              <w:t>The user should be able to see the available course certifications.</w:t>
            </w:r>
          </w:p>
        </w:tc>
        <w:tc>
          <w:tcPr>
            <w:tcW w:w="2038" w:type="dxa"/>
            <w:shd w:val="clear" w:color="auto" w:fill="FFFF99"/>
          </w:tcPr>
          <w:p w:rsidR="00BE650A" w:rsidRDefault="006442B8" w:rsidP="00E14D70">
            <w:r>
              <w:t xml:space="preserve">1. User Clicks on the Courses Menu to </w:t>
            </w:r>
            <w:r w:rsidR="00C57ACF">
              <w:t>view the list of certifications.</w:t>
            </w:r>
          </w:p>
          <w:p w:rsidR="00BE650A" w:rsidRDefault="00BE650A" w:rsidP="00E14D70"/>
          <w:p w:rsidR="00BE650A" w:rsidRDefault="00BE650A" w:rsidP="00E14D70"/>
          <w:p w:rsidR="00BE650A" w:rsidRDefault="00BE650A" w:rsidP="00E14D70"/>
          <w:p w:rsidR="00BE650A" w:rsidRDefault="00BE650A" w:rsidP="00E14D70"/>
          <w:p w:rsidR="00F90F2C" w:rsidRDefault="00F90F2C" w:rsidP="00F90F2C">
            <w:r>
              <w:t>2. Measure the total time taken for the test in step 1.</w:t>
            </w:r>
          </w:p>
          <w:p w:rsidR="00BE650A" w:rsidRPr="00861CC8" w:rsidRDefault="00BE650A" w:rsidP="00E14D70"/>
        </w:tc>
        <w:tc>
          <w:tcPr>
            <w:tcW w:w="2912" w:type="dxa"/>
            <w:shd w:val="clear" w:color="auto" w:fill="FFFF99"/>
          </w:tcPr>
          <w:p w:rsidR="00BE650A" w:rsidRDefault="00830151" w:rsidP="00512FB5">
            <w:r>
              <w:t>1</w:t>
            </w:r>
            <w:r w:rsidR="006442B8">
              <w:t>A. Verify that the user is properly logged into the system</w:t>
            </w:r>
            <w:r>
              <w:t>.</w:t>
            </w:r>
          </w:p>
          <w:p w:rsidR="00830151" w:rsidRDefault="00830151" w:rsidP="00512FB5"/>
          <w:p w:rsidR="00830151" w:rsidRDefault="00830151" w:rsidP="00830151">
            <w:r>
              <w:t>1B.</w:t>
            </w:r>
            <w:r w:rsidR="007C5C1F">
              <w:t xml:space="preserve"> </w:t>
            </w:r>
            <w:r>
              <w:t>Verify that if a user click</w:t>
            </w:r>
            <w:r w:rsidR="00205684">
              <w:t>s</w:t>
            </w:r>
            <w:r>
              <w:t xml:space="preserve"> on the Courses Menu the Individual certification catalogs under </w:t>
            </w:r>
            <w:r w:rsidR="00205684">
              <w:t>the Overview section of “</w:t>
            </w:r>
            <w:r>
              <w:t>Individual Certification for sale</w:t>
            </w:r>
            <w:r w:rsidR="00205684">
              <w:t>”</w:t>
            </w:r>
            <w:r>
              <w:t>.</w:t>
            </w:r>
          </w:p>
          <w:p w:rsidR="00830151" w:rsidRDefault="00830151" w:rsidP="00830151"/>
          <w:p w:rsidR="00D02248" w:rsidRDefault="00830151" w:rsidP="00512FB5">
            <w:r>
              <w:t>1C.</w:t>
            </w:r>
            <w:r w:rsidR="007C5C1F">
              <w:t xml:space="preserve"> Verify that if a u</w:t>
            </w:r>
            <w:r>
              <w:t xml:space="preserve">ser clicks on </w:t>
            </w:r>
            <w:r w:rsidR="00205684">
              <w:t>a</w:t>
            </w:r>
            <w:r>
              <w:t xml:space="preserve"> </w:t>
            </w:r>
            <w:r w:rsidR="005E59C2">
              <w:t>“</w:t>
            </w:r>
            <w:r w:rsidR="00D02248">
              <w:t xml:space="preserve">Certifications catalog” </w:t>
            </w:r>
            <w:r w:rsidR="005E59C2">
              <w:t>the list of</w:t>
            </w:r>
            <w:r w:rsidR="00D02248">
              <w:t xml:space="preserve"> available </w:t>
            </w:r>
            <w:r w:rsidR="00205684">
              <w:t xml:space="preserve">course </w:t>
            </w:r>
            <w:r w:rsidR="00F90F2C">
              <w:t>catalogs are</w:t>
            </w:r>
            <w:r w:rsidR="00205684">
              <w:t xml:space="preserve"> listed in the Details section.</w:t>
            </w:r>
          </w:p>
          <w:p w:rsidR="00830151" w:rsidRDefault="00830151" w:rsidP="00512FB5"/>
          <w:p w:rsidR="00205684" w:rsidRDefault="00205684" w:rsidP="00512FB5">
            <w:r>
              <w:t>1D. Verify that if a user clicks on a course catalog</w:t>
            </w:r>
            <w:r w:rsidR="00F90F2C">
              <w:t>, the list of courses, descriptions and cost of certification for all courses will be listed.</w:t>
            </w:r>
          </w:p>
          <w:p w:rsidR="00205684" w:rsidRDefault="00205684" w:rsidP="00512FB5"/>
          <w:p w:rsidR="00145387" w:rsidRDefault="00145387" w:rsidP="00145387">
            <w:r>
              <w:lastRenderedPageBreak/>
              <w:t xml:space="preserve">2A. </w:t>
            </w:r>
            <w:r w:rsidRPr="00674D17">
              <w:t xml:space="preserve">Verify that the </w:t>
            </w:r>
            <w:r>
              <w:t>total time for the display of the catalogs and courses are within acceptable performance limits.</w:t>
            </w:r>
          </w:p>
          <w:p w:rsidR="00145387" w:rsidRDefault="00145387" w:rsidP="00512FB5"/>
          <w:p w:rsidR="00145387" w:rsidRDefault="00145387" w:rsidP="00512FB5"/>
          <w:p w:rsidR="00145387" w:rsidRDefault="00145387" w:rsidP="00512FB5"/>
          <w:p w:rsidR="00145387" w:rsidRDefault="00145387" w:rsidP="00512FB5"/>
          <w:p w:rsidR="00145387" w:rsidRDefault="00145387" w:rsidP="00512FB5"/>
          <w:p w:rsidR="00145387" w:rsidRDefault="00145387" w:rsidP="00512FB5"/>
          <w:p w:rsidR="00D02248" w:rsidRPr="00674D17" w:rsidRDefault="00D02248" w:rsidP="00512FB5"/>
        </w:tc>
        <w:tc>
          <w:tcPr>
            <w:tcW w:w="2790" w:type="dxa"/>
            <w:shd w:val="clear" w:color="auto" w:fill="FFFF99"/>
          </w:tcPr>
          <w:p w:rsidR="00BE650A" w:rsidRDefault="00BE650A" w:rsidP="00E14D70">
            <w:r>
              <w:lastRenderedPageBreak/>
              <w:t xml:space="preserve">. </w:t>
            </w:r>
          </w:p>
          <w:p w:rsidR="00BE650A" w:rsidRPr="007260A7" w:rsidRDefault="00BE650A" w:rsidP="00E14D70">
            <w:pPr>
              <w:rPr>
                <w:color w:val="00B0F0"/>
              </w:rPr>
            </w:pPr>
          </w:p>
        </w:tc>
        <w:tc>
          <w:tcPr>
            <w:tcW w:w="1643" w:type="dxa"/>
            <w:shd w:val="clear" w:color="auto" w:fill="FFFF99"/>
          </w:tcPr>
          <w:p w:rsidR="00BE650A" w:rsidRDefault="00BE650A" w:rsidP="00E14D70">
            <w:pPr>
              <w:rPr>
                <w:i/>
              </w:rPr>
            </w:pPr>
          </w:p>
          <w:p w:rsidR="000A18DA" w:rsidRPr="000A18DA" w:rsidRDefault="000A18DA" w:rsidP="000A18DA">
            <w:pPr>
              <w:rPr>
                <w:sz w:val="18"/>
                <w:szCs w:val="18"/>
              </w:rPr>
            </w:pPr>
            <w:r w:rsidRPr="000A18DA">
              <w:rPr>
                <w:sz w:val="18"/>
                <w:szCs w:val="18"/>
              </w:rPr>
              <w:t>CCE-A-1</w:t>
            </w:r>
          </w:p>
          <w:p w:rsidR="00BE650A" w:rsidRPr="0020728C" w:rsidRDefault="00BE650A" w:rsidP="00E14D70"/>
        </w:tc>
        <w:tc>
          <w:tcPr>
            <w:tcW w:w="1530" w:type="dxa"/>
            <w:shd w:val="clear" w:color="auto" w:fill="FFFF99"/>
          </w:tcPr>
          <w:p w:rsidR="00BE650A" w:rsidRPr="00861CC8" w:rsidRDefault="00BE650A" w:rsidP="00E14D70">
            <w:pPr>
              <w:rPr>
                <w:sz w:val="18"/>
                <w:szCs w:val="18"/>
              </w:rPr>
            </w:pPr>
          </w:p>
        </w:tc>
      </w:tr>
    </w:tbl>
    <w:p w:rsidR="00BE650A" w:rsidRDefault="00BE650A" w:rsidP="00BE650A"/>
    <w:p w:rsidR="00BE650A" w:rsidRDefault="00BE650A" w:rsidP="00BE650A"/>
    <w:p w:rsidR="00BE650A" w:rsidRDefault="00BE650A" w:rsidP="00BE650A"/>
    <w:p w:rsidR="00BE650A" w:rsidRDefault="00BE650A" w:rsidP="00BE650A"/>
    <w:p w:rsidR="00BE650A" w:rsidRPr="002C1FB8" w:rsidRDefault="005867DB" w:rsidP="00224FE2">
      <w:pPr>
        <w:widowControl/>
        <w:spacing w:line="240" w:lineRule="auto"/>
        <w:rPr>
          <w:b/>
        </w:rPr>
      </w:pPr>
      <w:r>
        <w:br w:type="page"/>
      </w:r>
      <w:bookmarkStart w:id="25" w:name="_Toc425373729"/>
      <w:r w:rsidR="00BE650A">
        <w:rPr>
          <w:b/>
          <w:sz w:val="18"/>
          <w:szCs w:val="18"/>
        </w:rPr>
        <w:lastRenderedPageBreak/>
        <w:t>CCE</w:t>
      </w:r>
      <w:r w:rsidR="00BE650A" w:rsidRPr="002C1FB8">
        <w:rPr>
          <w:b/>
          <w:sz w:val="18"/>
          <w:szCs w:val="18"/>
        </w:rPr>
        <w:t>-A-</w:t>
      </w:r>
      <w:r w:rsidR="00111227">
        <w:rPr>
          <w:b/>
          <w:sz w:val="18"/>
          <w:szCs w:val="18"/>
        </w:rPr>
        <w:t>10</w:t>
      </w:r>
      <w:r w:rsidR="00BE650A">
        <w:rPr>
          <w:b/>
          <w:sz w:val="18"/>
          <w:szCs w:val="18"/>
        </w:rPr>
        <w:t xml:space="preserve"> </w:t>
      </w:r>
      <w:r w:rsidR="00111227">
        <w:rPr>
          <w:b/>
          <w:i/>
        </w:rPr>
        <w:t xml:space="preserve">Select and Enroll in a free Certification from </w:t>
      </w:r>
      <w:r w:rsidR="00111227" w:rsidRPr="00321597">
        <w:rPr>
          <w:b/>
          <w:i/>
        </w:rPr>
        <w:t>the list of C</w:t>
      </w:r>
      <w:r w:rsidR="00111227">
        <w:rPr>
          <w:b/>
          <w:i/>
        </w:rPr>
        <w:t>ertifications</w:t>
      </w:r>
      <w:r w:rsidR="00111227" w:rsidRPr="00321597">
        <w:rPr>
          <w:b/>
          <w:i/>
        </w:rPr>
        <w:t xml:space="preserve"> in</w:t>
      </w:r>
      <w:r w:rsidR="00111227">
        <w:rPr>
          <w:b/>
          <w:i/>
        </w:rPr>
        <w:t xml:space="preserve"> the Certifications part in Courses menu</w:t>
      </w:r>
      <w:bookmarkEnd w:id="25"/>
    </w:p>
    <w:p w:rsidR="00BE650A" w:rsidRDefault="00BE650A" w:rsidP="00BE650A"/>
    <w:tbl>
      <w:tblPr>
        <w:tblStyle w:val="TableGrid"/>
        <w:tblW w:w="13451" w:type="dxa"/>
        <w:tblLayout w:type="fixed"/>
        <w:tblLook w:val="04A0" w:firstRow="1" w:lastRow="0" w:firstColumn="1" w:lastColumn="0" w:noHBand="0" w:noVBand="1"/>
      </w:tblPr>
      <w:tblGrid>
        <w:gridCol w:w="1160"/>
        <w:gridCol w:w="1378"/>
        <w:gridCol w:w="2038"/>
        <w:gridCol w:w="2912"/>
        <w:gridCol w:w="2790"/>
        <w:gridCol w:w="1643"/>
        <w:gridCol w:w="1530"/>
      </w:tblGrid>
      <w:tr w:rsidR="00BE650A" w:rsidTr="00E14D70">
        <w:tc>
          <w:tcPr>
            <w:tcW w:w="1160" w:type="dxa"/>
          </w:tcPr>
          <w:p w:rsidR="00BE650A" w:rsidRPr="00633733" w:rsidRDefault="00BE650A" w:rsidP="00E14D70">
            <w:pPr>
              <w:rPr>
                <w:sz w:val="18"/>
                <w:szCs w:val="18"/>
              </w:rPr>
            </w:pPr>
            <w:r w:rsidRPr="00633733">
              <w:rPr>
                <w:sz w:val="18"/>
                <w:szCs w:val="18"/>
              </w:rPr>
              <w:t>Test ID</w:t>
            </w:r>
          </w:p>
        </w:tc>
        <w:tc>
          <w:tcPr>
            <w:tcW w:w="1378" w:type="dxa"/>
          </w:tcPr>
          <w:p w:rsidR="00BE650A" w:rsidRDefault="00BE650A" w:rsidP="00E14D70">
            <w:r>
              <w:t>Subsystem/ function</w:t>
            </w:r>
          </w:p>
        </w:tc>
        <w:tc>
          <w:tcPr>
            <w:tcW w:w="2038" w:type="dxa"/>
          </w:tcPr>
          <w:p w:rsidR="00BE650A" w:rsidRDefault="00BE650A" w:rsidP="00E14D70">
            <w:r>
              <w:t>Function to be tested</w:t>
            </w:r>
          </w:p>
        </w:tc>
        <w:tc>
          <w:tcPr>
            <w:tcW w:w="2912" w:type="dxa"/>
          </w:tcPr>
          <w:p w:rsidR="00BE650A" w:rsidRPr="00674D17" w:rsidRDefault="0045743C" w:rsidP="00E14D70">
            <w:r>
              <w:t>Test Steps</w:t>
            </w:r>
          </w:p>
        </w:tc>
        <w:tc>
          <w:tcPr>
            <w:tcW w:w="2790" w:type="dxa"/>
          </w:tcPr>
          <w:p w:rsidR="00BE650A" w:rsidRPr="00084A2C" w:rsidRDefault="00BE650A" w:rsidP="00E14D70">
            <w:r w:rsidRPr="00084A2C">
              <w:t>Negative Conditions to Test</w:t>
            </w:r>
          </w:p>
        </w:tc>
        <w:tc>
          <w:tcPr>
            <w:tcW w:w="1643" w:type="dxa"/>
          </w:tcPr>
          <w:p w:rsidR="00BE650A" w:rsidRDefault="00BE650A" w:rsidP="00E14D70">
            <w:r>
              <w:t>Reference user stories</w:t>
            </w:r>
          </w:p>
          <w:p w:rsidR="00BE650A" w:rsidRDefault="00BE650A" w:rsidP="00E14D70">
            <w:r>
              <w:t>Requirement</w:t>
            </w:r>
          </w:p>
        </w:tc>
        <w:tc>
          <w:tcPr>
            <w:tcW w:w="1530" w:type="dxa"/>
          </w:tcPr>
          <w:p w:rsidR="00BE650A" w:rsidRPr="00861CC8" w:rsidRDefault="00BE650A" w:rsidP="00E14D70">
            <w:pPr>
              <w:rPr>
                <w:sz w:val="18"/>
                <w:szCs w:val="18"/>
              </w:rPr>
            </w:pPr>
            <w:r w:rsidRPr="00861CC8">
              <w:rPr>
                <w:sz w:val="18"/>
                <w:szCs w:val="18"/>
              </w:rPr>
              <w:t>Additional notes</w:t>
            </w:r>
          </w:p>
        </w:tc>
      </w:tr>
      <w:tr w:rsidR="00BE650A" w:rsidTr="00E14D70">
        <w:tc>
          <w:tcPr>
            <w:tcW w:w="1160" w:type="dxa"/>
            <w:shd w:val="clear" w:color="auto" w:fill="FFFF99"/>
          </w:tcPr>
          <w:p w:rsidR="00BE650A" w:rsidRPr="00633733" w:rsidRDefault="00BE650A" w:rsidP="00111227">
            <w:pPr>
              <w:rPr>
                <w:sz w:val="18"/>
                <w:szCs w:val="18"/>
              </w:rPr>
            </w:pPr>
            <w:r>
              <w:rPr>
                <w:sz w:val="18"/>
                <w:szCs w:val="18"/>
              </w:rPr>
              <w:t>CCE</w:t>
            </w:r>
            <w:r w:rsidRPr="00633733">
              <w:rPr>
                <w:sz w:val="18"/>
                <w:szCs w:val="18"/>
              </w:rPr>
              <w:t>-A</w:t>
            </w:r>
            <w:r>
              <w:rPr>
                <w:sz w:val="18"/>
                <w:szCs w:val="18"/>
              </w:rPr>
              <w:t>-</w:t>
            </w:r>
            <w:r w:rsidR="00111227">
              <w:rPr>
                <w:sz w:val="18"/>
                <w:szCs w:val="18"/>
              </w:rPr>
              <w:t>10</w:t>
            </w:r>
          </w:p>
        </w:tc>
        <w:tc>
          <w:tcPr>
            <w:tcW w:w="1378" w:type="dxa"/>
            <w:shd w:val="clear" w:color="auto" w:fill="FFFF99"/>
          </w:tcPr>
          <w:p w:rsidR="00BE650A" w:rsidRPr="00D242DD" w:rsidRDefault="00AE0FD3" w:rsidP="00AE0FD3">
            <w:r>
              <w:t xml:space="preserve">The user should be able to see the available course certifications, select and enroll in a free Certification. </w:t>
            </w:r>
          </w:p>
        </w:tc>
        <w:tc>
          <w:tcPr>
            <w:tcW w:w="2038" w:type="dxa"/>
            <w:shd w:val="clear" w:color="auto" w:fill="FFFF99"/>
          </w:tcPr>
          <w:p w:rsidR="00BE650A" w:rsidRDefault="006E2BB8" w:rsidP="006E2BB8">
            <w:r>
              <w:t>1. The user can view the FREE certifications using the “Courses” Menu.</w:t>
            </w:r>
          </w:p>
          <w:p w:rsidR="00BE650A" w:rsidRDefault="00BE650A" w:rsidP="00E14D70"/>
          <w:p w:rsidR="0029024C" w:rsidRDefault="0029024C" w:rsidP="00E14D70">
            <w:r>
              <w:t>2. The user can enroll in a free Certification using the “Enroll now” button</w:t>
            </w:r>
            <w:r w:rsidR="005E6FEC">
              <w:t xml:space="preserve"> available while clicking a FREE course listed in the Catalog.</w:t>
            </w:r>
          </w:p>
          <w:p w:rsidR="00BE650A" w:rsidRDefault="00BE650A" w:rsidP="00E14D70"/>
          <w:p w:rsidR="00BE650A" w:rsidRDefault="005E6FEC" w:rsidP="00E14D70">
            <w:r>
              <w:t>3</w:t>
            </w:r>
            <w:r w:rsidR="00BE650A">
              <w:t xml:space="preserve">. Measure the total time taken for the test in step </w:t>
            </w:r>
            <w:r>
              <w:t>1 to 2</w:t>
            </w:r>
            <w:r w:rsidR="00BE650A">
              <w:t>.</w:t>
            </w:r>
          </w:p>
          <w:p w:rsidR="00BE650A" w:rsidRDefault="00BE650A" w:rsidP="00E14D70"/>
          <w:p w:rsidR="00BE650A" w:rsidRDefault="00BE650A" w:rsidP="00E14D70"/>
          <w:p w:rsidR="00BE650A" w:rsidRDefault="00BE650A" w:rsidP="00E14D70"/>
          <w:p w:rsidR="00BE650A" w:rsidRDefault="00BE650A" w:rsidP="00E14D70"/>
          <w:p w:rsidR="00BE650A" w:rsidRDefault="00BE650A" w:rsidP="00E14D70"/>
          <w:p w:rsidR="00BE650A" w:rsidRPr="00861CC8" w:rsidRDefault="00BE650A" w:rsidP="00E14D70"/>
        </w:tc>
        <w:tc>
          <w:tcPr>
            <w:tcW w:w="2912" w:type="dxa"/>
            <w:shd w:val="clear" w:color="auto" w:fill="FFFF99"/>
          </w:tcPr>
          <w:p w:rsidR="00BE650A" w:rsidRDefault="00A5388B" w:rsidP="00E14D70">
            <w:r>
              <w:t>1</w:t>
            </w:r>
            <w:r w:rsidR="00BE650A">
              <w:t>A. Verify that the user is properly logged into the system.</w:t>
            </w:r>
          </w:p>
          <w:p w:rsidR="00BE650A" w:rsidRDefault="00BE650A" w:rsidP="00E14D70"/>
          <w:p w:rsidR="00BE650A" w:rsidRDefault="005E6FEC" w:rsidP="00E14D70">
            <w:r>
              <w:t>1B. Verify that if a user clicks on the Courses Menu the Individual certification catalogs under the Overview section of “Individual Certification”.</w:t>
            </w:r>
          </w:p>
          <w:p w:rsidR="005E6FEC" w:rsidRDefault="005E6FEC" w:rsidP="00E14D70"/>
          <w:p w:rsidR="005E6FEC" w:rsidRDefault="005E6FEC" w:rsidP="005E6FEC">
            <w:r>
              <w:t>1C. 1C. Verify that if a user clicks on a “FREE Certifications catalog” the list of available Certification courses are listed in the Details section.</w:t>
            </w:r>
          </w:p>
          <w:p w:rsidR="005E6FEC" w:rsidRDefault="005E6FEC" w:rsidP="005E6FEC"/>
          <w:p w:rsidR="005E6FEC" w:rsidRDefault="005E6FEC" w:rsidP="005E6FEC">
            <w:r>
              <w:t>1D. Verify that, if a user clicks on a FREE Course certification, the Enroll now button is available to enroll for that course.</w:t>
            </w:r>
          </w:p>
          <w:p w:rsidR="005E6FEC" w:rsidRDefault="005E6FEC" w:rsidP="00E14D70"/>
          <w:p w:rsidR="00BE650A" w:rsidRDefault="00BE650A" w:rsidP="00E14D70"/>
          <w:p w:rsidR="00BE650A" w:rsidRDefault="005E6FEC" w:rsidP="00E14D70">
            <w:r>
              <w:t>3</w:t>
            </w:r>
            <w:r w:rsidR="00BE650A">
              <w:t xml:space="preserve">A. </w:t>
            </w:r>
            <w:r w:rsidR="00BE650A" w:rsidRPr="00674D17">
              <w:t xml:space="preserve">Verify that the </w:t>
            </w:r>
            <w:r w:rsidR="00BE650A">
              <w:t>total time for the display of the catalogs and courses are within acceptable performance limits.</w:t>
            </w:r>
          </w:p>
          <w:p w:rsidR="00BE650A" w:rsidRPr="00674D17" w:rsidRDefault="00BE650A" w:rsidP="00E14D70"/>
        </w:tc>
        <w:tc>
          <w:tcPr>
            <w:tcW w:w="2790" w:type="dxa"/>
            <w:shd w:val="clear" w:color="auto" w:fill="FFFF99"/>
          </w:tcPr>
          <w:p w:rsidR="00BE650A" w:rsidRPr="005E6FEC" w:rsidRDefault="005E6FEC" w:rsidP="005E6FEC">
            <w:r>
              <w:t>.Verify that the Buy Now button is not listed with all the FREE certification courses.</w:t>
            </w:r>
          </w:p>
        </w:tc>
        <w:tc>
          <w:tcPr>
            <w:tcW w:w="1643" w:type="dxa"/>
            <w:shd w:val="clear" w:color="auto" w:fill="FFFF99"/>
          </w:tcPr>
          <w:p w:rsidR="00BE650A" w:rsidRDefault="00BE650A" w:rsidP="00E14D70">
            <w:pPr>
              <w:rPr>
                <w:i/>
              </w:rPr>
            </w:pPr>
          </w:p>
          <w:p w:rsidR="00BE650A" w:rsidRPr="0020728C" w:rsidRDefault="00BE650A" w:rsidP="00E14D70"/>
        </w:tc>
        <w:tc>
          <w:tcPr>
            <w:tcW w:w="1530" w:type="dxa"/>
            <w:shd w:val="clear" w:color="auto" w:fill="FFFF99"/>
          </w:tcPr>
          <w:p w:rsidR="00BE650A" w:rsidRPr="00861CC8" w:rsidRDefault="00BE650A" w:rsidP="00E14D70">
            <w:pPr>
              <w:rPr>
                <w:sz w:val="18"/>
                <w:szCs w:val="18"/>
              </w:rPr>
            </w:pPr>
          </w:p>
        </w:tc>
      </w:tr>
    </w:tbl>
    <w:p w:rsidR="00BE650A" w:rsidRDefault="00BE650A" w:rsidP="00BE650A"/>
    <w:p w:rsidR="005867DB" w:rsidRDefault="005867DB">
      <w:pPr>
        <w:widowControl/>
        <w:spacing w:line="240" w:lineRule="auto"/>
      </w:pPr>
    </w:p>
    <w:p w:rsidR="00BE650A" w:rsidRDefault="00BE650A" w:rsidP="00BE650A"/>
    <w:p w:rsidR="00BE650A" w:rsidRPr="002C1FB8" w:rsidRDefault="007352F1" w:rsidP="00BE650A">
      <w:pPr>
        <w:pStyle w:val="Heading3"/>
        <w:rPr>
          <w:rFonts w:ascii="Times New Roman" w:hAnsi="Times New Roman"/>
          <w:b/>
        </w:rPr>
      </w:pPr>
      <w:bookmarkStart w:id="26" w:name="_Toc425373730"/>
      <w:r>
        <w:rPr>
          <w:rFonts w:ascii="Times New Roman" w:hAnsi="Times New Roman"/>
          <w:b/>
          <w:sz w:val="18"/>
          <w:szCs w:val="18"/>
        </w:rPr>
        <w:t>9</w:t>
      </w:r>
      <w:r w:rsidR="00BE650A">
        <w:rPr>
          <w:rFonts w:ascii="Times New Roman" w:hAnsi="Times New Roman"/>
          <w:b/>
          <w:sz w:val="18"/>
          <w:szCs w:val="18"/>
        </w:rPr>
        <w:t>CCE</w:t>
      </w:r>
      <w:r w:rsidR="00BE650A" w:rsidRPr="002C1FB8">
        <w:rPr>
          <w:rFonts w:ascii="Times New Roman" w:hAnsi="Times New Roman"/>
          <w:b/>
          <w:sz w:val="18"/>
          <w:szCs w:val="18"/>
        </w:rPr>
        <w:t>-A-</w:t>
      </w:r>
      <w:r w:rsidR="00111227">
        <w:rPr>
          <w:rFonts w:ascii="Times New Roman" w:hAnsi="Times New Roman"/>
          <w:b/>
          <w:sz w:val="18"/>
          <w:szCs w:val="18"/>
        </w:rPr>
        <w:t>11</w:t>
      </w:r>
      <w:r w:rsidR="00BE650A">
        <w:rPr>
          <w:rFonts w:ascii="Times New Roman" w:hAnsi="Times New Roman"/>
          <w:b/>
          <w:sz w:val="18"/>
          <w:szCs w:val="18"/>
        </w:rPr>
        <w:t xml:space="preserve"> </w:t>
      </w:r>
      <w:r w:rsidR="00111227">
        <w:rPr>
          <w:rFonts w:ascii="Times New Roman" w:hAnsi="Times New Roman"/>
          <w:b/>
          <w:i w:val="0"/>
        </w:rPr>
        <w:t>The list of Free and Paid-up Subscriptions displayed in the Subscription part of the Dashboard.</w:t>
      </w:r>
      <w:bookmarkEnd w:id="26"/>
    </w:p>
    <w:p w:rsidR="00BE650A" w:rsidRDefault="00BE650A" w:rsidP="00BE650A"/>
    <w:tbl>
      <w:tblPr>
        <w:tblStyle w:val="TableGrid"/>
        <w:tblW w:w="13451" w:type="dxa"/>
        <w:tblLayout w:type="fixed"/>
        <w:tblLook w:val="04A0" w:firstRow="1" w:lastRow="0" w:firstColumn="1" w:lastColumn="0" w:noHBand="0" w:noVBand="1"/>
      </w:tblPr>
      <w:tblGrid>
        <w:gridCol w:w="1160"/>
        <w:gridCol w:w="1378"/>
        <w:gridCol w:w="2038"/>
        <w:gridCol w:w="2912"/>
        <w:gridCol w:w="2790"/>
        <w:gridCol w:w="1643"/>
        <w:gridCol w:w="1530"/>
      </w:tblGrid>
      <w:tr w:rsidR="00BE650A" w:rsidTr="00E14D70">
        <w:tc>
          <w:tcPr>
            <w:tcW w:w="1160" w:type="dxa"/>
          </w:tcPr>
          <w:p w:rsidR="00BE650A" w:rsidRPr="00633733" w:rsidRDefault="00BE650A" w:rsidP="00E14D70">
            <w:pPr>
              <w:rPr>
                <w:sz w:val="18"/>
                <w:szCs w:val="18"/>
              </w:rPr>
            </w:pPr>
            <w:r w:rsidRPr="00633733">
              <w:rPr>
                <w:sz w:val="18"/>
                <w:szCs w:val="18"/>
              </w:rPr>
              <w:t>Test ID</w:t>
            </w:r>
          </w:p>
        </w:tc>
        <w:tc>
          <w:tcPr>
            <w:tcW w:w="1378" w:type="dxa"/>
          </w:tcPr>
          <w:p w:rsidR="00BE650A" w:rsidRDefault="00BE650A" w:rsidP="00E14D70">
            <w:r>
              <w:t>Subsystem/ function</w:t>
            </w:r>
          </w:p>
        </w:tc>
        <w:tc>
          <w:tcPr>
            <w:tcW w:w="2038" w:type="dxa"/>
          </w:tcPr>
          <w:p w:rsidR="00BE650A" w:rsidRDefault="00BE650A" w:rsidP="00E14D70">
            <w:r>
              <w:t>Function to be tested</w:t>
            </w:r>
          </w:p>
        </w:tc>
        <w:tc>
          <w:tcPr>
            <w:tcW w:w="2912" w:type="dxa"/>
          </w:tcPr>
          <w:p w:rsidR="00BE650A" w:rsidRPr="00674D17" w:rsidRDefault="0045743C" w:rsidP="00E14D70">
            <w:r>
              <w:t>Test Steps</w:t>
            </w:r>
          </w:p>
        </w:tc>
        <w:tc>
          <w:tcPr>
            <w:tcW w:w="2790" w:type="dxa"/>
          </w:tcPr>
          <w:p w:rsidR="00BE650A" w:rsidRPr="00084A2C" w:rsidRDefault="00BE650A" w:rsidP="00E14D70">
            <w:r w:rsidRPr="00084A2C">
              <w:t>Negative Conditions to Test</w:t>
            </w:r>
          </w:p>
        </w:tc>
        <w:tc>
          <w:tcPr>
            <w:tcW w:w="1643" w:type="dxa"/>
          </w:tcPr>
          <w:p w:rsidR="00BE650A" w:rsidRDefault="00BE650A" w:rsidP="00E14D70">
            <w:r>
              <w:t>Reference user stories</w:t>
            </w:r>
          </w:p>
          <w:p w:rsidR="00BE650A" w:rsidRDefault="00BE650A" w:rsidP="00E14D70">
            <w:r>
              <w:t>Requirement</w:t>
            </w:r>
          </w:p>
        </w:tc>
        <w:tc>
          <w:tcPr>
            <w:tcW w:w="1530" w:type="dxa"/>
          </w:tcPr>
          <w:p w:rsidR="00BE650A" w:rsidRPr="00861CC8" w:rsidRDefault="00BE650A" w:rsidP="00E14D70">
            <w:pPr>
              <w:rPr>
                <w:sz w:val="18"/>
                <w:szCs w:val="18"/>
              </w:rPr>
            </w:pPr>
            <w:r w:rsidRPr="00861CC8">
              <w:rPr>
                <w:sz w:val="18"/>
                <w:szCs w:val="18"/>
              </w:rPr>
              <w:t>Additional notes</w:t>
            </w:r>
          </w:p>
        </w:tc>
      </w:tr>
      <w:tr w:rsidR="00BE650A" w:rsidTr="00E14D70">
        <w:tc>
          <w:tcPr>
            <w:tcW w:w="1160" w:type="dxa"/>
            <w:shd w:val="clear" w:color="auto" w:fill="FFFF99"/>
          </w:tcPr>
          <w:p w:rsidR="00BE650A" w:rsidRPr="00633733" w:rsidRDefault="00BE650A" w:rsidP="00111227">
            <w:pPr>
              <w:rPr>
                <w:sz w:val="18"/>
                <w:szCs w:val="18"/>
              </w:rPr>
            </w:pPr>
            <w:r>
              <w:rPr>
                <w:sz w:val="18"/>
                <w:szCs w:val="18"/>
              </w:rPr>
              <w:t>CCE</w:t>
            </w:r>
            <w:r w:rsidRPr="00633733">
              <w:rPr>
                <w:sz w:val="18"/>
                <w:szCs w:val="18"/>
              </w:rPr>
              <w:t>-A</w:t>
            </w:r>
            <w:r>
              <w:rPr>
                <w:sz w:val="18"/>
                <w:szCs w:val="18"/>
              </w:rPr>
              <w:t>-</w:t>
            </w:r>
            <w:r w:rsidR="00111227">
              <w:rPr>
                <w:sz w:val="18"/>
                <w:szCs w:val="18"/>
              </w:rPr>
              <w:t>11</w:t>
            </w:r>
          </w:p>
        </w:tc>
        <w:tc>
          <w:tcPr>
            <w:tcW w:w="1378" w:type="dxa"/>
            <w:shd w:val="clear" w:color="auto" w:fill="FFFF99"/>
          </w:tcPr>
          <w:p w:rsidR="00BE650A" w:rsidRPr="00D242DD" w:rsidRDefault="00BE650A" w:rsidP="00A5388B">
            <w:r>
              <w:t xml:space="preserve">The user can </w:t>
            </w:r>
            <w:r w:rsidR="00A5388B">
              <w:t>view the list of paid and FREE subscriptions in the Dashboard.</w:t>
            </w:r>
          </w:p>
        </w:tc>
        <w:tc>
          <w:tcPr>
            <w:tcW w:w="2038" w:type="dxa"/>
            <w:shd w:val="clear" w:color="auto" w:fill="FFFF99"/>
          </w:tcPr>
          <w:p w:rsidR="00BE650A" w:rsidRDefault="00A5388B" w:rsidP="00A5388B">
            <w:r>
              <w:t>1. Using the “Dashboard” menu, the user can see the list of FREE and Paid Subscriptions</w:t>
            </w:r>
            <w:r w:rsidR="001A10A6">
              <w:t xml:space="preserve"> in the My Subscriptions part of the Dashboard.</w:t>
            </w:r>
          </w:p>
          <w:p w:rsidR="00BE650A" w:rsidRDefault="00BE650A" w:rsidP="00E14D70"/>
          <w:p w:rsidR="00BE650A" w:rsidRDefault="00BE650A" w:rsidP="00E14D70"/>
          <w:p w:rsidR="00BE650A" w:rsidRDefault="00A5388B" w:rsidP="00E14D70">
            <w:r>
              <w:t>2</w:t>
            </w:r>
            <w:r w:rsidR="00BE650A">
              <w:t>. Measure the total t</w:t>
            </w:r>
            <w:r w:rsidR="00642CBA">
              <w:t>ime taken for the test in step 1</w:t>
            </w:r>
            <w:r w:rsidR="00BE650A">
              <w:t>.</w:t>
            </w:r>
          </w:p>
          <w:p w:rsidR="00BE650A" w:rsidRDefault="00BE650A" w:rsidP="00E14D70"/>
          <w:p w:rsidR="00BE650A" w:rsidRDefault="00BE650A" w:rsidP="00E14D70"/>
          <w:p w:rsidR="00BE650A" w:rsidRDefault="00BE650A" w:rsidP="00E14D70"/>
          <w:p w:rsidR="00BE650A" w:rsidRDefault="00BE650A" w:rsidP="00E14D70"/>
          <w:p w:rsidR="00BE650A" w:rsidRDefault="00BE650A" w:rsidP="00E14D70"/>
          <w:p w:rsidR="00BE650A" w:rsidRPr="00861CC8" w:rsidRDefault="00BE650A" w:rsidP="00E14D70"/>
        </w:tc>
        <w:tc>
          <w:tcPr>
            <w:tcW w:w="2912" w:type="dxa"/>
            <w:shd w:val="clear" w:color="auto" w:fill="FFFF99"/>
          </w:tcPr>
          <w:p w:rsidR="00BE650A" w:rsidRDefault="00A5388B" w:rsidP="00E14D70">
            <w:r>
              <w:t>1</w:t>
            </w:r>
            <w:r w:rsidR="00BE650A">
              <w:t xml:space="preserve">A. Verify that the user is properly logged into the </w:t>
            </w:r>
            <w:r>
              <w:t>system.</w:t>
            </w:r>
          </w:p>
          <w:p w:rsidR="00A5388B" w:rsidRDefault="00A5388B" w:rsidP="00E14D70"/>
          <w:p w:rsidR="00C80916" w:rsidRDefault="00A5388B" w:rsidP="00E14D70">
            <w:r>
              <w:t>1B. Verify that the user can see the “My Subscriptions” section on click of “Dashboard”</w:t>
            </w:r>
            <w:r w:rsidR="00C80916">
              <w:t>.</w:t>
            </w:r>
          </w:p>
          <w:p w:rsidR="00C80916" w:rsidRDefault="00C80916" w:rsidP="00E14D70"/>
          <w:p w:rsidR="00A5388B" w:rsidRDefault="00C80916" w:rsidP="00E14D70">
            <w:r>
              <w:t>1C. Verify that the</w:t>
            </w:r>
            <w:r w:rsidR="001A10A6">
              <w:t xml:space="preserve"> user is </w:t>
            </w:r>
            <w:r>
              <w:t xml:space="preserve">able to view all the </w:t>
            </w:r>
            <w:r w:rsidR="001A10A6">
              <w:t>subscribed</w:t>
            </w:r>
            <w:r>
              <w:t xml:space="preserve"> libraries (both FREE and</w:t>
            </w:r>
            <w:r w:rsidR="001A10A6">
              <w:t xml:space="preserve"> Paid Up </w:t>
            </w:r>
            <w:r w:rsidR="00642CBA">
              <w:t>subscriptions</w:t>
            </w:r>
            <w:r>
              <w:t>)</w:t>
            </w:r>
            <w:r w:rsidR="001A10A6">
              <w:t>.</w:t>
            </w:r>
          </w:p>
          <w:p w:rsidR="00C80916" w:rsidRDefault="00C80916" w:rsidP="00E14D70"/>
          <w:p w:rsidR="00BE650A" w:rsidRDefault="00BE650A" w:rsidP="00E14D70"/>
          <w:p w:rsidR="00BE650A" w:rsidRDefault="00642CBA" w:rsidP="00E14D70">
            <w:r>
              <w:t>2</w:t>
            </w:r>
            <w:r w:rsidR="00BE650A">
              <w:t xml:space="preserve">A. </w:t>
            </w:r>
            <w:r w:rsidR="00BE650A" w:rsidRPr="00674D17">
              <w:t xml:space="preserve">Verify that the </w:t>
            </w:r>
            <w:r w:rsidR="00BE650A">
              <w:t>total time for the display of the catalogs and courses are within acceptable performance limits.</w:t>
            </w:r>
          </w:p>
          <w:p w:rsidR="00BE650A" w:rsidRPr="00674D17" w:rsidRDefault="00BE650A" w:rsidP="00E14D70"/>
        </w:tc>
        <w:tc>
          <w:tcPr>
            <w:tcW w:w="2790" w:type="dxa"/>
            <w:shd w:val="clear" w:color="auto" w:fill="FFFF99"/>
          </w:tcPr>
          <w:p w:rsidR="00BE650A" w:rsidRPr="00872A29" w:rsidRDefault="00872A29" w:rsidP="00872A29">
            <w:r w:rsidRPr="00B25AD7">
              <w:t xml:space="preserve">Verify </w:t>
            </w:r>
            <w:r>
              <w:t>that only subscribed libraries are listed out in the “My Subscriptions” part of the Dashboard.</w:t>
            </w:r>
          </w:p>
        </w:tc>
        <w:tc>
          <w:tcPr>
            <w:tcW w:w="1643" w:type="dxa"/>
            <w:shd w:val="clear" w:color="auto" w:fill="FFFF99"/>
          </w:tcPr>
          <w:p w:rsidR="000A18DA" w:rsidRPr="000A18DA" w:rsidRDefault="000A18DA" w:rsidP="000A18DA">
            <w:pPr>
              <w:rPr>
                <w:sz w:val="18"/>
                <w:szCs w:val="18"/>
              </w:rPr>
            </w:pPr>
            <w:r w:rsidRPr="000A18DA">
              <w:rPr>
                <w:sz w:val="18"/>
                <w:szCs w:val="18"/>
              </w:rPr>
              <w:t>CCE-A-1</w:t>
            </w:r>
          </w:p>
          <w:p w:rsidR="00BE650A" w:rsidRPr="0020728C" w:rsidRDefault="00BE650A" w:rsidP="00505B3A"/>
        </w:tc>
        <w:tc>
          <w:tcPr>
            <w:tcW w:w="1530" w:type="dxa"/>
            <w:shd w:val="clear" w:color="auto" w:fill="FFFF99"/>
          </w:tcPr>
          <w:p w:rsidR="00BE650A" w:rsidRPr="00861CC8" w:rsidRDefault="00BE650A" w:rsidP="00E14D70">
            <w:pPr>
              <w:rPr>
                <w:sz w:val="18"/>
                <w:szCs w:val="18"/>
              </w:rPr>
            </w:pPr>
          </w:p>
        </w:tc>
      </w:tr>
    </w:tbl>
    <w:p w:rsidR="00BE650A" w:rsidRDefault="00BE650A" w:rsidP="00BE650A"/>
    <w:p w:rsidR="00BE650A" w:rsidRDefault="00BE650A" w:rsidP="00BE650A"/>
    <w:p w:rsidR="00BE650A" w:rsidRDefault="00BE650A" w:rsidP="00BE650A"/>
    <w:p w:rsidR="005867DB" w:rsidRDefault="005867DB">
      <w:pPr>
        <w:widowControl/>
        <w:spacing w:line="240" w:lineRule="auto"/>
      </w:pPr>
      <w:r>
        <w:br w:type="page"/>
      </w:r>
    </w:p>
    <w:p w:rsidR="00BE650A" w:rsidRDefault="00BE650A" w:rsidP="00BE650A"/>
    <w:p w:rsidR="00BE650A" w:rsidRDefault="00BE650A" w:rsidP="00BE650A"/>
    <w:p w:rsidR="00BE650A" w:rsidRPr="002C1FB8" w:rsidRDefault="00BE650A" w:rsidP="00BE650A">
      <w:pPr>
        <w:pStyle w:val="Heading3"/>
        <w:rPr>
          <w:rFonts w:ascii="Times New Roman" w:hAnsi="Times New Roman"/>
          <w:b/>
        </w:rPr>
      </w:pPr>
      <w:bookmarkStart w:id="27" w:name="_Toc425373731"/>
      <w:r>
        <w:rPr>
          <w:rFonts w:ascii="Times New Roman" w:hAnsi="Times New Roman"/>
          <w:b/>
          <w:sz w:val="18"/>
          <w:szCs w:val="18"/>
        </w:rPr>
        <w:t>CCE</w:t>
      </w:r>
      <w:r w:rsidRPr="002C1FB8">
        <w:rPr>
          <w:rFonts w:ascii="Times New Roman" w:hAnsi="Times New Roman"/>
          <w:b/>
          <w:sz w:val="18"/>
          <w:szCs w:val="18"/>
        </w:rPr>
        <w:t>-A-</w:t>
      </w:r>
      <w:r w:rsidR="00111227">
        <w:rPr>
          <w:rFonts w:ascii="Times New Roman" w:hAnsi="Times New Roman"/>
          <w:b/>
          <w:sz w:val="18"/>
          <w:szCs w:val="18"/>
        </w:rPr>
        <w:t>12</w:t>
      </w:r>
      <w:r>
        <w:rPr>
          <w:rFonts w:ascii="Times New Roman" w:hAnsi="Times New Roman"/>
          <w:b/>
          <w:sz w:val="18"/>
          <w:szCs w:val="18"/>
        </w:rPr>
        <w:t xml:space="preserve"> </w:t>
      </w:r>
      <w:r w:rsidR="00111227">
        <w:rPr>
          <w:rFonts w:ascii="Times New Roman" w:hAnsi="Times New Roman"/>
          <w:b/>
          <w:i w:val="0"/>
        </w:rPr>
        <w:t>The list of Enrolled (both Free and Paid-</w:t>
      </w:r>
      <w:r w:rsidR="0031061F">
        <w:rPr>
          <w:rFonts w:ascii="Times New Roman" w:hAnsi="Times New Roman"/>
          <w:b/>
          <w:i w:val="0"/>
        </w:rPr>
        <w:t>up</w:t>
      </w:r>
      <w:r w:rsidR="00111227">
        <w:rPr>
          <w:rFonts w:ascii="Times New Roman" w:hAnsi="Times New Roman"/>
          <w:b/>
          <w:i w:val="0"/>
        </w:rPr>
        <w:t>) Courses displayed in the My Courses part of the Dashboard.</w:t>
      </w:r>
      <w:bookmarkEnd w:id="27"/>
    </w:p>
    <w:p w:rsidR="00BE650A" w:rsidRDefault="00BE650A" w:rsidP="00BE650A"/>
    <w:tbl>
      <w:tblPr>
        <w:tblStyle w:val="TableGrid"/>
        <w:tblW w:w="13451" w:type="dxa"/>
        <w:tblLayout w:type="fixed"/>
        <w:tblLook w:val="04A0" w:firstRow="1" w:lastRow="0" w:firstColumn="1" w:lastColumn="0" w:noHBand="0" w:noVBand="1"/>
      </w:tblPr>
      <w:tblGrid>
        <w:gridCol w:w="1160"/>
        <w:gridCol w:w="1378"/>
        <w:gridCol w:w="2038"/>
        <w:gridCol w:w="2912"/>
        <w:gridCol w:w="2790"/>
        <w:gridCol w:w="1643"/>
        <w:gridCol w:w="1530"/>
      </w:tblGrid>
      <w:tr w:rsidR="00BE650A" w:rsidTr="00E14D70">
        <w:tc>
          <w:tcPr>
            <w:tcW w:w="1160" w:type="dxa"/>
          </w:tcPr>
          <w:p w:rsidR="00BE650A" w:rsidRPr="00633733" w:rsidRDefault="00BE650A" w:rsidP="00E14D70">
            <w:pPr>
              <w:rPr>
                <w:sz w:val="18"/>
                <w:szCs w:val="18"/>
              </w:rPr>
            </w:pPr>
            <w:r w:rsidRPr="00633733">
              <w:rPr>
                <w:sz w:val="18"/>
                <w:szCs w:val="18"/>
              </w:rPr>
              <w:t>Test ID</w:t>
            </w:r>
          </w:p>
        </w:tc>
        <w:tc>
          <w:tcPr>
            <w:tcW w:w="1378" w:type="dxa"/>
          </w:tcPr>
          <w:p w:rsidR="00BE650A" w:rsidRDefault="00BE650A" w:rsidP="00E14D70">
            <w:r>
              <w:t>Subsystem/ function</w:t>
            </w:r>
          </w:p>
        </w:tc>
        <w:tc>
          <w:tcPr>
            <w:tcW w:w="2038" w:type="dxa"/>
          </w:tcPr>
          <w:p w:rsidR="00BE650A" w:rsidRDefault="00BE650A" w:rsidP="00E14D70">
            <w:r>
              <w:t>Function to be tested</w:t>
            </w:r>
          </w:p>
        </w:tc>
        <w:tc>
          <w:tcPr>
            <w:tcW w:w="2912" w:type="dxa"/>
          </w:tcPr>
          <w:p w:rsidR="00BE650A" w:rsidRPr="00674D17" w:rsidRDefault="0045743C" w:rsidP="00E14D70">
            <w:r>
              <w:t>Test Steps</w:t>
            </w:r>
          </w:p>
        </w:tc>
        <w:tc>
          <w:tcPr>
            <w:tcW w:w="2790" w:type="dxa"/>
          </w:tcPr>
          <w:p w:rsidR="00BE650A" w:rsidRPr="00084A2C" w:rsidRDefault="00BE650A" w:rsidP="00E14D70">
            <w:r w:rsidRPr="00084A2C">
              <w:t>Negative Conditions to Test</w:t>
            </w:r>
          </w:p>
        </w:tc>
        <w:tc>
          <w:tcPr>
            <w:tcW w:w="1643" w:type="dxa"/>
          </w:tcPr>
          <w:p w:rsidR="00BE650A" w:rsidRDefault="00BE650A" w:rsidP="00E14D70">
            <w:r>
              <w:t>Reference user stories</w:t>
            </w:r>
          </w:p>
          <w:p w:rsidR="00BE650A" w:rsidRDefault="00BE650A" w:rsidP="00E14D70">
            <w:r>
              <w:t>Requirement</w:t>
            </w:r>
          </w:p>
        </w:tc>
        <w:tc>
          <w:tcPr>
            <w:tcW w:w="1530" w:type="dxa"/>
          </w:tcPr>
          <w:p w:rsidR="00BE650A" w:rsidRPr="00861CC8" w:rsidRDefault="00BE650A" w:rsidP="00E14D70">
            <w:pPr>
              <w:rPr>
                <w:sz w:val="18"/>
                <w:szCs w:val="18"/>
              </w:rPr>
            </w:pPr>
            <w:r w:rsidRPr="00861CC8">
              <w:rPr>
                <w:sz w:val="18"/>
                <w:szCs w:val="18"/>
              </w:rPr>
              <w:t>Additional notes</w:t>
            </w:r>
          </w:p>
        </w:tc>
      </w:tr>
      <w:tr w:rsidR="00BE650A" w:rsidTr="00E14D70">
        <w:tc>
          <w:tcPr>
            <w:tcW w:w="1160" w:type="dxa"/>
            <w:shd w:val="clear" w:color="auto" w:fill="FFFF99"/>
          </w:tcPr>
          <w:p w:rsidR="00BE650A" w:rsidRPr="00633733" w:rsidRDefault="00BE650A" w:rsidP="00E14D70">
            <w:pPr>
              <w:rPr>
                <w:sz w:val="18"/>
                <w:szCs w:val="18"/>
              </w:rPr>
            </w:pPr>
            <w:r>
              <w:rPr>
                <w:sz w:val="18"/>
                <w:szCs w:val="18"/>
              </w:rPr>
              <w:t>CCE</w:t>
            </w:r>
            <w:r w:rsidRPr="00633733">
              <w:rPr>
                <w:sz w:val="18"/>
                <w:szCs w:val="18"/>
              </w:rPr>
              <w:t>-A</w:t>
            </w:r>
            <w:r>
              <w:rPr>
                <w:sz w:val="18"/>
                <w:szCs w:val="18"/>
              </w:rPr>
              <w:t>-</w:t>
            </w:r>
            <w:r w:rsidR="00111227">
              <w:rPr>
                <w:sz w:val="18"/>
                <w:szCs w:val="18"/>
              </w:rPr>
              <w:t>12</w:t>
            </w:r>
          </w:p>
        </w:tc>
        <w:tc>
          <w:tcPr>
            <w:tcW w:w="1378" w:type="dxa"/>
            <w:shd w:val="clear" w:color="auto" w:fill="FFFF99"/>
          </w:tcPr>
          <w:p w:rsidR="00BE650A" w:rsidRPr="00D242DD" w:rsidRDefault="00A5388B" w:rsidP="00A5388B">
            <w:r>
              <w:t>The user can view the list of paid and FREE Courses in the Dashboard.</w:t>
            </w:r>
          </w:p>
        </w:tc>
        <w:tc>
          <w:tcPr>
            <w:tcW w:w="2038" w:type="dxa"/>
            <w:shd w:val="clear" w:color="auto" w:fill="FFFF99"/>
          </w:tcPr>
          <w:p w:rsidR="00BE650A" w:rsidRDefault="001A10A6" w:rsidP="00E14D70">
            <w:r>
              <w:t>1. A user can view the list of Enrolled (Free and Paid-up) Courses in the My Courses part of the Dashboard.</w:t>
            </w:r>
          </w:p>
          <w:p w:rsidR="00BE650A" w:rsidRDefault="00BE650A" w:rsidP="00E14D70"/>
          <w:p w:rsidR="00BE650A" w:rsidRDefault="00BE650A" w:rsidP="00E14D70"/>
          <w:p w:rsidR="00BE650A" w:rsidRDefault="001A10A6" w:rsidP="00E14D70">
            <w:r>
              <w:t>2</w:t>
            </w:r>
            <w:r w:rsidR="00BE650A">
              <w:t xml:space="preserve">. Measure the total time taken for the test in step </w:t>
            </w:r>
            <w:r w:rsidR="002C7A88">
              <w:t>1</w:t>
            </w:r>
            <w:r w:rsidR="00BE650A">
              <w:t>.</w:t>
            </w:r>
          </w:p>
          <w:p w:rsidR="00BE650A" w:rsidRDefault="00BE650A" w:rsidP="00E14D70"/>
          <w:p w:rsidR="00BE650A" w:rsidRDefault="00BE650A" w:rsidP="00E14D70"/>
          <w:p w:rsidR="00BE650A" w:rsidRDefault="00BE650A" w:rsidP="00E14D70"/>
          <w:p w:rsidR="00BE650A" w:rsidRDefault="00BE650A" w:rsidP="00E14D70"/>
          <w:p w:rsidR="00BE650A" w:rsidRDefault="00BE650A" w:rsidP="00E14D70"/>
          <w:p w:rsidR="00BE650A" w:rsidRPr="00861CC8" w:rsidRDefault="00BE650A" w:rsidP="00E14D70"/>
        </w:tc>
        <w:tc>
          <w:tcPr>
            <w:tcW w:w="2912" w:type="dxa"/>
            <w:shd w:val="clear" w:color="auto" w:fill="FFFF99"/>
          </w:tcPr>
          <w:p w:rsidR="00BE650A" w:rsidRDefault="001A10A6" w:rsidP="00E14D70">
            <w:r>
              <w:t>1</w:t>
            </w:r>
            <w:r w:rsidR="00BE650A">
              <w:t>A. Verify that the user is properly logged into the system.</w:t>
            </w:r>
          </w:p>
          <w:p w:rsidR="00BE650A" w:rsidRDefault="00BE650A" w:rsidP="00E14D70"/>
          <w:p w:rsidR="001A10A6" w:rsidRDefault="001A10A6" w:rsidP="00E14D70">
            <w:r>
              <w:t xml:space="preserve">1B. </w:t>
            </w:r>
            <w:r w:rsidR="00B25AD7">
              <w:t>Verify that, i</w:t>
            </w:r>
            <w:r>
              <w:t>f the user clicks on Dashboard menu, My Courses</w:t>
            </w:r>
            <w:r w:rsidR="00B25AD7">
              <w:t xml:space="preserve"> section </w:t>
            </w:r>
            <w:r>
              <w:t>is displayed.</w:t>
            </w:r>
          </w:p>
          <w:p w:rsidR="001A10A6" w:rsidRDefault="001A10A6" w:rsidP="00E14D70"/>
          <w:p w:rsidR="001A10A6" w:rsidRDefault="001A10A6" w:rsidP="00E14D70">
            <w:r>
              <w:t>1B. Verify that the user is able to see the list of enrolled course</w:t>
            </w:r>
            <w:r w:rsidR="00B25AD7">
              <w:t>s under the “My Courses” section and on clicking of a selected course, the user is navigated to a page which has the course materials.</w:t>
            </w:r>
          </w:p>
          <w:p w:rsidR="00BE650A" w:rsidRDefault="00BE650A" w:rsidP="00E14D70"/>
          <w:p w:rsidR="00BE650A" w:rsidRDefault="00BE650A" w:rsidP="00E14D70"/>
          <w:p w:rsidR="00BE650A" w:rsidRDefault="002C7A88" w:rsidP="00E14D70">
            <w:r>
              <w:t>2</w:t>
            </w:r>
            <w:r w:rsidR="00BE650A">
              <w:t xml:space="preserve">A. </w:t>
            </w:r>
            <w:r w:rsidR="00BE650A" w:rsidRPr="00674D17">
              <w:t xml:space="preserve">Verify that the </w:t>
            </w:r>
            <w:r w:rsidR="00BE650A">
              <w:t>total time for the display of the catalogs and courses are within acceptable performance limits.</w:t>
            </w:r>
          </w:p>
          <w:p w:rsidR="00BE650A" w:rsidRPr="00674D17" w:rsidRDefault="00BE650A" w:rsidP="00E14D70"/>
        </w:tc>
        <w:tc>
          <w:tcPr>
            <w:tcW w:w="2790" w:type="dxa"/>
            <w:shd w:val="clear" w:color="auto" w:fill="FFFF99"/>
          </w:tcPr>
          <w:p w:rsidR="00BE650A" w:rsidRPr="007260A7" w:rsidRDefault="00B25AD7" w:rsidP="00E14D70">
            <w:pPr>
              <w:rPr>
                <w:color w:val="00B0F0"/>
              </w:rPr>
            </w:pPr>
            <w:r w:rsidRPr="00B25AD7">
              <w:t xml:space="preserve">Verify </w:t>
            </w:r>
            <w:r>
              <w:t>that only enrolled courses are listed out in the “My Courses” part of the Dashboard.</w:t>
            </w:r>
          </w:p>
        </w:tc>
        <w:tc>
          <w:tcPr>
            <w:tcW w:w="1643" w:type="dxa"/>
            <w:shd w:val="clear" w:color="auto" w:fill="FFFF99"/>
          </w:tcPr>
          <w:p w:rsidR="000A18DA" w:rsidRPr="000A18DA" w:rsidRDefault="000A18DA" w:rsidP="000A18DA">
            <w:pPr>
              <w:rPr>
                <w:sz w:val="18"/>
                <w:szCs w:val="18"/>
              </w:rPr>
            </w:pPr>
            <w:r w:rsidRPr="000A18DA">
              <w:rPr>
                <w:sz w:val="18"/>
                <w:szCs w:val="18"/>
              </w:rPr>
              <w:t>CCE-A-1</w:t>
            </w:r>
          </w:p>
          <w:p w:rsidR="00BE650A" w:rsidRDefault="00BE650A" w:rsidP="00E14D70">
            <w:pPr>
              <w:rPr>
                <w:i/>
              </w:rPr>
            </w:pPr>
          </w:p>
          <w:p w:rsidR="00BE650A" w:rsidRPr="0020728C" w:rsidRDefault="00BE650A" w:rsidP="00E14D70"/>
        </w:tc>
        <w:tc>
          <w:tcPr>
            <w:tcW w:w="1530" w:type="dxa"/>
            <w:shd w:val="clear" w:color="auto" w:fill="FFFF99"/>
          </w:tcPr>
          <w:p w:rsidR="00BE650A" w:rsidRPr="00861CC8" w:rsidRDefault="00BE650A" w:rsidP="00E14D70">
            <w:pPr>
              <w:rPr>
                <w:sz w:val="18"/>
                <w:szCs w:val="18"/>
              </w:rPr>
            </w:pPr>
          </w:p>
        </w:tc>
      </w:tr>
    </w:tbl>
    <w:p w:rsidR="00BE650A" w:rsidRDefault="00BE650A" w:rsidP="00BE650A"/>
    <w:p w:rsidR="00BE650A" w:rsidRDefault="00BE650A" w:rsidP="00BE650A"/>
    <w:p w:rsidR="00BE650A" w:rsidRDefault="00BE650A" w:rsidP="00BE650A"/>
    <w:p w:rsidR="005867DB" w:rsidRDefault="005867DB">
      <w:pPr>
        <w:widowControl/>
        <w:spacing w:line="240" w:lineRule="auto"/>
      </w:pPr>
      <w:r>
        <w:br w:type="page"/>
      </w:r>
    </w:p>
    <w:p w:rsidR="00633733" w:rsidRDefault="00633733" w:rsidP="00633733"/>
    <w:p w:rsidR="00ED7220" w:rsidRDefault="00ED7220" w:rsidP="00ED7220">
      <w:pPr>
        <w:pStyle w:val="Heading1"/>
        <w:numPr>
          <w:ilvl w:val="0"/>
          <w:numId w:val="0"/>
        </w:numPr>
        <w:ind w:left="720"/>
      </w:pPr>
      <w:bookmarkStart w:id="28" w:name="_Toc378873857"/>
    </w:p>
    <w:bookmarkEnd w:id="28"/>
    <w:p w:rsidR="00AB55F1" w:rsidRPr="00B45A0A" w:rsidRDefault="00AB55F1">
      <w:pPr>
        <w:pStyle w:val="BodyText"/>
        <w:rPr>
          <w:color w:val="FF0000"/>
        </w:rPr>
      </w:pPr>
    </w:p>
    <w:sectPr w:rsidR="00AB55F1" w:rsidRPr="00B45A0A" w:rsidSect="00E2305C">
      <w:footerReference w:type="default" r:id="rId11"/>
      <w:endnotePr>
        <w:numFmt w:val="decimal"/>
      </w:endnotePr>
      <w:pgSz w:w="15840" w:h="12240" w:orient="landscape"/>
      <w:pgMar w:top="1440" w:right="1440" w:bottom="1440" w:left="1440" w:header="720" w:footer="720" w:gutter="0"/>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1C93" w:rsidRDefault="00F31C93">
      <w:pPr>
        <w:spacing w:line="240" w:lineRule="auto"/>
      </w:pPr>
      <w:r>
        <w:separator/>
      </w:r>
    </w:p>
  </w:endnote>
  <w:endnote w:type="continuationSeparator" w:id="0">
    <w:p w:rsidR="00F31C93" w:rsidRDefault="00F31C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5249" w:rsidRDefault="005F5249"/>
  <w:tbl>
    <w:tblPr>
      <w:tblW w:w="13979" w:type="dxa"/>
      <w:tblLayout w:type="fixed"/>
      <w:tblLook w:val="0000" w:firstRow="0" w:lastRow="0" w:firstColumn="0" w:lastColumn="0" w:noHBand="0" w:noVBand="0"/>
    </w:tblPr>
    <w:tblGrid>
      <w:gridCol w:w="3420"/>
      <w:gridCol w:w="6498"/>
      <w:gridCol w:w="3510"/>
      <w:gridCol w:w="551"/>
    </w:tblGrid>
    <w:tr w:rsidR="005F5249" w:rsidRPr="004F19A0" w:rsidTr="00741565">
      <w:trPr>
        <w:cantSplit/>
      </w:trPr>
      <w:tc>
        <w:tcPr>
          <w:tcW w:w="3420" w:type="dxa"/>
          <w:vAlign w:val="center"/>
        </w:tcPr>
        <w:p w:rsidR="005F5249" w:rsidRPr="004F19A0" w:rsidRDefault="005F5249" w:rsidP="00D9168D">
          <w:pPr>
            <w:pStyle w:val="Footer"/>
          </w:pPr>
          <w:r>
            <w:t>Global Classroom</w:t>
          </w:r>
          <w:r w:rsidRPr="004F19A0">
            <w:t>.</w:t>
          </w:r>
        </w:p>
        <w:p w:rsidR="005F5249" w:rsidRPr="004F19A0" w:rsidRDefault="005F5249" w:rsidP="00D9168D">
          <w:pPr>
            <w:pStyle w:val="Footer"/>
          </w:pPr>
          <w:r>
            <w:t xml:space="preserve">Portsmouth NH xxxxx </w:t>
          </w:r>
          <w:r w:rsidRPr="004F19A0">
            <w:t>USA</w:t>
          </w:r>
        </w:p>
        <w:p w:rsidR="005F5249" w:rsidRPr="004F19A0" w:rsidRDefault="005F5249" w:rsidP="00D9168D">
          <w:pPr>
            <w:pStyle w:val="Footer"/>
          </w:pPr>
          <w:r w:rsidRPr="004F19A0">
            <w:t xml:space="preserve">Tel.: </w:t>
          </w:r>
          <w:r w:rsidRPr="00DB39C5">
            <w:t>+1.800.745.3263</w:t>
          </w:r>
        </w:p>
        <w:p w:rsidR="005F5249" w:rsidRPr="004F19A0" w:rsidRDefault="005F5249" w:rsidP="00741565">
          <w:pPr>
            <w:pStyle w:val="Footer"/>
          </w:pPr>
          <w:r w:rsidRPr="004F19A0">
            <w:t>www.</w:t>
          </w:r>
          <w:r>
            <w:t>globalclassroom.us</w:t>
          </w:r>
        </w:p>
      </w:tc>
      <w:tc>
        <w:tcPr>
          <w:tcW w:w="6498" w:type="dxa"/>
          <w:vAlign w:val="center"/>
        </w:tcPr>
        <w:p w:rsidR="005F5249" w:rsidRPr="004F19A0" w:rsidRDefault="005F5249" w:rsidP="00DA703B">
          <w:pPr>
            <w:pStyle w:val="Footer"/>
            <w:rPr>
              <w:b/>
            </w:rPr>
          </w:pPr>
        </w:p>
      </w:tc>
      <w:tc>
        <w:tcPr>
          <w:tcW w:w="3510" w:type="dxa"/>
          <w:vAlign w:val="center"/>
        </w:tcPr>
        <w:p w:rsidR="005F5249" w:rsidRPr="004F19A0" w:rsidRDefault="005F5249" w:rsidP="00741565">
          <w:pPr>
            <w:pStyle w:val="Footer"/>
            <w:rPr>
              <w:b/>
            </w:rPr>
          </w:pPr>
          <w:r w:rsidRPr="004F19A0">
            <w:rPr>
              <w:b/>
            </w:rPr>
            <w:t>© 201</w:t>
          </w:r>
          <w:r>
            <w:rPr>
              <w:b/>
            </w:rPr>
            <w:t>5</w:t>
          </w:r>
          <w:r w:rsidRPr="004F19A0">
            <w:rPr>
              <w:b/>
            </w:rPr>
            <w:t xml:space="preserve">, </w:t>
          </w:r>
          <w:r>
            <w:rPr>
              <w:b/>
            </w:rPr>
            <w:t>GLOBAL CLASSROOM</w:t>
          </w:r>
        </w:p>
      </w:tc>
      <w:tc>
        <w:tcPr>
          <w:tcW w:w="551" w:type="dxa"/>
        </w:tcPr>
        <w:p w:rsidR="005F5249" w:rsidRPr="004F19A0" w:rsidRDefault="005F5249" w:rsidP="00DF02D6">
          <w:pPr>
            <w:pStyle w:val="Footer"/>
            <w:tabs>
              <w:tab w:val="left" w:pos="564"/>
            </w:tabs>
            <w:spacing w:line="240" w:lineRule="auto"/>
            <w:jc w:val="right"/>
            <w:rPr>
              <w:b/>
            </w:rPr>
          </w:pPr>
        </w:p>
      </w:tc>
    </w:tr>
  </w:tbl>
  <w:p w:rsidR="005F5249" w:rsidRDefault="005F5249" w:rsidP="00D9168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5249" w:rsidRDefault="005F5249"/>
  <w:tbl>
    <w:tblPr>
      <w:tblW w:w="13068" w:type="dxa"/>
      <w:tblLayout w:type="fixed"/>
      <w:tblLook w:val="0000" w:firstRow="0" w:lastRow="0" w:firstColumn="0" w:lastColumn="0" w:noHBand="0" w:noVBand="0"/>
    </w:tblPr>
    <w:tblGrid>
      <w:gridCol w:w="9288"/>
      <w:gridCol w:w="3431"/>
      <w:gridCol w:w="349"/>
    </w:tblGrid>
    <w:tr w:rsidR="005F5249" w:rsidRPr="004F19A0" w:rsidTr="00FD017F">
      <w:trPr>
        <w:cantSplit/>
      </w:trPr>
      <w:tc>
        <w:tcPr>
          <w:tcW w:w="9288" w:type="dxa"/>
          <w:vAlign w:val="center"/>
        </w:tcPr>
        <w:p w:rsidR="005F5249" w:rsidRPr="004F19A0" w:rsidRDefault="005F5249" w:rsidP="00FD017F">
          <w:pPr>
            <w:pStyle w:val="Footer"/>
          </w:pPr>
          <w:r>
            <w:t>Global Classroom</w:t>
          </w:r>
          <w:r w:rsidRPr="004F19A0">
            <w:t>.</w:t>
          </w:r>
        </w:p>
        <w:p w:rsidR="005F5249" w:rsidRPr="004F19A0" w:rsidRDefault="005F5249" w:rsidP="00FD017F">
          <w:pPr>
            <w:pStyle w:val="Footer"/>
          </w:pPr>
          <w:r>
            <w:t xml:space="preserve">Portsmouth NH xxxxx </w:t>
          </w:r>
          <w:r w:rsidRPr="004F19A0">
            <w:t>USA</w:t>
          </w:r>
        </w:p>
        <w:p w:rsidR="005F5249" w:rsidRPr="004F19A0" w:rsidRDefault="005F5249" w:rsidP="00FD017F">
          <w:pPr>
            <w:pStyle w:val="Footer"/>
          </w:pPr>
          <w:r w:rsidRPr="004F19A0">
            <w:t xml:space="preserve">Tel.: </w:t>
          </w:r>
          <w:r w:rsidRPr="00DB39C5">
            <w:t>+1.800.745.3263</w:t>
          </w:r>
        </w:p>
        <w:p w:rsidR="005F5249" w:rsidRPr="004F19A0" w:rsidRDefault="005F5249" w:rsidP="00FD017F">
          <w:pPr>
            <w:pStyle w:val="Footer"/>
          </w:pPr>
          <w:r w:rsidRPr="004F19A0">
            <w:t>www.</w:t>
          </w:r>
          <w:r>
            <w:t>globalclassroom.us</w:t>
          </w:r>
        </w:p>
      </w:tc>
      <w:tc>
        <w:tcPr>
          <w:tcW w:w="3431" w:type="dxa"/>
          <w:vAlign w:val="center"/>
        </w:tcPr>
        <w:p w:rsidR="005F5249" w:rsidRPr="004F19A0" w:rsidRDefault="005F5249" w:rsidP="0070745F">
          <w:pPr>
            <w:pStyle w:val="Footer"/>
            <w:rPr>
              <w:b/>
            </w:rPr>
          </w:pPr>
          <w:r w:rsidRPr="004F19A0">
            <w:rPr>
              <w:b/>
            </w:rPr>
            <w:t>© 201</w:t>
          </w:r>
          <w:r>
            <w:rPr>
              <w:b/>
            </w:rPr>
            <w:t>5</w:t>
          </w:r>
          <w:r w:rsidRPr="004F19A0">
            <w:rPr>
              <w:b/>
            </w:rPr>
            <w:t xml:space="preserve">, </w:t>
          </w:r>
          <w:r>
            <w:rPr>
              <w:b/>
            </w:rPr>
            <w:t>GLOBAL CLASSROOM</w:t>
          </w:r>
        </w:p>
      </w:tc>
      <w:tc>
        <w:tcPr>
          <w:tcW w:w="349" w:type="dxa"/>
        </w:tcPr>
        <w:p w:rsidR="005F5249" w:rsidRPr="004F19A0" w:rsidRDefault="005F5249" w:rsidP="0070745F">
          <w:pPr>
            <w:pStyle w:val="Footer"/>
            <w:spacing w:line="240" w:lineRule="auto"/>
            <w:jc w:val="right"/>
            <w:rPr>
              <w:b/>
            </w:rPr>
          </w:pPr>
          <w:r w:rsidRPr="0070745F">
            <w:rPr>
              <w:b/>
            </w:rPr>
            <w:fldChar w:fldCharType="begin"/>
          </w:r>
          <w:r w:rsidRPr="0070745F">
            <w:rPr>
              <w:b/>
            </w:rPr>
            <w:instrText xml:space="preserve"> PAGE   \* MERGEFORMAT </w:instrText>
          </w:r>
          <w:r w:rsidRPr="0070745F">
            <w:rPr>
              <w:b/>
            </w:rPr>
            <w:fldChar w:fldCharType="separate"/>
          </w:r>
          <w:r w:rsidR="00DC4189">
            <w:rPr>
              <w:b/>
              <w:noProof/>
            </w:rPr>
            <w:t>18</w:t>
          </w:r>
          <w:r w:rsidRPr="0070745F">
            <w:rPr>
              <w:b/>
              <w:noProof/>
            </w:rPr>
            <w:fldChar w:fldCharType="end"/>
          </w:r>
        </w:p>
      </w:tc>
    </w:tr>
  </w:tbl>
  <w:p w:rsidR="005F5249" w:rsidRDefault="005F52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1C93" w:rsidRDefault="00F31C93">
      <w:pPr>
        <w:spacing w:line="240" w:lineRule="auto"/>
      </w:pPr>
      <w:r>
        <w:separator/>
      </w:r>
    </w:p>
  </w:footnote>
  <w:footnote w:type="continuationSeparator" w:id="0">
    <w:p w:rsidR="00F31C93" w:rsidRDefault="00F31C9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5249" w:rsidRDefault="005F5249" w:rsidP="00741565">
    <w:r w:rsidRPr="00741565">
      <w:rPr>
        <w:rFonts w:ascii="Arial Rounded MT Bold" w:hAnsi="Arial Rounded MT Bold" w:cs="Aharoni"/>
        <w:noProof/>
        <w:sz w:val="40"/>
        <w:szCs w:val="40"/>
      </w:rPr>
      <w:t>GLOBAL CLASSROOM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5249" w:rsidRDefault="005F5249"/>
  <w:tbl>
    <w:tblPr>
      <w:tblW w:w="13356" w:type="dxa"/>
      <w:tblLook w:val="04A0" w:firstRow="1" w:lastRow="0" w:firstColumn="1" w:lastColumn="0" w:noHBand="0" w:noVBand="1"/>
    </w:tblPr>
    <w:tblGrid>
      <w:gridCol w:w="8568"/>
      <w:gridCol w:w="4788"/>
    </w:tblGrid>
    <w:tr w:rsidR="005F5249" w:rsidTr="000D7D9D">
      <w:tc>
        <w:tcPr>
          <w:tcW w:w="8568" w:type="dxa"/>
          <w:shd w:val="clear" w:color="auto" w:fill="auto"/>
        </w:tcPr>
        <w:tbl>
          <w:tblPr>
            <w:tblW w:w="0" w:type="auto"/>
            <w:tblLook w:val="0000" w:firstRow="0" w:lastRow="0" w:firstColumn="0" w:lastColumn="0" w:noHBand="0" w:noVBand="0"/>
          </w:tblPr>
          <w:tblGrid>
            <w:gridCol w:w="5940"/>
          </w:tblGrid>
          <w:tr w:rsidR="005F5249" w:rsidTr="00741565">
            <w:trPr>
              <w:trHeight w:val="288"/>
            </w:trPr>
            <w:tc>
              <w:tcPr>
                <w:tcW w:w="5940" w:type="dxa"/>
              </w:tcPr>
              <w:p w:rsidR="005F5249" w:rsidRDefault="005F5249" w:rsidP="00741565">
                <w:r>
                  <w:t xml:space="preserve">Project: Global Classroom </w:t>
                </w:r>
              </w:p>
            </w:tc>
          </w:tr>
          <w:tr w:rsidR="005F5249" w:rsidTr="00741565">
            <w:trPr>
              <w:trHeight w:val="233"/>
            </w:trPr>
            <w:tc>
              <w:tcPr>
                <w:tcW w:w="5940" w:type="dxa"/>
              </w:tcPr>
              <w:p w:rsidR="005F5249" w:rsidRDefault="005F5249" w:rsidP="000D7D9D">
                <w:pPr>
                  <w:ind w:right="-36"/>
                </w:pPr>
                <w:r>
                  <w:t xml:space="preserve">Customer </w:t>
                </w:r>
                <w:fldSimple w:instr=" TITLE  \* MERGEFORMAT ">
                  <w:r>
                    <w:t>Course Enrollment Process</w:t>
                  </w:r>
                </w:fldSimple>
                <w:r>
                  <w:t xml:space="preserve"> -  High Level QA Test Scenarios </w:t>
                </w:r>
              </w:p>
            </w:tc>
          </w:tr>
          <w:tr w:rsidR="005F5249" w:rsidTr="00741565">
            <w:trPr>
              <w:trHeight w:val="233"/>
            </w:trPr>
            <w:tc>
              <w:tcPr>
                <w:tcW w:w="5940" w:type="dxa"/>
              </w:tcPr>
              <w:p w:rsidR="005F5249" w:rsidRDefault="005F5249" w:rsidP="00741565">
                <w:r>
                  <w:t xml:space="preserve">Last Saved: </w:t>
                </w:r>
                <w:fldSimple w:instr=" SAVEDATE  \* MERGEFORMAT ">
                  <w:r>
                    <w:rPr>
                      <w:noProof/>
                    </w:rPr>
                    <w:t>7/24/2015 4:59:00 PM</w:t>
                  </w:r>
                </w:fldSimple>
              </w:p>
            </w:tc>
          </w:tr>
        </w:tbl>
        <w:p w:rsidR="005F5249" w:rsidRDefault="005F5249">
          <w:pPr>
            <w:pStyle w:val="Header"/>
          </w:pPr>
        </w:p>
      </w:tc>
      <w:tc>
        <w:tcPr>
          <w:tcW w:w="4788" w:type="dxa"/>
          <w:shd w:val="clear" w:color="auto" w:fill="auto"/>
        </w:tcPr>
        <w:p w:rsidR="005F5249" w:rsidRDefault="005F5249" w:rsidP="000D7D9D">
          <w:pPr>
            <w:pStyle w:val="Header"/>
            <w:tabs>
              <w:tab w:val="left" w:pos="1522"/>
              <w:tab w:val="right" w:pos="4572"/>
            </w:tabs>
          </w:pPr>
          <w:r>
            <w:tab/>
          </w:r>
          <w:r>
            <w:tab/>
          </w:r>
        </w:p>
      </w:tc>
    </w:tr>
  </w:tbl>
  <w:p w:rsidR="005F5249" w:rsidRDefault="005F52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4165E4F"/>
    <w:multiLevelType w:val="hybridMultilevel"/>
    <w:tmpl w:val="1DBE8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22375B"/>
    <w:multiLevelType w:val="hybridMultilevel"/>
    <w:tmpl w:val="B2087210"/>
    <w:lvl w:ilvl="0" w:tplc="03CCF648">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0EB430A3"/>
    <w:multiLevelType w:val="hybridMultilevel"/>
    <w:tmpl w:val="9A787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DD43F6"/>
    <w:multiLevelType w:val="hybridMultilevel"/>
    <w:tmpl w:val="B2087210"/>
    <w:lvl w:ilvl="0" w:tplc="03CCF648">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20423398"/>
    <w:multiLevelType w:val="hybridMultilevel"/>
    <w:tmpl w:val="14C65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584D8C"/>
    <w:multiLevelType w:val="hybridMultilevel"/>
    <w:tmpl w:val="B2087210"/>
    <w:lvl w:ilvl="0" w:tplc="03CCF648">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547710A7"/>
    <w:multiLevelType w:val="hybridMultilevel"/>
    <w:tmpl w:val="7D0E0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947AFD"/>
    <w:multiLevelType w:val="multilevel"/>
    <w:tmpl w:val="3386E8D0"/>
    <w:lvl w:ilvl="0">
      <w:start w:val="1"/>
      <w:numFmt w:val="decimal"/>
      <w:lvlText w:val="%1."/>
      <w:lvlJc w:val="left"/>
      <w:pPr>
        <w:tabs>
          <w:tab w:val="num" w:pos="432"/>
        </w:tabs>
        <w:ind w:left="432" w:hanging="432"/>
      </w:pPr>
    </w:lvl>
    <w:lvl w:ilvl="1">
      <w:start w:val="1"/>
      <w:numFmt w:val="decimal"/>
      <w:lvlText w:val="%1.%2."/>
      <w:lvlJc w:val="left"/>
      <w:pPr>
        <w:tabs>
          <w:tab w:val="num" w:pos="1152"/>
        </w:tabs>
        <w:ind w:left="432" w:firstLine="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605F57DB"/>
    <w:multiLevelType w:val="hybridMultilevel"/>
    <w:tmpl w:val="71568E1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637845C6"/>
    <w:multiLevelType w:val="hybridMultilevel"/>
    <w:tmpl w:val="9ACE7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AC0E0F"/>
    <w:multiLevelType w:val="hybridMultilevel"/>
    <w:tmpl w:val="B2087210"/>
    <w:lvl w:ilvl="0" w:tplc="03CCF64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6DED5AF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6F1D7037"/>
    <w:multiLevelType w:val="hybridMultilevel"/>
    <w:tmpl w:val="B2087210"/>
    <w:lvl w:ilvl="0" w:tplc="03CCF648">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6FCF23E4"/>
    <w:multiLevelType w:val="hybridMultilevel"/>
    <w:tmpl w:val="E5DA7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1285846"/>
    <w:multiLevelType w:val="hybridMultilevel"/>
    <w:tmpl w:val="B2087210"/>
    <w:lvl w:ilvl="0" w:tplc="03CCF64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73CE7157"/>
    <w:multiLevelType w:val="hybridMultilevel"/>
    <w:tmpl w:val="2C6EC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5E81A6F"/>
    <w:multiLevelType w:val="hybridMultilevel"/>
    <w:tmpl w:val="B2087210"/>
    <w:lvl w:ilvl="0" w:tplc="03CCF648">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16"/>
  </w:num>
  <w:num w:numId="5">
    <w:abstractNumId w:val="13"/>
  </w:num>
  <w:num w:numId="6">
    <w:abstractNumId w:val="12"/>
  </w:num>
  <w:num w:numId="7">
    <w:abstractNumId w:val="18"/>
  </w:num>
  <w:num w:numId="8">
    <w:abstractNumId w:val="14"/>
  </w:num>
  <w:num w:numId="9">
    <w:abstractNumId w:val="5"/>
  </w:num>
  <w:num w:numId="10">
    <w:abstractNumId w:val="3"/>
  </w:num>
  <w:num w:numId="11">
    <w:abstractNumId w:val="10"/>
  </w:num>
  <w:num w:numId="12">
    <w:abstractNumId w:val="7"/>
  </w:num>
  <w:num w:numId="13">
    <w:abstractNumId w:val="6"/>
  </w:num>
  <w:num w:numId="14">
    <w:abstractNumId w:val="17"/>
  </w:num>
  <w:num w:numId="15">
    <w:abstractNumId w:val="8"/>
  </w:num>
  <w:num w:numId="16">
    <w:abstractNumId w:val="4"/>
  </w:num>
  <w:num w:numId="17">
    <w:abstractNumId w:val="11"/>
  </w:num>
  <w:num w:numId="18">
    <w:abstractNumId w:val="2"/>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07C"/>
    <w:rsid w:val="00000024"/>
    <w:rsid w:val="00001DBE"/>
    <w:rsid w:val="00003E18"/>
    <w:rsid w:val="00004E4A"/>
    <w:rsid w:val="00011690"/>
    <w:rsid w:val="00016000"/>
    <w:rsid w:val="00026FD1"/>
    <w:rsid w:val="00031116"/>
    <w:rsid w:val="0004012B"/>
    <w:rsid w:val="00043DB6"/>
    <w:rsid w:val="00054EA8"/>
    <w:rsid w:val="000553B7"/>
    <w:rsid w:val="00057389"/>
    <w:rsid w:val="00066AC3"/>
    <w:rsid w:val="00082DC0"/>
    <w:rsid w:val="00084A2C"/>
    <w:rsid w:val="00092689"/>
    <w:rsid w:val="000978D2"/>
    <w:rsid w:val="000A11AF"/>
    <w:rsid w:val="000A18DA"/>
    <w:rsid w:val="000A5531"/>
    <w:rsid w:val="000A5647"/>
    <w:rsid w:val="000D1E0A"/>
    <w:rsid w:val="000D7D9D"/>
    <w:rsid w:val="000E1219"/>
    <w:rsid w:val="000E571A"/>
    <w:rsid w:val="000F2B41"/>
    <w:rsid w:val="00101092"/>
    <w:rsid w:val="00104B42"/>
    <w:rsid w:val="00106FBE"/>
    <w:rsid w:val="00111227"/>
    <w:rsid w:val="0011790B"/>
    <w:rsid w:val="00125A55"/>
    <w:rsid w:val="00133C7C"/>
    <w:rsid w:val="00134411"/>
    <w:rsid w:val="00137E70"/>
    <w:rsid w:val="00141220"/>
    <w:rsid w:val="0014278A"/>
    <w:rsid w:val="00145387"/>
    <w:rsid w:val="00146767"/>
    <w:rsid w:val="00152332"/>
    <w:rsid w:val="00156D22"/>
    <w:rsid w:val="001614B7"/>
    <w:rsid w:val="00162176"/>
    <w:rsid w:val="00163790"/>
    <w:rsid w:val="00167F6E"/>
    <w:rsid w:val="001700DA"/>
    <w:rsid w:val="001773CC"/>
    <w:rsid w:val="00181104"/>
    <w:rsid w:val="001848DB"/>
    <w:rsid w:val="001A0FCF"/>
    <w:rsid w:val="001A10A6"/>
    <w:rsid w:val="001B1FE1"/>
    <w:rsid w:val="001C1F37"/>
    <w:rsid w:val="001D3691"/>
    <w:rsid w:val="001D6652"/>
    <w:rsid w:val="001F3D33"/>
    <w:rsid w:val="00205684"/>
    <w:rsid w:val="0020728C"/>
    <w:rsid w:val="00215E4D"/>
    <w:rsid w:val="00224516"/>
    <w:rsid w:val="00224FE2"/>
    <w:rsid w:val="00226076"/>
    <w:rsid w:val="0023196C"/>
    <w:rsid w:val="00236A63"/>
    <w:rsid w:val="00241236"/>
    <w:rsid w:val="00255B78"/>
    <w:rsid w:val="00264031"/>
    <w:rsid w:val="0028440E"/>
    <w:rsid w:val="00285C36"/>
    <w:rsid w:val="0029024C"/>
    <w:rsid w:val="002A26DD"/>
    <w:rsid w:val="002A5F65"/>
    <w:rsid w:val="002A7442"/>
    <w:rsid w:val="002B0CAE"/>
    <w:rsid w:val="002B2A69"/>
    <w:rsid w:val="002C090E"/>
    <w:rsid w:val="002C0DF4"/>
    <w:rsid w:val="002C1FB8"/>
    <w:rsid w:val="002C7A88"/>
    <w:rsid w:val="002E3195"/>
    <w:rsid w:val="002E5477"/>
    <w:rsid w:val="002F166F"/>
    <w:rsid w:val="00303FE5"/>
    <w:rsid w:val="0030772E"/>
    <w:rsid w:val="003103E3"/>
    <w:rsid w:val="0031061F"/>
    <w:rsid w:val="00321597"/>
    <w:rsid w:val="00332C99"/>
    <w:rsid w:val="003413A1"/>
    <w:rsid w:val="0034326C"/>
    <w:rsid w:val="003576E6"/>
    <w:rsid w:val="0038000E"/>
    <w:rsid w:val="00390CC6"/>
    <w:rsid w:val="003914A1"/>
    <w:rsid w:val="00396E81"/>
    <w:rsid w:val="003971B8"/>
    <w:rsid w:val="003C0326"/>
    <w:rsid w:val="003C2A96"/>
    <w:rsid w:val="003C5D1D"/>
    <w:rsid w:val="003D06E8"/>
    <w:rsid w:val="003D734D"/>
    <w:rsid w:val="003E065C"/>
    <w:rsid w:val="003E57F1"/>
    <w:rsid w:val="003E5F89"/>
    <w:rsid w:val="003F0866"/>
    <w:rsid w:val="004003D7"/>
    <w:rsid w:val="004055BF"/>
    <w:rsid w:val="00416CD5"/>
    <w:rsid w:val="00424D78"/>
    <w:rsid w:val="00433382"/>
    <w:rsid w:val="00441C9B"/>
    <w:rsid w:val="004452C3"/>
    <w:rsid w:val="00447549"/>
    <w:rsid w:val="00455E89"/>
    <w:rsid w:val="0045743C"/>
    <w:rsid w:val="00460DDF"/>
    <w:rsid w:val="00467203"/>
    <w:rsid w:val="00485809"/>
    <w:rsid w:val="004874B1"/>
    <w:rsid w:val="00487743"/>
    <w:rsid w:val="004A1BE2"/>
    <w:rsid w:val="004B0DCA"/>
    <w:rsid w:val="004B573D"/>
    <w:rsid w:val="004C27FC"/>
    <w:rsid w:val="004C2A7F"/>
    <w:rsid w:val="004D4156"/>
    <w:rsid w:val="004D73A5"/>
    <w:rsid w:val="004E2A89"/>
    <w:rsid w:val="004E7862"/>
    <w:rsid w:val="0050111B"/>
    <w:rsid w:val="005017CD"/>
    <w:rsid w:val="00502110"/>
    <w:rsid w:val="00505B3A"/>
    <w:rsid w:val="00512FB5"/>
    <w:rsid w:val="0052087B"/>
    <w:rsid w:val="00521798"/>
    <w:rsid w:val="00523A0F"/>
    <w:rsid w:val="00534357"/>
    <w:rsid w:val="0054032A"/>
    <w:rsid w:val="00553C45"/>
    <w:rsid w:val="0055656E"/>
    <w:rsid w:val="005569B5"/>
    <w:rsid w:val="005677BC"/>
    <w:rsid w:val="0057330C"/>
    <w:rsid w:val="00577BD4"/>
    <w:rsid w:val="00580D0F"/>
    <w:rsid w:val="00584694"/>
    <w:rsid w:val="005849D2"/>
    <w:rsid w:val="005867DB"/>
    <w:rsid w:val="00593C1E"/>
    <w:rsid w:val="005B77E1"/>
    <w:rsid w:val="005C5066"/>
    <w:rsid w:val="005C58E7"/>
    <w:rsid w:val="005D5D86"/>
    <w:rsid w:val="005E59C2"/>
    <w:rsid w:val="005E6FEC"/>
    <w:rsid w:val="005F074E"/>
    <w:rsid w:val="005F27F9"/>
    <w:rsid w:val="005F5249"/>
    <w:rsid w:val="005F7AA3"/>
    <w:rsid w:val="0060544F"/>
    <w:rsid w:val="00625C79"/>
    <w:rsid w:val="00627E5E"/>
    <w:rsid w:val="00633733"/>
    <w:rsid w:val="006347F1"/>
    <w:rsid w:val="00637E64"/>
    <w:rsid w:val="006407C5"/>
    <w:rsid w:val="006417C8"/>
    <w:rsid w:val="00642CBA"/>
    <w:rsid w:val="006442B8"/>
    <w:rsid w:val="00646C47"/>
    <w:rsid w:val="00652C5A"/>
    <w:rsid w:val="00670E7D"/>
    <w:rsid w:val="00670F59"/>
    <w:rsid w:val="00674D17"/>
    <w:rsid w:val="00677A9E"/>
    <w:rsid w:val="00682A5B"/>
    <w:rsid w:val="0069797A"/>
    <w:rsid w:val="006A1254"/>
    <w:rsid w:val="006A3209"/>
    <w:rsid w:val="006B1C51"/>
    <w:rsid w:val="006B427F"/>
    <w:rsid w:val="006C148C"/>
    <w:rsid w:val="006C3D63"/>
    <w:rsid w:val="006D52C2"/>
    <w:rsid w:val="006E2BB8"/>
    <w:rsid w:val="006F0A72"/>
    <w:rsid w:val="006F0FA9"/>
    <w:rsid w:val="007019AD"/>
    <w:rsid w:val="0070745F"/>
    <w:rsid w:val="007260A7"/>
    <w:rsid w:val="007352F1"/>
    <w:rsid w:val="00737D81"/>
    <w:rsid w:val="00741565"/>
    <w:rsid w:val="00742C4A"/>
    <w:rsid w:val="00744781"/>
    <w:rsid w:val="00757ECF"/>
    <w:rsid w:val="0076392A"/>
    <w:rsid w:val="00767565"/>
    <w:rsid w:val="00785F5A"/>
    <w:rsid w:val="00791B4D"/>
    <w:rsid w:val="00794E31"/>
    <w:rsid w:val="007A4602"/>
    <w:rsid w:val="007C057E"/>
    <w:rsid w:val="007C3313"/>
    <w:rsid w:val="007C5C1F"/>
    <w:rsid w:val="007D2AD4"/>
    <w:rsid w:val="007D5273"/>
    <w:rsid w:val="007E0D06"/>
    <w:rsid w:val="007E35A1"/>
    <w:rsid w:val="007E6A3C"/>
    <w:rsid w:val="008100D0"/>
    <w:rsid w:val="00811CE4"/>
    <w:rsid w:val="00813690"/>
    <w:rsid w:val="00814707"/>
    <w:rsid w:val="008268A7"/>
    <w:rsid w:val="0082792D"/>
    <w:rsid w:val="00830151"/>
    <w:rsid w:val="008311E8"/>
    <w:rsid w:val="0083760D"/>
    <w:rsid w:val="008421CE"/>
    <w:rsid w:val="008426EB"/>
    <w:rsid w:val="008456E1"/>
    <w:rsid w:val="008477EC"/>
    <w:rsid w:val="008512DA"/>
    <w:rsid w:val="008613E2"/>
    <w:rsid w:val="00861CC8"/>
    <w:rsid w:val="008660A4"/>
    <w:rsid w:val="008706D1"/>
    <w:rsid w:val="0087243C"/>
    <w:rsid w:val="00872549"/>
    <w:rsid w:val="00872A29"/>
    <w:rsid w:val="008749DC"/>
    <w:rsid w:val="00876F4B"/>
    <w:rsid w:val="008779FB"/>
    <w:rsid w:val="00881C14"/>
    <w:rsid w:val="00885343"/>
    <w:rsid w:val="00886790"/>
    <w:rsid w:val="008872A9"/>
    <w:rsid w:val="008902A8"/>
    <w:rsid w:val="00893D0C"/>
    <w:rsid w:val="0089607D"/>
    <w:rsid w:val="008A41AB"/>
    <w:rsid w:val="008B41F1"/>
    <w:rsid w:val="008C0FD4"/>
    <w:rsid w:val="008C19DB"/>
    <w:rsid w:val="008F3875"/>
    <w:rsid w:val="008F3EA7"/>
    <w:rsid w:val="009023D0"/>
    <w:rsid w:val="009078EE"/>
    <w:rsid w:val="00921D6A"/>
    <w:rsid w:val="0092433B"/>
    <w:rsid w:val="00926EE8"/>
    <w:rsid w:val="00942E7B"/>
    <w:rsid w:val="0094337C"/>
    <w:rsid w:val="00944EB7"/>
    <w:rsid w:val="0094718A"/>
    <w:rsid w:val="00973922"/>
    <w:rsid w:val="00974EB5"/>
    <w:rsid w:val="00980148"/>
    <w:rsid w:val="00980363"/>
    <w:rsid w:val="00981F9C"/>
    <w:rsid w:val="00982EED"/>
    <w:rsid w:val="00993888"/>
    <w:rsid w:val="009A1D36"/>
    <w:rsid w:val="009B0024"/>
    <w:rsid w:val="009D4F8A"/>
    <w:rsid w:val="009E6308"/>
    <w:rsid w:val="009F5E98"/>
    <w:rsid w:val="00A010B5"/>
    <w:rsid w:val="00A02F1A"/>
    <w:rsid w:val="00A032D5"/>
    <w:rsid w:val="00A04D11"/>
    <w:rsid w:val="00A106B2"/>
    <w:rsid w:val="00A1405E"/>
    <w:rsid w:val="00A16334"/>
    <w:rsid w:val="00A24A75"/>
    <w:rsid w:val="00A40C1E"/>
    <w:rsid w:val="00A42483"/>
    <w:rsid w:val="00A52140"/>
    <w:rsid w:val="00A5388B"/>
    <w:rsid w:val="00A63F26"/>
    <w:rsid w:val="00A762B8"/>
    <w:rsid w:val="00A873C0"/>
    <w:rsid w:val="00AA12F7"/>
    <w:rsid w:val="00AA46D7"/>
    <w:rsid w:val="00AB55F1"/>
    <w:rsid w:val="00AC7973"/>
    <w:rsid w:val="00AE0FD3"/>
    <w:rsid w:val="00AE1C32"/>
    <w:rsid w:val="00AE524F"/>
    <w:rsid w:val="00AF6A5F"/>
    <w:rsid w:val="00B024B5"/>
    <w:rsid w:val="00B04032"/>
    <w:rsid w:val="00B16F22"/>
    <w:rsid w:val="00B22740"/>
    <w:rsid w:val="00B233CE"/>
    <w:rsid w:val="00B2378D"/>
    <w:rsid w:val="00B25AD7"/>
    <w:rsid w:val="00B42627"/>
    <w:rsid w:val="00B45A0A"/>
    <w:rsid w:val="00B46567"/>
    <w:rsid w:val="00B50A25"/>
    <w:rsid w:val="00B60B40"/>
    <w:rsid w:val="00B62401"/>
    <w:rsid w:val="00B71C6F"/>
    <w:rsid w:val="00B74EBB"/>
    <w:rsid w:val="00B81787"/>
    <w:rsid w:val="00B84616"/>
    <w:rsid w:val="00B848B2"/>
    <w:rsid w:val="00B84FC8"/>
    <w:rsid w:val="00B865B1"/>
    <w:rsid w:val="00B90E5F"/>
    <w:rsid w:val="00B97EB6"/>
    <w:rsid w:val="00BA0F00"/>
    <w:rsid w:val="00BB48BE"/>
    <w:rsid w:val="00BC6B44"/>
    <w:rsid w:val="00BD2C9E"/>
    <w:rsid w:val="00BD2D11"/>
    <w:rsid w:val="00BE1F07"/>
    <w:rsid w:val="00BE29A3"/>
    <w:rsid w:val="00BE650A"/>
    <w:rsid w:val="00BE69DF"/>
    <w:rsid w:val="00BE7CE0"/>
    <w:rsid w:val="00C143E0"/>
    <w:rsid w:val="00C1629F"/>
    <w:rsid w:val="00C27699"/>
    <w:rsid w:val="00C32527"/>
    <w:rsid w:val="00C32C78"/>
    <w:rsid w:val="00C57ACF"/>
    <w:rsid w:val="00C80916"/>
    <w:rsid w:val="00CA30C1"/>
    <w:rsid w:val="00CA407C"/>
    <w:rsid w:val="00CC0317"/>
    <w:rsid w:val="00CD6911"/>
    <w:rsid w:val="00D00515"/>
    <w:rsid w:val="00D02248"/>
    <w:rsid w:val="00D20B86"/>
    <w:rsid w:val="00D23773"/>
    <w:rsid w:val="00D242DD"/>
    <w:rsid w:val="00D27812"/>
    <w:rsid w:val="00D30E86"/>
    <w:rsid w:val="00D33BFA"/>
    <w:rsid w:val="00D36E0D"/>
    <w:rsid w:val="00D41DF4"/>
    <w:rsid w:val="00D56D05"/>
    <w:rsid w:val="00D57F25"/>
    <w:rsid w:val="00D60204"/>
    <w:rsid w:val="00D70F21"/>
    <w:rsid w:val="00D84A5F"/>
    <w:rsid w:val="00D9168D"/>
    <w:rsid w:val="00D95C54"/>
    <w:rsid w:val="00DA0170"/>
    <w:rsid w:val="00DA2A84"/>
    <w:rsid w:val="00DA2AF6"/>
    <w:rsid w:val="00DA56EE"/>
    <w:rsid w:val="00DA703B"/>
    <w:rsid w:val="00DB63EF"/>
    <w:rsid w:val="00DC4189"/>
    <w:rsid w:val="00DD13A1"/>
    <w:rsid w:val="00DD4775"/>
    <w:rsid w:val="00DE1F21"/>
    <w:rsid w:val="00DF02D6"/>
    <w:rsid w:val="00E00EFF"/>
    <w:rsid w:val="00E02DF5"/>
    <w:rsid w:val="00E0778F"/>
    <w:rsid w:val="00E14D58"/>
    <w:rsid w:val="00E14D70"/>
    <w:rsid w:val="00E21796"/>
    <w:rsid w:val="00E22200"/>
    <w:rsid w:val="00E2305C"/>
    <w:rsid w:val="00E2728A"/>
    <w:rsid w:val="00E359B5"/>
    <w:rsid w:val="00E35DED"/>
    <w:rsid w:val="00E715CF"/>
    <w:rsid w:val="00E77744"/>
    <w:rsid w:val="00E82098"/>
    <w:rsid w:val="00E905AE"/>
    <w:rsid w:val="00E9161F"/>
    <w:rsid w:val="00E916D1"/>
    <w:rsid w:val="00EA0B5A"/>
    <w:rsid w:val="00EB598D"/>
    <w:rsid w:val="00EC5574"/>
    <w:rsid w:val="00EC7C4B"/>
    <w:rsid w:val="00ED37A1"/>
    <w:rsid w:val="00ED7220"/>
    <w:rsid w:val="00EF453D"/>
    <w:rsid w:val="00F0073A"/>
    <w:rsid w:val="00F11192"/>
    <w:rsid w:val="00F13D88"/>
    <w:rsid w:val="00F20983"/>
    <w:rsid w:val="00F23B4B"/>
    <w:rsid w:val="00F31C93"/>
    <w:rsid w:val="00F31EEA"/>
    <w:rsid w:val="00F35D50"/>
    <w:rsid w:val="00F413F0"/>
    <w:rsid w:val="00F4665A"/>
    <w:rsid w:val="00F47CA1"/>
    <w:rsid w:val="00F64434"/>
    <w:rsid w:val="00F65D49"/>
    <w:rsid w:val="00F67E0E"/>
    <w:rsid w:val="00F72707"/>
    <w:rsid w:val="00F74BAE"/>
    <w:rsid w:val="00F75D65"/>
    <w:rsid w:val="00F81C60"/>
    <w:rsid w:val="00F830D5"/>
    <w:rsid w:val="00F90F2C"/>
    <w:rsid w:val="00F91120"/>
    <w:rsid w:val="00F92F12"/>
    <w:rsid w:val="00F94226"/>
    <w:rsid w:val="00F9763C"/>
    <w:rsid w:val="00FB4F6D"/>
    <w:rsid w:val="00FB7B80"/>
    <w:rsid w:val="00FC015A"/>
    <w:rsid w:val="00FD017F"/>
    <w:rsid w:val="00FD1727"/>
    <w:rsid w:val="00FF6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131A3A0-0DCE-4AA4-9945-E760C6FCE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0DCA"/>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qFormat/>
    <w:pPr>
      <w:spacing w:before="120"/>
    </w:pPr>
    <w:rPr>
      <w:rFonts w:asciiTheme="minorHAnsi" w:hAnsiTheme="minorHAnsi"/>
      <w:b/>
      <w:bCs/>
      <w:i/>
      <w:iCs/>
      <w:sz w:val="24"/>
      <w:szCs w:val="24"/>
    </w:rPr>
  </w:style>
  <w:style w:type="paragraph" w:styleId="TOC2">
    <w:name w:val="toc 2"/>
    <w:basedOn w:val="Normal"/>
    <w:next w:val="Normal"/>
    <w:uiPriority w:val="39"/>
    <w:qFormat/>
    <w:pPr>
      <w:spacing w:before="120"/>
      <w:ind w:left="200"/>
    </w:pPr>
    <w:rPr>
      <w:rFonts w:asciiTheme="minorHAnsi" w:hAnsiTheme="minorHAnsi"/>
      <w:b/>
      <w:bCs/>
      <w:sz w:val="22"/>
      <w:szCs w:val="22"/>
    </w:rPr>
  </w:style>
  <w:style w:type="paragraph" w:styleId="TOC3">
    <w:name w:val="toc 3"/>
    <w:basedOn w:val="Normal"/>
    <w:next w:val="Normal"/>
    <w:uiPriority w:val="39"/>
    <w:qFormat/>
    <w:pPr>
      <w:ind w:left="400"/>
    </w:pPr>
    <w:rPr>
      <w:rFonts w:asciiTheme="minorHAnsi" w:hAnsiTheme="minorHAnsi"/>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qFormat/>
    <w:pPr>
      <w:keepLines/>
      <w:spacing w:after="120"/>
      <w:ind w:left="720"/>
    </w:pPr>
  </w:style>
  <w:style w:type="paragraph" w:styleId="TOC4">
    <w:name w:val="toc 4"/>
    <w:basedOn w:val="Normal"/>
    <w:next w:val="Normal"/>
    <w:semiHidden/>
    <w:pPr>
      <w:ind w:left="600"/>
    </w:pPr>
    <w:rPr>
      <w:rFonts w:asciiTheme="minorHAnsi" w:hAnsiTheme="minorHAnsi"/>
    </w:rPr>
  </w:style>
  <w:style w:type="paragraph" w:styleId="TOC5">
    <w:name w:val="toc 5"/>
    <w:basedOn w:val="Normal"/>
    <w:next w:val="Normal"/>
    <w:semiHidden/>
    <w:pPr>
      <w:ind w:left="800"/>
    </w:pPr>
    <w:rPr>
      <w:rFonts w:asciiTheme="minorHAnsi" w:hAnsiTheme="minorHAnsi"/>
    </w:rPr>
  </w:style>
  <w:style w:type="paragraph" w:styleId="TOC6">
    <w:name w:val="toc 6"/>
    <w:basedOn w:val="Normal"/>
    <w:next w:val="Normal"/>
    <w:semiHidden/>
    <w:pPr>
      <w:ind w:left="1000"/>
    </w:pPr>
    <w:rPr>
      <w:rFonts w:asciiTheme="minorHAnsi" w:hAnsiTheme="minorHAnsi"/>
    </w:rPr>
  </w:style>
  <w:style w:type="paragraph" w:styleId="TOC7">
    <w:name w:val="toc 7"/>
    <w:basedOn w:val="Normal"/>
    <w:next w:val="Normal"/>
    <w:semiHidden/>
    <w:pPr>
      <w:ind w:left="1200"/>
    </w:pPr>
    <w:rPr>
      <w:rFonts w:asciiTheme="minorHAnsi" w:hAnsiTheme="minorHAnsi"/>
    </w:rPr>
  </w:style>
  <w:style w:type="paragraph" w:styleId="TOC8">
    <w:name w:val="toc 8"/>
    <w:basedOn w:val="Normal"/>
    <w:next w:val="Normal"/>
    <w:semiHidden/>
    <w:pPr>
      <w:ind w:left="1400"/>
    </w:pPr>
    <w:rPr>
      <w:rFonts w:asciiTheme="minorHAnsi" w:hAnsiTheme="minorHAnsi"/>
    </w:rPr>
  </w:style>
  <w:style w:type="paragraph" w:styleId="TOC9">
    <w:name w:val="toc 9"/>
    <w:basedOn w:val="Normal"/>
    <w:next w:val="Normal"/>
    <w:semiHidden/>
    <w:pPr>
      <w:ind w:left="1600"/>
    </w:pPr>
    <w:rPr>
      <w:rFonts w:asciiTheme="minorHAnsi" w:hAnsiTheme="minorHAnsi"/>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pPr>
      <w:spacing w:after="120"/>
      <w:ind w:left="720"/>
    </w:pPr>
    <w:rPr>
      <w:i/>
      <w:color w:val="0000FF"/>
    </w:rPr>
  </w:style>
  <w:style w:type="character" w:styleId="Hyperlink">
    <w:name w:val="Hyperlink"/>
    <w:uiPriority w:val="99"/>
    <w:rPr>
      <w:color w:val="0000FF"/>
      <w:u w:val="single"/>
    </w:rPr>
  </w:style>
  <w:style w:type="table" w:styleId="TableGrid">
    <w:name w:val="Table Grid"/>
    <w:basedOn w:val="TableNormal"/>
    <w:uiPriority w:val="39"/>
    <w:rsid w:val="00D916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link w:val="Footer"/>
    <w:uiPriority w:val="99"/>
    <w:rsid w:val="00D9168D"/>
  </w:style>
  <w:style w:type="paragraph" w:styleId="BalloonText">
    <w:name w:val="Balloon Text"/>
    <w:basedOn w:val="Normal"/>
    <w:link w:val="BalloonTextChar"/>
    <w:uiPriority w:val="99"/>
    <w:semiHidden/>
    <w:unhideWhenUsed/>
    <w:rsid w:val="008A41A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41AB"/>
    <w:rPr>
      <w:rFonts w:ascii="Tahoma" w:hAnsi="Tahoma" w:cs="Tahoma"/>
      <w:sz w:val="16"/>
      <w:szCs w:val="16"/>
    </w:rPr>
  </w:style>
  <w:style w:type="paragraph" w:styleId="TOCHeading">
    <w:name w:val="TOC Heading"/>
    <w:basedOn w:val="Heading1"/>
    <w:next w:val="Normal"/>
    <w:uiPriority w:val="39"/>
    <w:semiHidden/>
    <w:unhideWhenUsed/>
    <w:qFormat/>
    <w:rsid w:val="002C1FB8"/>
    <w:pPr>
      <w:keepLines/>
      <w:widowControl/>
      <w:numPr>
        <w:numId w:val="0"/>
      </w:numPr>
      <w:spacing w:before="480" w:after="0" w:line="276" w:lineRule="auto"/>
      <w:outlineLvl w:val="9"/>
    </w:pPr>
    <w:rPr>
      <w:rFonts w:asciiTheme="majorHAnsi" w:eastAsiaTheme="majorEastAsia" w:hAnsiTheme="majorHAnsi" w:cstheme="majorBidi"/>
      <w:bCs/>
      <w:color w:val="2E74B5" w:themeColor="accent1" w:themeShade="BF"/>
      <w:sz w:val="28"/>
      <w:szCs w:val="28"/>
      <w:lang w:eastAsia="ja-JP"/>
    </w:rPr>
  </w:style>
  <w:style w:type="paragraph" w:styleId="ListParagraph">
    <w:name w:val="List Paragraph"/>
    <w:basedOn w:val="Normal"/>
    <w:uiPriority w:val="34"/>
    <w:qFormat/>
    <w:rsid w:val="005011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71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82373\AppData\Roaming\Microsoft\Templates\UseCase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438B4D-A7D2-4AB7-A30D-702ECBA67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UseCaseSpec.dot</Template>
  <TotalTime>37</TotalTime>
  <Pages>23</Pages>
  <Words>3261</Words>
  <Characters>18593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Synchronization Overview</vt:lpstr>
    </vt:vector>
  </TitlesOfParts>
  <Company>NTT Data, Inc.</Company>
  <LinksUpToDate>false</LinksUpToDate>
  <CharactersWithSpaces>21811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Synchronization Overview</dc:title>
  <dc:subject>ZEE Medical SFA Project</dc:subject>
  <dc:creator>tim</dc:creator>
  <cp:keywords>Version 1.0</cp:keywords>
  <cp:lastModifiedBy>user</cp:lastModifiedBy>
  <cp:revision>28</cp:revision>
  <cp:lastPrinted>2014-01-31T00:09:00Z</cp:lastPrinted>
  <dcterms:created xsi:type="dcterms:W3CDTF">2015-07-24T12:24:00Z</dcterms:created>
  <dcterms:modified xsi:type="dcterms:W3CDTF">2015-07-24T13:29:00Z</dcterms:modified>
</cp:coreProperties>
</file>